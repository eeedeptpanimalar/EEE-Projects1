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ppt/presentation.xml" ContentType="application/vnd.openxmlformats-officedocument.presentationml.presentation.main+xml"/>
  <Override PartName="/ppt/slideMasters/slideMaster1.xml" ContentType="application/vnd.openxmlformats-officedocument.presentationml.slideMaster+xml"/>
  <Override PartName="/ppt/slides/slide1.xml" ContentType="application/vnd.openxmlformats-officedocument.presentationml.slide+xml"/>
  <Override PartName="/ppt/slides/slide2.xml" ContentType="application/vnd.openxmlformats-officedocument.presentationml.slide+xml"/>
  <Override PartName="/ppt/slides/slide3.xml" ContentType="application/vnd.openxmlformats-officedocument.presentationml.slide+xml"/>
  <Override PartName="/ppt/slides/slide4.xml" ContentType="application/vnd.openxmlformats-officedocument.presentationml.slide+xml"/>
  <Override PartName="/ppt/slides/slide5.xml" ContentType="application/vnd.openxmlformats-officedocument.presentationml.slide+xml"/>
  <Override PartName="/ppt/slides/slide6.xml" ContentType="application/vnd.openxmlformats-officedocument.presentationml.slide+xml"/>
  <Override PartName="/ppt/slides/slide7.xml" ContentType="application/vnd.openxmlformats-officedocument.presentationml.slide+xml"/>
  <Override PartName="/ppt/slides/slide8.xml" ContentType="application/vnd.openxmlformats-officedocument.presentationml.slide+xml"/>
  <Override PartName="/ppt/slides/slide9.xml" ContentType="application/vnd.openxmlformats-officedocument.presentationml.slide+xml"/>
  <Override PartName="/ppt/presProps.xml" ContentType="application/vnd.openxmlformats-officedocument.presentationml.presProps+xml"/>
  <Override PartName="/ppt/viewProps.xml" ContentType="application/vnd.openxmlformats-officedocument.presentationml.viewProps+xml"/>
  <Override PartName="/ppt/theme/theme1.xml" ContentType="application/vnd.openxmlformats-officedocument.theme+xml"/>
  <Override PartName="/ppt/tableStyles.xml" ContentType="application/vnd.openxmlformats-officedocument.presentationml.tableStyles+xml"/>
  <Override PartName="/ppt/slideLayouts/slideLayout1.xml" ContentType="application/vnd.openxmlformats-officedocument.presentationml.slideLayout+xml"/>
  <Override PartName="/ppt/slideLayouts/slideLayout2.xml" ContentType="application/vnd.openxmlformats-officedocument.presentationml.slideLayout+xml"/>
  <Override PartName="/ppt/slideLayouts/slideLayout3.xml" ContentType="application/vnd.openxmlformats-officedocument.presentationml.slideLayout+xml"/>
  <Override PartName="/ppt/slideLayouts/slideLayout4.xml" ContentType="application/vnd.openxmlformats-officedocument.presentationml.slideLayout+xml"/>
  <Override PartName="/ppt/slideLayouts/slideLayout5.xml" ContentType="application/vnd.openxmlformats-officedocument.presentationml.slideLayout+xml"/>
  <Override PartName="/ppt/slideLayouts/slideLayout6.xml" ContentType="application/vnd.openxmlformats-officedocument.presentationml.slideLayout+xml"/>
  <Override PartName="/ppt/slideLayouts/slideLayout7.xml" ContentType="application/vnd.openxmlformats-officedocument.presentationml.slideLayout+xml"/>
  <Override PartName="/ppt/slideLayouts/slideLayout8.xml" ContentType="application/vnd.openxmlformats-officedocument.presentationml.slideLayout+xml"/>
  <Override PartName="/ppt/slideLayouts/slideLayout9.xml" ContentType="application/vnd.openxmlformats-officedocument.presentationml.slideLayout+xml"/>
  <Override PartName="/ppt/slideLayouts/slideLayout10.xml" ContentType="application/vnd.openxmlformats-officedocument.presentationml.slideLayout+xml"/>
  <Override PartName="/ppt/slideLayouts/slideLayout11.xml" ContentType="application/vnd.openxmlformats-officedocument.presentationml.slideLayout+xml"/>
  <Override PartName="/ppt/slideLayouts/slideLayout12.xml" ContentType="application/vnd.openxmlformats-officedocument.presentationml.slideLayout+xml"/>
  <Override PartName="/ppt/slideLayouts/slideLayout13.xml" ContentType="application/vnd.openxmlformats-officedocument.presentationml.slideLayout+xml"/>
  <Override PartName="/ppt/slideLayouts/slideLayout14.xml" ContentType="application/vnd.openxmlformats-officedocument.presentationml.slideLayout+xml"/>
  <Override PartName="/ppt/slideLayouts/slideLayout15.xml" ContentType="application/vnd.openxmlformats-officedocument.presentationml.slideLayout+xml"/>
  <Override PartName="/ppt/slideLayouts/slideLayout16.xml" ContentType="application/vnd.openxmlformats-officedocument.presentationml.slideLayout+xml"/>
  <Override PartName="/ppt/slideLayouts/slideLayout17.xml" ContentType="application/vnd.openxmlformats-officedocument.presentationml.slideLayout+xml"/>
  <Override PartName="/ppt/slideLayouts/slideLayout18.xml" ContentType="application/vnd.openxmlformats-officedocument.presentationml.slideLayout+xml"/>
  <Override PartName="/ppt/revisionInfo.xml" ContentType="application/vnd.ms-powerpoint.revisioninfo+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ppt/presentation.xml"/><Relationship Id="rId4" Type="http://schemas.openxmlformats.org/officeDocument/2006/relationships/extended-properties" Target="docProps/app.xml"/></Relationships>
</file>

<file path=ppt/presentation.xml><?xml version="1.0" encoding="utf-8"?>
<p:presentation xmlns:a="http://schemas.openxmlformats.org/drawingml/2006/main" xmlns:r="http://schemas.openxmlformats.org/officeDocument/2006/relationships" xmlns:p="http://schemas.openxmlformats.org/presentationml/2006/main" saveSubsetFonts="1">
  <p:sldMasterIdLst>
    <p:sldMasterId id="2147483713" r:id="rId1"/>
  </p:sldMasterIdLst>
  <p:sldIdLst>
    <p:sldId id="256" r:id="rId2"/>
    <p:sldId id="257" r:id="rId3"/>
    <p:sldId id="259" r:id="rId4"/>
    <p:sldId id="260" r:id="rId5"/>
    <p:sldId id="264" r:id="rId6"/>
    <p:sldId id="261" r:id="rId7"/>
    <p:sldId id="266" r:id="rId8"/>
    <p:sldId id="267" r:id="rId9"/>
    <p:sldId id="268" r:id="rId10"/>
  </p:sldIdLst>
  <p:sldSz cx="12192000" cy="6858000"/>
  <p:notesSz cx="6858000" cy="9144000"/>
  <p:defaultTex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p:defaultTextStyle>
  <p:extLst>
    <p:ext uri="{EFAFB233-063F-42B5-8137-9DF3F51BA10A}">
      <p15:sldGuideLst xmlns:p15="http://schemas.microsoft.com/office/powerpoint/2012/main"/>
    </p:ext>
  </p:extLst>
</p:presentation>
</file>

<file path=ppt/presProps.xml><?xml version="1.0" encoding="utf-8"?>
<p:presentationPr xmlns:a="http://schemas.openxmlformats.org/drawingml/2006/main" xmlns:r="http://schemas.openxmlformats.org/officeDocument/2006/relationships" xmlns:p="http://schemas.openxmlformats.org/presentationml/2006/main">
  <p:showPr showNarration="1">
    <p:present/>
    <p:sldAll/>
    <p:penClr>
      <a:prstClr val="red"/>
    </p:penClr>
    <p:extLst>
      <p:ext uri="{EC167BDD-8182-4AB7-AECC-EB403E3ABB37}">
        <p14:laserClr xmlns:p14="http://schemas.microsoft.com/office/powerpoint/2010/main">
          <a:srgbClr val="FF0000"/>
        </p14:laserClr>
      </p:ext>
      <p:ext uri="{2FDB2607-1784-4EEB-B798-7EB5836EED8A}">
        <p14:showMediaCtrls xmlns:p14="http://schemas.microsoft.com/office/powerpoint/2010/main" val="1"/>
      </p:ext>
    </p:extLst>
  </p:showPr>
  <p:clrMru>
    <a:srgbClr val="FFFFFF"/>
  </p:clrMru>
  <p:extLst>
    <p:ext uri="{E76CE94A-603C-4142-B9EB-6D1370010A27}">
      <p14:discardImageEditData xmlns:p14="http://schemas.microsoft.com/office/powerpoint/2010/main" val="0"/>
    </p:ext>
    <p:ext uri="{D31A062A-798A-4329-ABDD-BBA856620510}">
      <p14:defaultImageDpi xmlns:p14="http://schemas.microsoft.com/office/powerpoint/2010/main" val="32767"/>
    </p:ext>
    <p:ext uri="{FD5EFAAD-0ECE-453E-9831-46B23BE46B34}">
      <p15:chartTrackingRefBased xmlns:p15="http://schemas.microsoft.com/office/powerpoint/2012/main" val="1"/>
    </p:ext>
  </p:extLst>
</p:presentationPr>
</file>

<file path=ppt/revisionInfo.xml><?xml version="1.0" encoding="utf-8"?>
<p1510:revInfo xmlns:a="http://schemas.openxmlformats.org/drawingml/2006/main" xmlns:r="http://schemas.openxmlformats.org/officeDocument/2006/relationships" xmlns:p1510="http://schemas.microsoft.com/office/powerpoint/2015/10/main">
  <p1510:revLst>
    <p1510:client id="{E05E736D-C6A1-4851-A3F2-B43672674C2D}" v="1" dt="2023-04-27T16:27:51.926"/>
  </p1510:revLst>
</p1510:revInfo>
</file>

<file path=ppt/tableStyles.xml><?xml version="1.0" encoding="utf-8"?>
<a:tblStyleLst xmlns:a="http://schemas.openxmlformats.org/drawingml/2006/main" def="{5C22544A-7EE6-4342-B048-85BDC9FD1C3A}"/>
</file>

<file path=ppt/viewProps.xml><?xml version="1.0" encoding="utf-8"?>
<p:viewPr xmlns:a="http://schemas.openxmlformats.org/drawingml/2006/main" xmlns:r="http://schemas.openxmlformats.org/officeDocument/2006/relationships" xmlns:p="http://schemas.openxmlformats.org/presentationml/2006/main" lastView="sldThumbnailView">
  <p:normalViewPr horzBarState="maximized">
    <p:restoredLeft sz="14995" autoAdjust="0"/>
    <p:restoredTop sz="94660"/>
  </p:normalViewPr>
  <p:slideViewPr>
    <p:cSldViewPr snapToGrid="0">
      <p:cViewPr varScale="1">
        <p:scale>
          <a:sx n="82" d="100"/>
          <a:sy n="82" d="100"/>
        </p:scale>
        <p:origin x="720" y="77"/>
      </p:cViewPr>
      <p:guideLst/>
    </p:cSldViewPr>
  </p:slideViewPr>
  <p:notesTextViewPr>
    <p:cViewPr>
      <p:scale>
        <a:sx n="1" d="1"/>
        <a:sy n="1" d="1"/>
      </p:scale>
      <p:origin x="0" y="0"/>
    </p:cViewPr>
  </p:notesTextViewPr>
  <p:gridSpacing cx="72008" cy="72008"/>
</p:viewPr>
</file>

<file path=ppt/_rels/presentation.xml.rels><?xml version="1.0" encoding="UTF-8" standalone="yes"?>
<Relationships xmlns="http://schemas.openxmlformats.org/package/2006/relationships"><Relationship Id="rId8" Type="http://schemas.openxmlformats.org/officeDocument/2006/relationships/slide" Target="slides/slide7.xml"/><Relationship Id="rId13" Type="http://schemas.openxmlformats.org/officeDocument/2006/relationships/theme" Target="theme/theme1.xml"/><Relationship Id="rId3" Type="http://schemas.openxmlformats.org/officeDocument/2006/relationships/slide" Target="slides/slide2.xml"/><Relationship Id="rId7" Type="http://schemas.openxmlformats.org/officeDocument/2006/relationships/slide" Target="slides/slide6.xml"/><Relationship Id="rId12" Type="http://schemas.openxmlformats.org/officeDocument/2006/relationships/viewProps" Target="viewProps.xml"/><Relationship Id="rId2" Type="http://schemas.openxmlformats.org/officeDocument/2006/relationships/slide" Target="slides/slide1.xml"/><Relationship Id="rId1" Type="http://schemas.openxmlformats.org/officeDocument/2006/relationships/slideMaster" Target="slideMasters/slideMaster1.xml"/><Relationship Id="rId6" Type="http://schemas.openxmlformats.org/officeDocument/2006/relationships/slide" Target="slides/slide5.xml"/><Relationship Id="rId11" Type="http://schemas.openxmlformats.org/officeDocument/2006/relationships/presProps" Target="presProps.xml"/><Relationship Id="rId5" Type="http://schemas.openxmlformats.org/officeDocument/2006/relationships/slide" Target="slides/slide4.xml"/><Relationship Id="rId15" Type="http://schemas.microsoft.com/office/2015/10/relationships/revisionInfo" Target="revisionInfo.xml"/><Relationship Id="rId10" Type="http://schemas.openxmlformats.org/officeDocument/2006/relationships/slide" Target="slides/slide9.xml"/><Relationship Id="rId4" Type="http://schemas.openxmlformats.org/officeDocument/2006/relationships/slide" Target="slides/slide3.xml"/><Relationship Id="rId9" Type="http://schemas.openxmlformats.org/officeDocument/2006/relationships/slide" Target="slides/slide8.xml"/><Relationship Id="rId14" Type="http://schemas.openxmlformats.org/officeDocument/2006/relationships/tableStyles" Target="tableStyles.xml"/></Relationships>
</file>

<file path=ppt/slideLayouts/_rels/slideLayout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slideMaster" Target="../slideMasters/slideMaster1.xml"/></Relationships>
</file>

<file path=ppt/slideLayouts/_rels/slideLayout10.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1.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2.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3.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4.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5.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6.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7.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18.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2.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3.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4.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5.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6.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7.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8.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_rels/slideLayout9.xml.rels><?xml version="1.0" encoding="UTF-8" standalone="yes"?>
<Relationships xmlns="http://schemas.openxmlformats.org/package/2006/relationships"><Relationship Id="rId1" Type="http://schemas.openxmlformats.org/officeDocument/2006/relationships/slideMaster" Target="../slideMasters/slideMaster1.xml"/></Relationships>
</file>

<file path=ppt/slideLayouts/slideLayout1.xml><?xml version="1.0" encoding="utf-8"?>
<p:sldLayout xmlns:a="http://schemas.openxmlformats.org/drawingml/2006/main" xmlns:r="http://schemas.openxmlformats.org/officeDocument/2006/relationships" xmlns:p="http://schemas.openxmlformats.org/presentationml/2006/main" showMasterSp="0" type="title" preserve="1">
  <p:cSld name="Title Slide">
    <p:spTree>
      <p:nvGrpSpPr>
        <p:cNvPr id="1" name=""/>
        <p:cNvGrpSpPr/>
        <p:nvPr/>
      </p:nvGrpSpPr>
      <p:grpSpPr>
        <a:xfrm>
          <a:off x="0" y="0"/>
          <a:ext cx="0" cy="0"/>
          <a:chOff x="0" y="0"/>
          <a:chExt cx="0" cy="0"/>
        </a:xfrm>
      </p:grpSpPr>
      <p:pic>
        <p:nvPicPr>
          <p:cNvPr id="66" name="Picture 2" descr="\\DROBO-FS\QuickDrops\JB\PPTX NG\Droplets\LightingOverlay.png"/>
          <p:cNvPicPr>
            <a:picLocks noChangeAspect="1" noChangeArrowheads="1"/>
          </p:cNvPicPr>
          <p:nvPr/>
        </p:nvPicPr>
        <p:blipFill>
          <a:blip r:embed="rId2">
            <a:alphaModFix amt="30000"/>
            <a:extLst>
              <a:ext uri="{28A0092B-C50C-407E-A947-70E740481C1C}">
                <a14:useLocalDpi xmlns:a14="http://schemas.microsoft.com/office/drawing/2010/main" val="0"/>
              </a:ext>
            </a:extLst>
          </a:blip>
          <a:srcRect/>
          <a:stretch>
            <a:fillRect/>
          </a:stretch>
        </p:blipFill>
        <p:spPr bwMode="auto">
          <a:xfrm>
            <a:off x="0" y="-1"/>
            <a:ext cx="12192003" cy="6858001"/>
          </a:xfrm>
          <a:prstGeom prst="rect">
            <a:avLst/>
          </a:prstGeom>
          <a:noFill/>
          <a:extLst>
            <a:ext uri="{909E8E84-426E-40dd-AFC4-6F175D3DCCD1}">
              <a14:hiddenFill xmlns:a14="http://schemas.microsoft.com/office/drawing/2010/main" xmlns="">
                <a:solidFill>
                  <a:srgbClr val="FFFFFF"/>
                </a:solidFill>
              </a14:hiddenFill>
            </a:ext>
          </a:extLst>
        </p:spPr>
      </p:pic>
      <p:grpSp>
        <p:nvGrpSpPr>
          <p:cNvPr id="11" name="Group 10"/>
          <p:cNvGrpSpPr/>
          <p:nvPr/>
        </p:nvGrpSpPr>
        <p:grpSpPr>
          <a:xfrm>
            <a:off x="0" y="0"/>
            <a:ext cx="2305051" cy="6858001"/>
            <a:chOff x="0" y="0"/>
            <a:chExt cx="2305051" cy="6858001"/>
          </a:xfrm>
          <a:gradFill flip="none" rotWithShape="1">
            <a:gsLst>
              <a:gs pos="0">
                <a:schemeClr val="tx2"/>
              </a:gs>
              <a:gs pos="100000">
                <a:schemeClr val="bg2">
                  <a:lumMod val="60000"/>
                  <a:lumOff val="40000"/>
                </a:schemeClr>
              </a:gs>
            </a:gsLst>
            <a:lin ang="5400000" scaled="0"/>
            <a:tileRect/>
          </a:gradFill>
        </p:grpSpPr>
        <p:sp>
          <p:nvSpPr>
            <p:cNvPr id="12" name="Rectangle 5"/>
            <p:cNvSpPr>
              <a:spLocks noChangeArrowheads="1"/>
            </p:cNvSpPr>
            <p:nvPr/>
          </p:nvSpPr>
          <p:spPr bwMode="auto">
            <a:xfrm>
              <a:off x="1209675" y="4763"/>
              <a:ext cx="23813" cy="2181225"/>
            </a:xfrm>
            <a:prstGeom prst="rect">
              <a:avLst/>
            </a:prstGeom>
            <a:grpFill/>
            <a:ln>
              <a:noFill/>
            </a:ln>
            <a:extLst>
              <a:ext uri="{91240B29-F687-4f45-9708-019B960494DF}">
                <a14:hiddenLine xmlns:a14="http://schemas.microsoft.com/office/drawing/2010/main" xmlns="" w="9525">
                  <a:solidFill>
                    <a:srgbClr val="000000"/>
                  </a:solidFill>
                  <a:miter lim="800000"/>
                  <a:headEnd/>
                  <a:tailEnd/>
                </a14:hiddenLine>
              </a:ext>
            </a:extLst>
          </p:spPr>
        </p:sp>
        <p:sp>
          <p:nvSpPr>
            <p:cNvPr id="13" name="Freeform 6"/>
            <p:cNvSpPr>
              <a:spLocks noEditPoints="1"/>
            </p:cNvSpPr>
            <p:nvPr/>
          </p:nvSpPr>
          <p:spPr bwMode="auto">
            <a:xfrm>
              <a:off x="1128713" y="2176463"/>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8" y="36"/>
                    <a:pt x="36" y="29"/>
                    <a:pt x="36" y="20"/>
                  </a:cubicBezTo>
                  <a:cubicBezTo>
                    <a:pt x="36" y="11"/>
                    <a:pt x="28"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4" name="Freeform 7"/>
            <p:cNvSpPr>
              <a:spLocks noEditPoints="1"/>
            </p:cNvSpPr>
            <p:nvPr/>
          </p:nvSpPr>
          <p:spPr bwMode="auto">
            <a:xfrm>
              <a:off x="1123950" y="4021138"/>
              <a:ext cx="190500" cy="188913"/>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5" name="Rectangle 8"/>
            <p:cNvSpPr>
              <a:spLocks noChangeArrowheads="1"/>
            </p:cNvSpPr>
            <p:nvPr/>
          </p:nvSpPr>
          <p:spPr bwMode="auto">
            <a:xfrm>
              <a:off x="414338" y="9525"/>
              <a:ext cx="28575" cy="4481513"/>
            </a:xfrm>
            <a:prstGeom prst="rect">
              <a:avLst/>
            </a:prstGeom>
            <a:grpFill/>
            <a:ln>
              <a:noFill/>
            </a:ln>
            <a:extLst>
              <a:ext uri="{91240B29-F687-4f45-9708-019B960494DF}">
                <a14:hiddenLine xmlns:a14="http://schemas.microsoft.com/office/drawing/2010/main" xmlns="" w="9525">
                  <a:solidFill>
                    <a:srgbClr val="000000"/>
                  </a:solidFill>
                  <a:miter lim="800000"/>
                  <a:headEnd/>
                  <a:tailEnd/>
                </a14:hiddenLine>
              </a:ext>
            </a:extLst>
          </p:spPr>
        </p:sp>
        <p:sp>
          <p:nvSpPr>
            <p:cNvPr id="16" name="Freeform 9"/>
            <p:cNvSpPr>
              <a:spLocks noEditPoints="1"/>
            </p:cNvSpPr>
            <p:nvPr/>
          </p:nvSpPr>
          <p:spPr bwMode="auto">
            <a:xfrm>
              <a:off x="333375" y="4481513"/>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7" name="Freeform 10"/>
            <p:cNvSpPr/>
            <p:nvPr/>
          </p:nvSpPr>
          <p:spPr bwMode="auto">
            <a:xfrm>
              <a:off x="190500" y="9525"/>
              <a:ext cx="152400" cy="908050"/>
            </a:xfrm>
            <a:custGeom>
              <a:avLst/>
              <a:gdLst/>
              <a:ahLst/>
              <a:cxnLst/>
              <a:rect l="0" t="0" r="r" b="b"/>
              <a:pathLst>
                <a:path w="96" h="572">
                  <a:moveTo>
                    <a:pt x="15" y="572"/>
                  </a:moveTo>
                  <a:lnTo>
                    <a:pt x="0" y="566"/>
                  </a:lnTo>
                  <a:lnTo>
                    <a:pt x="81" y="380"/>
                  </a:lnTo>
                  <a:lnTo>
                    <a:pt x="81" y="0"/>
                  </a:lnTo>
                  <a:lnTo>
                    <a:pt x="96" y="0"/>
                  </a:lnTo>
                  <a:lnTo>
                    <a:pt x="96" y="383"/>
                  </a:lnTo>
                  <a:lnTo>
                    <a:pt x="15" y="572"/>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8" name="Freeform 11"/>
            <p:cNvSpPr/>
            <p:nvPr/>
          </p:nvSpPr>
          <p:spPr bwMode="auto">
            <a:xfrm>
              <a:off x="1290638" y="14288"/>
              <a:ext cx="376238" cy="1801813"/>
            </a:xfrm>
            <a:custGeom>
              <a:avLst/>
              <a:gdLst/>
              <a:ahLst/>
              <a:cxnLst/>
              <a:rect l="0" t="0" r="r" b="b"/>
              <a:pathLst>
                <a:path w="237" h="1135">
                  <a:moveTo>
                    <a:pt x="222" y="1135"/>
                  </a:moveTo>
                  <a:lnTo>
                    <a:pt x="0" y="620"/>
                  </a:lnTo>
                  <a:lnTo>
                    <a:pt x="0" y="0"/>
                  </a:lnTo>
                  <a:lnTo>
                    <a:pt x="18" y="0"/>
                  </a:lnTo>
                  <a:lnTo>
                    <a:pt x="18" y="617"/>
                  </a:lnTo>
                  <a:lnTo>
                    <a:pt x="237" y="1129"/>
                  </a:lnTo>
                  <a:lnTo>
                    <a:pt x="222" y="1135"/>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9" name="Freeform 12"/>
            <p:cNvSpPr>
              <a:spLocks noEditPoints="1"/>
            </p:cNvSpPr>
            <p:nvPr/>
          </p:nvSpPr>
          <p:spPr bwMode="auto">
            <a:xfrm>
              <a:off x="1600200" y="1801813"/>
              <a:ext cx="190500" cy="188913"/>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8" y="36"/>
                    <a:pt x="36" y="29"/>
                    <a:pt x="36" y="20"/>
                  </a:cubicBezTo>
                  <a:cubicBezTo>
                    <a:pt x="36" y="11"/>
                    <a:pt x="28"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0" name="Freeform 13"/>
            <p:cNvSpPr/>
            <p:nvPr/>
          </p:nvSpPr>
          <p:spPr bwMode="auto">
            <a:xfrm>
              <a:off x="1381125" y="9525"/>
              <a:ext cx="371475" cy="1425575"/>
            </a:xfrm>
            <a:custGeom>
              <a:avLst/>
              <a:gdLst/>
              <a:ahLst/>
              <a:cxnLst/>
              <a:rect l="0" t="0" r="r" b="b"/>
              <a:pathLst>
                <a:path w="234" h="898">
                  <a:moveTo>
                    <a:pt x="219" y="898"/>
                  </a:moveTo>
                  <a:lnTo>
                    <a:pt x="0" y="383"/>
                  </a:lnTo>
                  <a:lnTo>
                    <a:pt x="0" y="0"/>
                  </a:lnTo>
                  <a:lnTo>
                    <a:pt x="15" y="0"/>
                  </a:lnTo>
                  <a:lnTo>
                    <a:pt x="15" y="380"/>
                  </a:lnTo>
                  <a:lnTo>
                    <a:pt x="234" y="892"/>
                  </a:lnTo>
                  <a:lnTo>
                    <a:pt x="219" y="898"/>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1" name="Freeform 14"/>
            <p:cNvSpPr/>
            <p:nvPr/>
          </p:nvSpPr>
          <p:spPr bwMode="auto">
            <a:xfrm>
              <a:off x="1643063" y="0"/>
              <a:ext cx="152400" cy="912813"/>
            </a:xfrm>
            <a:custGeom>
              <a:avLst/>
              <a:gdLst/>
              <a:ahLst/>
              <a:cxnLst/>
              <a:rect l="0" t="0" r="r" b="b"/>
              <a:pathLst>
                <a:path w="96" h="575">
                  <a:moveTo>
                    <a:pt x="96" y="575"/>
                  </a:moveTo>
                  <a:lnTo>
                    <a:pt x="78" y="575"/>
                  </a:lnTo>
                  <a:lnTo>
                    <a:pt x="78" y="192"/>
                  </a:lnTo>
                  <a:lnTo>
                    <a:pt x="0" y="6"/>
                  </a:lnTo>
                  <a:lnTo>
                    <a:pt x="15" y="0"/>
                  </a:lnTo>
                  <a:lnTo>
                    <a:pt x="96" y="189"/>
                  </a:lnTo>
                  <a:lnTo>
                    <a:pt x="96" y="575"/>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2" name="Freeform 15"/>
            <p:cNvSpPr>
              <a:spLocks noEditPoints="1"/>
            </p:cNvSpPr>
            <p:nvPr/>
          </p:nvSpPr>
          <p:spPr bwMode="auto">
            <a:xfrm>
              <a:off x="1685925" y="1420813"/>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3" name="Freeform 16"/>
            <p:cNvSpPr>
              <a:spLocks noEditPoints="1"/>
            </p:cNvSpPr>
            <p:nvPr/>
          </p:nvSpPr>
          <p:spPr bwMode="auto">
            <a:xfrm>
              <a:off x="1685925" y="903288"/>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4" name="Freeform 17"/>
            <p:cNvSpPr/>
            <p:nvPr/>
          </p:nvSpPr>
          <p:spPr bwMode="auto">
            <a:xfrm>
              <a:off x="1743075" y="4763"/>
              <a:ext cx="419100" cy="522288"/>
            </a:xfrm>
            <a:custGeom>
              <a:avLst/>
              <a:gdLst/>
              <a:ahLst/>
              <a:cxnLst/>
              <a:rect l="0" t="0" r="r" b="b"/>
              <a:pathLst>
                <a:path w="264" h="329">
                  <a:moveTo>
                    <a:pt x="252" y="329"/>
                  </a:moveTo>
                  <a:lnTo>
                    <a:pt x="45" y="120"/>
                  </a:lnTo>
                  <a:lnTo>
                    <a:pt x="0" y="6"/>
                  </a:lnTo>
                  <a:lnTo>
                    <a:pt x="15" y="0"/>
                  </a:lnTo>
                  <a:lnTo>
                    <a:pt x="60" y="111"/>
                  </a:lnTo>
                  <a:lnTo>
                    <a:pt x="264" y="317"/>
                  </a:lnTo>
                  <a:lnTo>
                    <a:pt x="252" y="329"/>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5" name="Freeform 18"/>
            <p:cNvSpPr>
              <a:spLocks noEditPoints="1"/>
            </p:cNvSpPr>
            <p:nvPr/>
          </p:nvSpPr>
          <p:spPr bwMode="auto">
            <a:xfrm>
              <a:off x="2119313" y="488950"/>
              <a:ext cx="161925" cy="147638"/>
            </a:xfrm>
            <a:custGeom>
              <a:avLst/>
              <a:gdLst/>
              <a:ahLst/>
              <a:cxnLst/>
              <a:rect l="0" t="0" r="r" b="b"/>
              <a:pathLst>
                <a:path w="34" h="31">
                  <a:moveTo>
                    <a:pt x="17" y="31"/>
                  </a:moveTo>
                  <a:cubicBezTo>
                    <a:pt x="13" y="31"/>
                    <a:pt x="9" y="30"/>
                    <a:pt x="6" y="27"/>
                  </a:cubicBezTo>
                  <a:cubicBezTo>
                    <a:pt x="0" y="20"/>
                    <a:pt x="0" y="10"/>
                    <a:pt x="6" y="4"/>
                  </a:cubicBezTo>
                  <a:cubicBezTo>
                    <a:pt x="9" y="1"/>
                    <a:pt x="13" y="0"/>
                    <a:pt x="17" y="0"/>
                  </a:cubicBezTo>
                  <a:cubicBezTo>
                    <a:pt x="21" y="0"/>
                    <a:pt x="25" y="1"/>
                    <a:pt x="28" y="4"/>
                  </a:cubicBezTo>
                  <a:cubicBezTo>
                    <a:pt x="34" y="10"/>
                    <a:pt x="34" y="20"/>
                    <a:pt x="28" y="27"/>
                  </a:cubicBezTo>
                  <a:cubicBezTo>
                    <a:pt x="25" y="30"/>
                    <a:pt x="21" y="31"/>
                    <a:pt x="17" y="31"/>
                  </a:cubicBezTo>
                  <a:close/>
                  <a:moveTo>
                    <a:pt x="17" y="4"/>
                  </a:moveTo>
                  <a:cubicBezTo>
                    <a:pt x="14" y="4"/>
                    <a:pt x="11" y="5"/>
                    <a:pt x="9" y="7"/>
                  </a:cubicBezTo>
                  <a:cubicBezTo>
                    <a:pt x="4" y="12"/>
                    <a:pt x="4" y="19"/>
                    <a:pt x="9" y="24"/>
                  </a:cubicBezTo>
                  <a:cubicBezTo>
                    <a:pt x="11" y="26"/>
                    <a:pt x="14" y="27"/>
                    <a:pt x="17" y="27"/>
                  </a:cubicBezTo>
                  <a:cubicBezTo>
                    <a:pt x="20" y="27"/>
                    <a:pt x="23" y="26"/>
                    <a:pt x="25" y="24"/>
                  </a:cubicBezTo>
                  <a:cubicBezTo>
                    <a:pt x="30" y="19"/>
                    <a:pt x="30" y="12"/>
                    <a:pt x="25" y="7"/>
                  </a:cubicBezTo>
                  <a:cubicBezTo>
                    <a:pt x="23" y="5"/>
                    <a:pt x="20" y="4"/>
                    <a:pt x="17"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6" name="Freeform 19"/>
            <p:cNvSpPr/>
            <p:nvPr/>
          </p:nvSpPr>
          <p:spPr bwMode="auto">
            <a:xfrm>
              <a:off x="952500" y="4763"/>
              <a:ext cx="152400" cy="908050"/>
            </a:xfrm>
            <a:custGeom>
              <a:avLst/>
              <a:gdLst/>
              <a:ahLst/>
              <a:cxnLst/>
              <a:rect l="0" t="0" r="r" b="b"/>
              <a:pathLst>
                <a:path w="96" h="572">
                  <a:moveTo>
                    <a:pt x="15" y="572"/>
                  </a:moveTo>
                  <a:lnTo>
                    <a:pt x="0" y="572"/>
                  </a:lnTo>
                  <a:lnTo>
                    <a:pt x="0" y="189"/>
                  </a:lnTo>
                  <a:lnTo>
                    <a:pt x="81" y="0"/>
                  </a:lnTo>
                  <a:lnTo>
                    <a:pt x="96" y="6"/>
                  </a:lnTo>
                  <a:lnTo>
                    <a:pt x="15" y="192"/>
                  </a:lnTo>
                  <a:lnTo>
                    <a:pt x="15" y="572"/>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7" name="Freeform 20"/>
            <p:cNvSpPr>
              <a:spLocks noEditPoints="1"/>
            </p:cNvSpPr>
            <p:nvPr/>
          </p:nvSpPr>
          <p:spPr bwMode="auto">
            <a:xfrm>
              <a:off x="866775" y="903288"/>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2"/>
                    <a:pt x="4" y="20"/>
                  </a:cubicBezTo>
                  <a:cubicBezTo>
                    <a:pt x="4" y="29"/>
                    <a:pt x="11" y="36"/>
                    <a:pt x="20" y="36"/>
                  </a:cubicBezTo>
                  <a:cubicBezTo>
                    <a:pt x="29" y="36"/>
                    <a:pt x="36" y="29"/>
                    <a:pt x="36" y="20"/>
                  </a:cubicBezTo>
                  <a:cubicBezTo>
                    <a:pt x="36" y="12"/>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8" name="Freeform 21"/>
            <p:cNvSpPr>
              <a:spLocks noEditPoints="1"/>
            </p:cNvSpPr>
            <p:nvPr/>
          </p:nvSpPr>
          <p:spPr bwMode="auto">
            <a:xfrm>
              <a:off x="890588" y="1554163"/>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8"/>
                    <a:pt x="11" y="36"/>
                    <a:pt x="20" y="36"/>
                  </a:cubicBezTo>
                  <a:cubicBezTo>
                    <a:pt x="29" y="36"/>
                    <a:pt x="36" y="28"/>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9" name="Freeform 22"/>
            <p:cNvSpPr/>
            <p:nvPr/>
          </p:nvSpPr>
          <p:spPr bwMode="auto">
            <a:xfrm>
              <a:off x="738188" y="5622925"/>
              <a:ext cx="338138" cy="1216025"/>
            </a:xfrm>
            <a:custGeom>
              <a:avLst/>
              <a:gdLst/>
              <a:ahLst/>
              <a:cxnLst/>
              <a:rect l="0" t="0" r="r" b="b"/>
              <a:pathLst>
                <a:path w="213" h="766">
                  <a:moveTo>
                    <a:pt x="213" y="766"/>
                  </a:moveTo>
                  <a:lnTo>
                    <a:pt x="195" y="766"/>
                  </a:lnTo>
                  <a:lnTo>
                    <a:pt x="195" y="464"/>
                  </a:lnTo>
                  <a:lnTo>
                    <a:pt x="0" y="6"/>
                  </a:lnTo>
                  <a:lnTo>
                    <a:pt x="12" y="0"/>
                  </a:lnTo>
                  <a:lnTo>
                    <a:pt x="213" y="461"/>
                  </a:lnTo>
                  <a:lnTo>
                    <a:pt x="213" y="766"/>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0" name="Freeform 23"/>
            <p:cNvSpPr>
              <a:spLocks noEditPoints="1"/>
            </p:cNvSpPr>
            <p:nvPr/>
          </p:nvSpPr>
          <p:spPr bwMode="auto">
            <a:xfrm>
              <a:off x="647700" y="5480050"/>
              <a:ext cx="157163" cy="157163"/>
            </a:xfrm>
            <a:custGeom>
              <a:avLst/>
              <a:gdLst/>
              <a:ahLst/>
              <a:cxnLst/>
              <a:rect l="0" t="0" r="r" b="b"/>
              <a:pathLst>
                <a:path w="33" h="33">
                  <a:moveTo>
                    <a:pt x="17" y="33"/>
                  </a:moveTo>
                  <a:cubicBezTo>
                    <a:pt x="8" y="33"/>
                    <a:pt x="0" y="26"/>
                    <a:pt x="0" y="17"/>
                  </a:cubicBezTo>
                  <a:cubicBezTo>
                    <a:pt x="0" y="8"/>
                    <a:pt x="8" y="0"/>
                    <a:pt x="17" y="0"/>
                  </a:cubicBezTo>
                  <a:cubicBezTo>
                    <a:pt x="26" y="0"/>
                    <a:pt x="33" y="8"/>
                    <a:pt x="33" y="17"/>
                  </a:cubicBezTo>
                  <a:cubicBezTo>
                    <a:pt x="33" y="26"/>
                    <a:pt x="26" y="33"/>
                    <a:pt x="17" y="33"/>
                  </a:cubicBezTo>
                  <a:close/>
                  <a:moveTo>
                    <a:pt x="17" y="4"/>
                  </a:moveTo>
                  <a:cubicBezTo>
                    <a:pt x="10" y="4"/>
                    <a:pt x="4" y="10"/>
                    <a:pt x="4" y="17"/>
                  </a:cubicBezTo>
                  <a:cubicBezTo>
                    <a:pt x="4" y="24"/>
                    <a:pt x="10" y="29"/>
                    <a:pt x="17" y="29"/>
                  </a:cubicBezTo>
                  <a:cubicBezTo>
                    <a:pt x="23" y="29"/>
                    <a:pt x="29" y="24"/>
                    <a:pt x="29" y="17"/>
                  </a:cubicBezTo>
                  <a:cubicBezTo>
                    <a:pt x="29" y="10"/>
                    <a:pt x="23" y="4"/>
                    <a:pt x="17"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1" name="Freeform 24"/>
            <p:cNvSpPr>
              <a:spLocks noEditPoints="1"/>
            </p:cNvSpPr>
            <p:nvPr/>
          </p:nvSpPr>
          <p:spPr bwMode="auto">
            <a:xfrm>
              <a:off x="66675" y="903288"/>
              <a:ext cx="190500" cy="190500"/>
            </a:xfrm>
            <a:custGeom>
              <a:avLst/>
              <a:gdLst/>
              <a:ahLst/>
              <a:cxnLst/>
              <a:rect l="0" t="0" r="r" b="b"/>
              <a:pathLst>
                <a:path w="40" h="40">
                  <a:moveTo>
                    <a:pt x="20" y="40"/>
                  </a:moveTo>
                  <a:cubicBezTo>
                    <a:pt x="9" y="40"/>
                    <a:pt x="0" y="31"/>
                    <a:pt x="0" y="20"/>
                  </a:cubicBezTo>
                  <a:cubicBezTo>
                    <a:pt x="0" y="9"/>
                    <a:pt x="9" y="0"/>
                    <a:pt x="20" y="0"/>
                  </a:cubicBezTo>
                  <a:cubicBezTo>
                    <a:pt x="32" y="0"/>
                    <a:pt x="40" y="9"/>
                    <a:pt x="40" y="20"/>
                  </a:cubicBezTo>
                  <a:cubicBezTo>
                    <a:pt x="40" y="31"/>
                    <a:pt x="32" y="40"/>
                    <a:pt x="20" y="40"/>
                  </a:cubicBezTo>
                  <a:close/>
                  <a:moveTo>
                    <a:pt x="20" y="4"/>
                  </a:moveTo>
                  <a:cubicBezTo>
                    <a:pt x="12" y="4"/>
                    <a:pt x="4" y="12"/>
                    <a:pt x="4" y="20"/>
                  </a:cubicBezTo>
                  <a:cubicBezTo>
                    <a:pt x="4" y="29"/>
                    <a:pt x="12" y="36"/>
                    <a:pt x="20" y="36"/>
                  </a:cubicBezTo>
                  <a:cubicBezTo>
                    <a:pt x="29" y="36"/>
                    <a:pt x="36" y="29"/>
                    <a:pt x="36" y="20"/>
                  </a:cubicBezTo>
                  <a:cubicBezTo>
                    <a:pt x="36" y="12"/>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2" name="Freeform 25"/>
            <p:cNvSpPr/>
            <p:nvPr/>
          </p:nvSpPr>
          <p:spPr bwMode="auto">
            <a:xfrm>
              <a:off x="0" y="3897313"/>
              <a:ext cx="133350" cy="266700"/>
            </a:xfrm>
            <a:custGeom>
              <a:avLst/>
              <a:gdLst/>
              <a:ahLst/>
              <a:cxnLst/>
              <a:rect l="0" t="0" r="r" b="b"/>
              <a:pathLst>
                <a:path w="84" h="168">
                  <a:moveTo>
                    <a:pt x="69" y="168"/>
                  </a:moveTo>
                  <a:lnTo>
                    <a:pt x="0" y="6"/>
                  </a:lnTo>
                  <a:lnTo>
                    <a:pt x="12" y="0"/>
                  </a:lnTo>
                  <a:lnTo>
                    <a:pt x="84" y="162"/>
                  </a:lnTo>
                  <a:lnTo>
                    <a:pt x="69" y="168"/>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3" name="Freeform 26"/>
            <p:cNvSpPr>
              <a:spLocks noEditPoints="1"/>
            </p:cNvSpPr>
            <p:nvPr/>
          </p:nvSpPr>
          <p:spPr bwMode="auto">
            <a:xfrm>
              <a:off x="66675" y="4149725"/>
              <a:ext cx="190500" cy="188913"/>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8"/>
                    <a:pt x="11" y="36"/>
                    <a:pt x="20" y="36"/>
                  </a:cubicBezTo>
                  <a:cubicBezTo>
                    <a:pt x="29" y="36"/>
                    <a:pt x="36" y="28"/>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4" name="Freeform 27"/>
            <p:cNvSpPr/>
            <p:nvPr/>
          </p:nvSpPr>
          <p:spPr bwMode="auto">
            <a:xfrm>
              <a:off x="0" y="1644650"/>
              <a:ext cx="133350" cy="269875"/>
            </a:xfrm>
            <a:custGeom>
              <a:avLst/>
              <a:gdLst/>
              <a:ahLst/>
              <a:cxnLst/>
              <a:rect l="0" t="0" r="r" b="b"/>
              <a:pathLst>
                <a:path w="84" h="170">
                  <a:moveTo>
                    <a:pt x="12" y="170"/>
                  </a:moveTo>
                  <a:lnTo>
                    <a:pt x="0" y="164"/>
                  </a:lnTo>
                  <a:lnTo>
                    <a:pt x="69" y="0"/>
                  </a:lnTo>
                  <a:lnTo>
                    <a:pt x="84" y="6"/>
                  </a:lnTo>
                  <a:lnTo>
                    <a:pt x="12" y="170"/>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5" name="Freeform 28"/>
            <p:cNvSpPr>
              <a:spLocks noEditPoints="1"/>
            </p:cNvSpPr>
            <p:nvPr/>
          </p:nvSpPr>
          <p:spPr bwMode="auto">
            <a:xfrm>
              <a:off x="66675" y="1468438"/>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8"/>
                    <a:pt x="11" y="36"/>
                    <a:pt x="20" y="36"/>
                  </a:cubicBezTo>
                  <a:cubicBezTo>
                    <a:pt x="29" y="36"/>
                    <a:pt x="36" y="28"/>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6" name="Freeform 29"/>
            <p:cNvSpPr/>
            <p:nvPr/>
          </p:nvSpPr>
          <p:spPr bwMode="auto">
            <a:xfrm>
              <a:off x="695325" y="4763"/>
              <a:ext cx="309563" cy="1558925"/>
            </a:xfrm>
            <a:custGeom>
              <a:avLst/>
              <a:gdLst/>
              <a:ahLst/>
              <a:cxnLst/>
              <a:rect l="0" t="0" r="r" b="b"/>
              <a:pathLst>
                <a:path w="195" h="982">
                  <a:moveTo>
                    <a:pt x="195" y="982"/>
                  </a:moveTo>
                  <a:lnTo>
                    <a:pt x="177" y="982"/>
                  </a:lnTo>
                  <a:lnTo>
                    <a:pt x="177" y="805"/>
                  </a:lnTo>
                  <a:lnTo>
                    <a:pt x="0" y="629"/>
                  </a:lnTo>
                  <a:lnTo>
                    <a:pt x="0" y="0"/>
                  </a:lnTo>
                  <a:lnTo>
                    <a:pt x="18" y="0"/>
                  </a:lnTo>
                  <a:lnTo>
                    <a:pt x="18" y="623"/>
                  </a:lnTo>
                  <a:lnTo>
                    <a:pt x="195" y="796"/>
                  </a:lnTo>
                  <a:lnTo>
                    <a:pt x="195" y="982"/>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7" name="Freeform 30"/>
            <p:cNvSpPr>
              <a:spLocks noEditPoints="1"/>
            </p:cNvSpPr>
            <p:nvPr/>
          </p:nvSpPr>
          <p:spPr bwMode="auto">
            <a:xfrm>
              <a:off x="57150" y="4881563"/>
              <a:ext cx="190500" cy="188913"/>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2" y="4"/>
                    <a:pt x="4" y="11"/>
                    <a:pt x="4" y="20"/>
                  </a:cubicBezTo>
                  <a:cubicBezTo>
                    <a:pt x="4" y="29"/>
                    <a:pt x="12"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8" name="Freeform 31"/>
            <p:cNvSpPr/>
            <p:nvPr/>
          </p:nvSpPr>
          <p:spPr bwMode="auto">
            <a:xfrm>
              <a:off x="138113" y="5060950"/>
              <a:ext cx="304800" cy="1778000"/>
            </a:xfrm>
            <a:custGeom>
              <a:avLst/>
              <a:gdLst/>
              <a:ahLst/>
              <a:cxnLst/>
              <a:rect l="0" t="0" r="r" b="b"/>
              <a:pathLst>
                <a:path w="192" h="1120">
                  <a:moveTo>
                    <a:pt x="192" y="1120"/>
                  </a:moveTo>
                  <a:lnTo>
                    <a:pt x="177" y="1120"/>
                  </a:lnTo>
                  <a:lnTo>
                    <a:pt x="177" y="360"/>
                  </a:lnTo>
                  <a:lnTo>
                    <a:pt x="0" y="183"/>
                  </a:lnTo>
                  <a:lnTo>
                    <a:pt x="0" y="0"/>
                  </a:lnTo>
                  <a:lnTo>
                    <a:pt x="15" y="0"/>
                  </a:lnTo>
                  <a:lnTo>
                    <a:pt x="15" y="177"/>
                  </a:lnTo>
                  <a:lnTo>
                    <a:pt x="192" y="354"/>
                  </a:lnTo>
                  <a:lnTo>
                    <a:pt x="192" y="1120"/>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9" name="Freeform 32"/>
            <p:cNvSpPr>
              <a:spLocks noEditPoints="1"/>
            </p:cNvSpPr>
            <p:nvPr/>
          </p:nvSpPr>
          <p:spPr bwMode="auto">
            <a:xfrm>
              <a:off x="561975" y="6430963"/>
              <a:ext cx="190500" cy="188913"/>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2" y="4"/>
                    <a:pt x="4" y="11"/>
                    <a:pt x="4" y="20"/>
                  </a:cubicBezTo>
                  <a:cubicBezTo>
                    <a:pt x="4" y="29"/>
                    <a:pt x="12"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0" name="Rectangle 33"/>
            <p:cNvSpPr>
              <a:spLocks noChangeArrowheads="1"/>
            </p:cNvSpPr>
            <p:nvPr/>
          </p:nvSpPr>
          <p:spPr bwMode="auto">
            <a:xfrm>
              <a:off x="642938" y="6610350"/>
              <a:ext cx="23813" cy="242888"/>
            </a:xfrm>
            <a:prstGeom prst="rect">
              <a:avLst/>
            </a:prstGeom>
            <a:grpFill/>
            <a:ln>
              <a:noFill/>
            </a:ln>
            <a:extLst>
              <a:ext uri="{91240B29-F687-4f45-9708-019B960494DF}">
                <a14:hiddenLine xmlns:a14="http://schemas.microsoft.com/office/drawing/2010/main" xmlns="" w="9525">
                  <a:solidFill>
                    <a:srgbClr val="000000"/>
                  </a:solidFill>
                  <a:miter lim="800000"/>
                  <a:headEnd/>
                  <a:tailEnd/>
                </a14:hiddenLine>
              </a:ext>
            </a:extLst>
          </p:spPr>
        </p:sp>
        <p:sp>
          <p:nvSpPr>
            <p:cNvPr id="41" name="Freeform 34"/>
            <p:cNvSpPr>
              <a:spLocks noEditPoints="1"/>
            </p:cNvSpPr>
            <p:nvPr/>
          </p:nvSpPr>
          <p:spPr bwMode="auto">
            <a:xfrm>
              <a:off x="76200" y="6430963"/>
              <a:ext cx="190500" cy="188913"/>
            </a:xfrm>
            <a:custGeom>
              <a:avLst/>
              <a:gdLst/>
              <a:ahLst/>
              <a:cxnLst/>
              <a:rect l="0" t="0" r="r" b="b"/>
              <a:pathLst>
                <a:path w="40" h="40">
                  <a:moveTo>
                    <a:pt x="20" y="40"/>
                  </a:moveTo>
                  <a:cubicBezTo>
                    <a:pt x="9" y="40"/>
                    <a:pt x="0" y="31"/>
                    <a:pt x="0" y="20"/>
                  </a:cubicBezTo>
                  <a:cubicBezTo>
                    <a:pt x="0" y="9"/>
                    <a:pt x="9" y="0"/>
                    <a:pt x="20" y="0"/>
                  </a:cubicBezTo>
                  <a:cubicBezTo>
                    <a:pt x="32" y="0"/>
                    <a:pt x="40" y="9"/>
                    <a:pt x="40" y="20"/>
                  </a:cubicBezTo>
                  <a:cubicBezTo>
                    <a:pt x="40" y="31"/>
                    <a:pt x="32" y="40"/>
                    <a:pt x="20" y="40"/>
                  </a:cubicBezTo>
                  <a:close/>
                  <a:moveTo>
                    <a:pt x="20" y="4"/>
                  </a:moveTo>
                  <a:cubicBezTo>
                    <a:pt x="12" y="4"/>
                    <a:pt x="4" y="11"/>
                    <a:pt x="4" y="20"/>
                  </a:cubicBezTo>
                  <a:cubicBezTo>
                    <a:pt x="4" y="29"/>
                    <a:pt x="12"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2" name="Freeform 35"/>
            <p:cNvSpPr/>
            <p:nvPr/>
          </p:nvSpPr>
          <p:spPr bwMode="auto">
            <a:xfrm>
              <a:off x="0" y="5978525"/>
              <a:ext cx="190500" cy="461963"/>
            </a:xfrm>
            <a:custGeom>
              <a:avLst/>
              <a:gdLst/>
              <a:ahLst/>
              <a:cxnLst/>
              <a:rect l="0" t="0" r="r" b="b"/>
              <a:pathLst>
                <a:path w="120" h="291">
                  <a:moveTo>
                    <a:pt x="120" y="291"/>
                  </a:moveTo>
                  <a:lnTo>
                    <a:pt x="105" y="291"/>
                  </a:lnTo>
                  <a:lnTo>
                    <a:pt x="105" y="114"/>
                  </a:lnTo>
                  <a:lnTo>
                    <a:pt x="0" y="9"/>
                  </a:lnTo>
                  <a:lnTo>
                    <a:pt x="12" y="0"/>
                  </a:lnTo>
                  <a:lnTo>
                    <a:pt x="120" y="108"/>
                  </a:lnTo>
                  <a:lnTo>
                    <a:pt x="120" y="291"/>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3" name="Freeform 36"/>
            <p:cNvSpPr/>
            <p:nvPr/>
          </p:nvSpPr>
          <p:spPr bwMode="auto">
            <a:xfrm>
              <a:off x="1014413" y="1801813"/>
              <a:ext cx="214313" cy="755650"/>
            </a:xfrm>
            <a:custGeom>
              <a:avLst/>
              <a:gdLst/>
              <a:ahLst/>
              <a:cxnLst/>
              <a:rect l="0" t="0" r="r" b="b"/>
              <a:pathLst>
                <a:path w="135" h="476">
                  <a:moveTo>
                    <a:pt x="12" y="476"/>
                  </a:moveTo>
                  <a:lnTo>
                    <a:pt x="0" y="476"/>
                  </a:lnTo>
                  <a:lnTo>
                    <a:pt x="0" y="128"/>
                  </a:lnTo>
                  <a:lnTo>
                    <a:pt x="126" y="0"/>
                  </a:lnTo>
                  <a:lnTo>
                    <a:pt x="135" y="9"/>
                  </a:lnTo>
                  <a:lnTo>
                    <a:pt x="12" y="131"/>
                  </a:lnTo>
                  <a:lnTo>
                    <a:pt x="12" y="476"/>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4" name="Freeform 37"/>
            <p:cNvSpPr>
              <a:spLocks noEditPoints="1"/>
            </p:cNvSpPr>
            <p:nvPr/>
          </p:nvSpPr>
          <p:spPr bwMode="auto">
            <a:xfrm>
              <a:off x="938213" y="2547938"/>
              <a:ext cx="166688" cy="160338"/>
            </a:xfrm>
            <a:custGeom>
              <a:avLst/>
              <a:gdLst/>
              <a:ahLst/>
              <a:cxnLst/>
              <a:rect l="0" t="0" r="r" b="b"/>
              <a:pathLst>
                <a:path w="35" h="34">
                  <a:moveTo>
                    <a:pt x="18" y="34"/>
                  </a:moveTo>
                  <a:cubicBezTo>
                    <a:pt x="8" y="34"/>
                    <a:pt x="0" y="26"/>
                    <a:pt x="0" y="17"/>
                  </a:cubicBezTo>
                  <a:cubicBezTo>
                    <a:pt x="0" y="7"/>
                    <a:pt x="8" y="0"/>
                    <a:pt x="18" y="0"/>
                  </a:cubicBezTo>
                  <a:cubicBezTo>
                    <a:pt x="27" y="0"/>
                    <a:pt x="35" y="7"/>
                    <a:pt x="35" y="17"/>
                  </a:cubicBezTo>
                  <a:cubicBezTo>
                    <a:pt x="35" y="26"/>
                    <a:pt x="27" y="34"/>
                    <a:pt x="18" y="34"/>
                  </a:cubicBezTo>
                  <a:close/>
                  <a:moveTo>
                    <a:pt x="18" y="4"/>
                  </a:moveTo>
                  <a:cubicBezTo>
                    <a:pt x="10" y="4"/>
                    <a:pt x="4" y="10"/>
                    <a:pt x="4" y="17"/>
                  </a:cubicBezTo>
                  <a:cubicBezTo>
                    <a:pt x="4" y="24"/>
                    <a:pt x="10" y="30"/>
                    <a:pt x="18" y="30"/>
                  </a:cubicBezTo>
                  <a:cubicBezTo>
                    <a:pt x="25" y="30"/>
                    <a:pt x="31" y="24"/>
                    <a:pt x="31" y="17"/>
                  </a:cubicBezTo>
                  <a:cubicBezTo>
                    <a:pt x="31" y="10"/>
                    <a:pt x="25" y="4"/>
                    <a:pt x="18"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5" name="Freeform 38"/>
            <p:cNvSpPr/>
            <p:nvPr/>
          </p:nvSpPr>
          <p:spPr bwMode="auto">
            <a:xfrm>
              <a:off x="595313" y="4763"/>
              <a:ext cx="638175" cy="4025900"/>
            </a:xfrm>
            <a:custGeom>
              <a:avLst/>
              <a:gdLst/>
              <a:ahLst/>
              <a:cxnLst/>
              <a:rect l="0" t="0" r="r" b="b"/>
              <a:pathLst>
                <a:path w="402" h="2536">
                  <a:moveTo>
                    <a:pt x="402" y="2536"/>
                  </a:moveTo>
                  <a:lnTo>
                    <a:pt x="387" y="2536"/>
                  </a:lnTo>
                  <a:lnTo>
                    <a:pt x="387" y="2311"/>
                  </a:lnTo>
                  <a:lnTo>
                    <a:pt x="0" y="1925"/>
                  </a:lnTo>
                  <a:lnTo>
                    <a:pt x="0" y="0"/>
                  </a:lnTo>
                  <a:lnTo>
                    <a:pt x="15" y="0"/>
                  </a:lnTo>
                  <a:lnTo>
                    <a:pt x="15" y="1916"/>
                  </a:lnTo>
                  <a:lnTo>
                    <a:pt x="402" y="2302"/>
                  </a:lnTo>
                  <a:lnTo>
                    <a:pt x="402" y="2536"/>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6" name="Freeform 39"/>
            <p:cNvSpPr/>
            <p:nvPr/>
          </p:nvSpPr>
          <p:spPr bwMode="auto">
            <a:xfrm>
              <a:off x="1223963" y="1382713"/>
              <a:ext cx="142875" cy="476250"/>
            </a:xfrm>
            <a:custGeom>
              <a:avLst/>
              <a:gdLst/>
              <a:ahLst/>
              <a:cxnLst/>
              <a:rect l="0" t="0" r="r" b="b"/>
              <a:pathLst>
                <a:path w="90" h="300">
                  <a:moveTo>
                    <a:pt x="90" y="300"/>
                  </a:moveTo>
                  <a:lnTo>
                    <a:pt x="78" y="300"/>
                  </a:lnTo>
                  <a:lnTo>
                    <a:pt x="78" y="84"/>
                  </a:lnTo>
                  <a:lnTo>
                    <a:pt x="0" y="9"/>
                  </a:lnTo>
                  <a:lnTo>
                    <a:pt x="9" y="0"/>
                  </a:lnTo>
                  <a:lnTo>
                    <a:pt x="90" y="81"/>
                  </a:lnTo>
                  <a:lnTo>
                    <a:pt x="90" y="300"/>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7" name="Freeform 40"/>
            <p:cNvSpPr>
              <a:spLocks noEditPoints="1"/>
            </p:cNvSpPr>
            <p:nvPr/>
          </p:nvSpPr>
          <p:spPr bwMode="auto">
            <a:xfrm>
              <a:off x="1300163" y="1849438"/>
              <a:ext cx="109538" cy="107950"/>
            </a:xfrm>
            <a:custGeom>
              <a:avLst/>
              <a:gdLst/>
              <a:ahLst/>
              <a:cxnLst/>
              <a:rect l="0" t="0" r="r" b="b"/>
              <a:pathLst>
                <a:path w="23" h="23">
                  <a:moveTo>
                    <a:pt x="12" y="23"/>
                  </a:moveTo>
                  <a:cubicBezTo>
                    <a:pt x="5" y="23"/>
                    <a:pt x="0" y="18"/>
                    <a:pt x="0" y="12"/>
                  </a:cubicBezTo>
                  <a:cubicBezTo>
                    <a:pt x="0" y="5"/>
                    <a:pt x="5" y="0"/>
                    <a:pt x="12" y="0"/>
                  </a:cubicBezTo>
                  <a:cubicBezTo>
                    <a:pt x="18" y="0"/>
                    <a:pt x="23" y="5"/>
                    <a:pt x="23" y="12"/>
                  </a:cubicBezTo>
                  <a:cubicBezTo>
                    <a:pt x="23" y="18"/>
                    <a:pt x="18" y="23"/>
                    <a:pt x="12" y="23"/>
                  </a:cubicBezTo>
                  <a:close/>
                  <a:moveTo>
                    <a:pt x="12" y="4"/>
                  </a:moveTo>
                  <a:cubicBezTo>
                    <a:pt x="8" y="4"/>
                    <a:pt x="4" y="8"/>
                    <a:pt x="4" y="12"/>
                  </a:cubicBezTo>
                  <a:cubicBezTo>
                    <a:pt x="4" y="16"/>
                    <a:pt x="8" y="19"/>
                    <a:pt x="12" y="19"/>
                  </a:cubicBezTo>
                  <a:cubicBezTo>
                    <a:pt x="16" y="19"/>
                    <a:pt x="19" y="16"/>
                    <a:pt x="19" y="12"/>
                  </a:cubicBezTo>
                  <a:cubicBezTo>
                    <a:pt x="19" y="8"/>
                    <a:pt x="16" y="4"/>
                    <a:pt x="12"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8" name="Freeform 41"/>
            <p:cNvSpPr/>
            <p:nvPr/>
          </p:nvSpPr>
          <p:spPr bwMode="auto">
            <a:xfrm>
              <a:off x="280988" y="3417888"/>
              <a:ext cx="142875" cy="474663"/>
            </a:xfrm>
            <a:custGeom>
              <a:avLst/>
              <a:gdLst/>
              <a:ahLst/>
              <a:cxnLst/>
              <a:rect l="0" t="0" r="r" b="b"/>
              <a:pathLst>
                <a:path w="90" h="299">
                  <a:moveTo>
                    <a:pt x="12" y="299"/>
                  </a:moveTo>
                  <a:lnTo>
                    <a:pt x="0" y="299"/>
                  </a:lnTo>
                  <a:lnTo>
                    <a:pt x="0" y="80"/>
                  </a:lnTo>
                  <a:lnTo>
                    <a:pt x="81" y="0"/>
                  </a:lnTo>
                  <a:lnTo>
                    <a:pt x="90" y="8"/>
                  </a:lnTo>
                  <a:lnTo>
                    <a:pt x="12" y="83"/>
                  </a:lnTo>
                  <a:lnTo>
                    <a:pt x="12" y="299"/>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9" name="Freeform 42"/>
            <p:cNvSpPr>
              <a:spLocks noEditPoints="1"/>
            </p:cNvSpPr>
            <p:nvPr/>
          </p:nvSpPr>
          <p:spPr bwMode="auto">
            <a:xfrm>
              <a:off x="238125" y="3883025"/>
              <a:ext cx="109538" cy="109538"/>
            </a:xfrm>
            <a:custGeom>
              <a:avLst/>
              <a:gdLst/>
              <a:ahLst/>
              <a:cxnLst/>
              <a:rect l="0" t="0" r="r" b="b"/>
              <a:pathLst>
                <a:path w="23" h="23">
                  <a:moveTo>
                    <a:pt x="11" y="23"/>
                  </a:moveTo>
                  <a:cubicBezTo>
                    <a:pt x="5" y="23"/>
                    <a:pt x="0" y="18"/>
                    <a:pt x="0" y="12"/>
                  </a:cubicBezTo>
                  <a:cubicBezTo>
                    <a:pt x="0" y="5"/>
                    <a:pt x="5" y="0"/>
                    <a:pt x="11" y="0"/>
                  </a:cubicBezTo>
                  <a:cubicBezTo>
                    <a:pt x="17" y="0"/>
                    <a:pt x="23" y="5"/>
                    <a:pt x="23" y="12"/>
                  </a:cubicBezTo>
                  <a:cubicBezTo>
                    <a:pt x="23" y="18"/>
                    <a:pt x="17" y="23"/>
                    <a:pt x="11" y="23"/>
                  </a:cubicBezTo>
                  <a:close/>
                  <a:moveTo>
                    <a:pt x="11" y="4"/>
                  </a:moveTo>
                  <a:cubicBezTo>
                    <a:pt x="7" y="4"/>
                    <a:pt x="4" y="8"/>
                    <a:pt x="4" y="12"/>
                  </a:cubicBezTo>
                  <a:cubicBezTo>
                    <a:pt x="4" y="16"/>
                    <a:pt x="7" y="19"/>
                    <a:pt x="11" y="19"/>
                  </a:cubicBezTo>
                  <a:cubicBezTo>
                    <a:pt x="15" y="19"/>
                    <a:pt x="19" y="16"/>
                    <a:pt x="19" y="12"/>
                  </a:cubicBezTo>
                  <a:cubicBezTo>
                    <a:pt x="19" y="8"/>
                    <a:pt x="15" y="4"/>
                    <a:pt x="11"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50" name="Freeform 43"/>
            <p:cNvSpPr/>
            <p:nvPr/>
          </p:nvSpPr>
          <p:spPr bwMode="auto">
            <a:xfrm>
              <a:off x="4763" y="2166938"/>
              <a:ext cx="114300" cy="452438"/>
            </a:xfrm>
            <a:custGeom>
              <a:avLst/>
              <a:gdLst/>
              <a:ahLst/>
              <a:cxnLst/>
              <a:rect l="0" t="0" r="r" b="b"/>
              <a:pathLst>
                <a:path w="72" h="285">
                  <a:moveTo>
                    <a:pt x="6" y="285"/>
                  </a:moveTo>
                  <a:lnTo>
                    <a:pt x="0" y="276"/>
                  </a:lnTo>
                  <a:lnTo>
                    <a:pt x="60" y="216"/>
                  </a:lnTo>
                  <a:lnTo>
                    <a:pt x="60" y="0"/>
                  </a:lnTo>
                  <a:lnTo>
                    <a:pt x="72" y="0"/>
                  </a:lnTo>
                  <a:lnTo>
                    <a:pt x="72" y="222"/>
                  </a:lnTo>
                  <a:lnTo>
                    <a:pt x="6" y="285"/>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51" name="Freeform 44"/>
            <p:cNvSpPr>
              <a:spLocks noEditPoints="1"/>
            </p:cNvSpPr>
            <p:nvPr/>
          </p:nvSpPr>
          <p:spPr bwMode="auto">
            <a:xfrm>
              <a:off x="52388" y="2066925"/>
              <a:ext cx="109538" cy="109538"/>
            </a:xfrm>
            <a:custGeom>
              <a:avLst/>
              <a:gdLst/>
              <a:ahLst/>
              <a:cxnLst/>
              <a:rect l="0" t="0" r="r" b="b"/>
              <a:pathLst>
                <a:path w="23" h="23">
                  <a:moveTo>
                    <a:pt x="12" y="23"/>
                  </a:moveTo>
                  <a:cubicBezTo>
                    <a:pt x="5" y="23"/>
                    <a:pt x="0" y="18"/>
                    <a:pt x="0" y="12"/>
                  </a:cubicBezTo>
                  <a:cubicBezTo>
                    <a:pt x="0" y="5"/>
                    <a:pt x="5" y="0"/>
                    <a:pt x="12" y="0"/>
                  </a:cubicBezTo>
                  <a:cubicBezTo>
                    <a:pt x="18" y="0"/>
                    <a:pt x="23" y="5"/>
                    <a:pt x="23" y="12"/>
                  </a:cubicBezTo>
                  <a:cubicBezTo>
                    <a:pt x="23" y="18"/>
                    <a:pt x="18" y="23"/>
                    <a:pt x="12" y="23"/>
                  </a:cubicBezTo>
                  <a:close/>
                  <a:moveTo>
                    <a:pt x="12" y="4"/>
                  </a:moveTo>
                  <a:cubicBezTo>
                    <a:pt x="8" y="4"/>
                    <a:pt x="4" y="8"/>
                    <a:pt x="4" y="12"/>
                  </a:cubicBezTo>
                  <a:cubicBezTo>
                    <a:pt x="4" y="16"/>
                    <a:pt x="8" y="19"/>
                    <a:pt x="12" y="19"/>
                  </a:cubicBezTo>
                  <a:cubicBezTo>
                    <a:pt x="16" y="19"/>
                    <a:pt x="19" y="16"/>
                    <a:pt x="19" y="12"/>
                  </a:cubicBezTo>
                  <a:cubicBezTo>
                    <a:pt x="19" y="8"/>
                    <a:pt x="16" y="4"/>
                    <a:pt x="12"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52" name="Rectangle 45"/>
            <p:cNvSpPr>
              <a:spLocks noChangeArrowheads="1"/>
            </p:cNvSpPr>
            <p:nvPr/>
          </p:nvSpPr>
          <p:spPr bwMode="auto">
            <a:xfrm>
              <a:off x="1228725" y="4662488"/>
              <a:ext cx="23813" cy="2181225"/>
            </a:xfrm>
            <a:prstGeom prst="rect">
              <a:avLst/>
            </a:prstGeom>
            <a:grpFill/>
            <a:ln>
              <a:noFill/>
            </a:ln>
            <a:extLst>
              <a:ext uri="{91240B29-F687-4f45-9708-019B960494DF}">
                <a14:hiddenLine xmlns:a14="http://schemas.microsoft.com/office/drawing/2010/main" xmlns="" w="9525">
                  <a:solidFill>
                    <a:srgbClr val="000000"/>
                  </a:solidFill>
                  <a:miter lim="800000"/>
                  <a:headEnd/>
                  <a:tailEnd/>
                </a14:hiddenLine>
              </a:ext>
            </a:extLst>
          </p:spPr>
        </p:sp>
        <p:sp>
          <p:nvSpPr>
            <p:cNvPr id="53" name="Freeform 46"/>
            <p:cNvSpPr/>
            <p:nvPr/>
          </p:nvSpPr>
          <p:spPr bwMode="auto">
            <a:xfrm>
              <a:off x="1319213" y="5041900"/>
              <a:ext cx="371475" cy="1801813"/>
            </a:xfrm>
            <a:custGeom>
              <a:avLst/>
              <a:gdLst/>
              <a:ahLst/>
              <a:cxnLst/>
              <a:rect l="0" t="0" r="r" b="b"/>
              <a:pathLst>
                <a:path w="234" h="1135">
                  <a:moveTo>
                    <a:pt x="15" y="1135"/>
                  </a:moveTo>
                  <a:lnTo>
                    <a:pt x="0" y="1135"/>
                  </a:lnTo>
                  <a:lnTo>
                    <a:pt x="0" y="515"/>
                  </a:lnTo>
                  <a:lnTo>
                    <a:pt x="0" y="512"/>
                  </a:lnTo>
                  <a:lnTo>
                    <a:pt x="219" y="0"/>
                  </a:lnTo>
                  <a:lnTo>
                    <a:pt x="234" y="6"/>
                  </a:lnTo>
                  <a:lnTo>
                    <a:pt x="15" y="518"/>
                  </a:lnTo>
                  <a:lnTo>
                    <a:pt x="15" y="1135"/>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54" name="Freeform 47"/>
            <p:cNvSpPr>
              <a:spLocks noEditPoints="1"/>
            </p:cNvSpPr>
            <p:nvPr/>
          </p:nvSpPr>
          <p:spPr bwMode="auto">
            <a:xfrm>
              <a:off x="1147763" y="4481513"/>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8" y="36"/>
                    <a:pt x="36" y="29"/>
                    <a:pt x="36" y="20"/>
                  </a:cubicBezTo>
                  <a:cubicBezTo>
                    <a:pt x="36" y="11"/>
                    <a:pt x="28"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55" name="Freeform 48"/>
            <p:cNvSpPr/>
            <p:nvPr/>
          </p:nvSpPr>
          <p:spPr bwMode="auto">
            <a:xfrm>
              <a:off x="819150" y="3983038"/>
              <a:ext cx="347663" cy="2860675"/>
            </a:xfrm>
            <a:custGeom>
              <a:avLst/>
              <a:gdLst/>
              <a:ahLst/>
              <a:cxnLst/>
              <a:rect l="0" t="0" r="r" b="b"/>
              <a:pathLst>
                <a:path w="219" h="1802">
                  <a:moveTo>
                    <a:pt x="219" y="1802"/>
                  </a:moveTo>
                  <a:lnTo>
                    <a:pt x="201" y="1802"/>
                  </a:lnTo>
                  <a:lnTo>
                    <a:pt x="201" y="1185"/>
                  </a:lnTo>
                  <a:lnTo>
                    <a:pt x="0" y="3"/>
                  </a:lnTo>
                  <a:lnTo>
                    <a:pt x="15" y="0"/>
                  </a:lnTo>
                  <a:lnTo>
                    <a:pt x="219" y="1185"/>
                  </a:lnTo>
                  <a:lnTo>
                    <a:pt x="219" y="1802"/>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56" name="Freeform 49"/>
            <p:cNvSpPr>
              <a:spLocks noEditPoints="1"/>
            </p:cNvSpPr>
            <p:nvPr/>
          </p:nvSpPr>
          <p:spPr bwMode="auto">
            <a:xfrm>
              <a:off x="728663" y="3806825"/>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8"/>
                    <a:pt x="11" y="36"/>
                    <a:pt x="20" y="36"/>
                  </a:cubicBezTo>
                  <a:cubicBezTo>
                    <a:pt x="29" y="36"/>
                    <a:pt x="36" y="28"/>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57" name="Freeform 50"/>
            <p:cNvSpPr>
              <a:spLocks noEditPoints="1"/>
            </p:cNvSpPr>
            <p:nvPr/>
          </p:nvSpPr>
          <p:spPr bwMode="auto">
            <a:xfrm>
              <a:off x="1624013" y="4867275"/>
              <a:ext cx="190500" cy="188913"/>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8" y="36"/>
                    <a:pt x="36" y="29"/>
                    <a:pt x="36" y="20"/>
                  </a:cubicBezTo>
                  <a:cubicBezTo>
                    <a:pt x="36" y="11"/>
                    <a:pt x="28"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58" name="Freeform 51"/>
            <p:cNvSpPr/>
            <p:nvPr/>
          </p:nvSpPr>
          <p:spPr bwMode="auto">
            <a:xfrm>
              <a:off x="1404938" y="5422900"/>
              <a:ext cx="371475" cy="1425575"/>
            </a:xfrm>
            <a:custGeom>
              <a:avLst/>
              <a:gdLst/>
              <a:ahLst/>
              <a:cxnLst/>
              <a:rect l="0" t="0" r="r" b="b"/>
              <a:pathLst>
                <a:path w="234" h="898">
                  <a:moveTo>
                    <a:pt x="18" y="898"/>
                  </a:moveTo>
                  <a:lnTo>
                    <a:pt x="0" y="898"/>
                  </a:lnTo>
                  <a:lnTo>
                    <a:pt x="0" y="515"/>
                  </a:lnTo>
                  <a:lnTo>
                    <a:pt x="0" y="512"/>
                  </a:lnTo>
                  <a:lnTo>
                    <a:pt x="222" y="0"/>
                  </a:lnTo>
                  <a:lnTo>
                    <a:pt x="234" y="6"/>
                  </a:lnTo>
                  <a:lnTo>
                    <a:pt x="18" y="518"/>
                  </a:lnTo>
                  <a:lnTo>
                    <a:pt x="18" y="898"/>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59" name="Freeform 52"/>
            <p:cNvSpPr/>
            <p:nvPr/>
          </p:nvSpPr>
          <p:spPr bwMode="auto">
            <a:xfrm>
              <a:off x="1666875" y="5945188"/>
              <a:ext cx="152400" cy="912813"/>
            </a:xfrm>
            <a:custGeom>
              <a:avLst/>
              <a:gdLst/>
              <a:ahLst/>
              <a:cxnLst/>
              <a:rect l="0" t="0" r="r" b="b"/>
              <a:pathLst>
                <a:path w="96" h="575">
                  <a:moveTo>
                    <a:pt x="15" y="575"/>
                  </a:moveTo>
                  <a:lnTo>
                    <a:pt x="0" y="569"/>
                  </a:lnTo>
                  <a:lnTo>
                    <a:pt x="81" y="383"/>
                  </a:lnTo>
                  <a:lnTo>
                    <a:pt x="81" y="0"/>
                  </a:lnTo>
                  <a:lnTo>
                    <a:pt x="96" y="0"/>
                  </a:lnTo>
                  <a:lnTo>
                    <a:pt x="96" y="386"/>
                  </a:lnTo>
                  <a:lnTo>
                    <a:pt x="15" y="575"/>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60" name="Freeform 53"/>
            <p:cNvSpPr>
              <a:spLocks noEditPoints="1"/>
            </p:cNvSpPr>
            <p:nvPr/>
          </p:nvSpPr>
          <p:spPr bwMode="auto">
            <a:xfrm>
              <a:off x="1709738" y="5246688"/>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61" name="Freeform 54"/>
            <p:cNvSpPr>
              <a:spLocks noEditPoints="1"/>
            </p:cNvSpPr>
            <p:nvPr/>
          </p:nvSpPr>
          <p:spPr bwMode="auto">
            <a:xfrm>
              <a:off x="1709738" y="5764213"/>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62" name="Freeform 55"/>
            <p:cNvSpPr/>
            <p:nvPr/>
          </p:nvSpPr>
          <p:spPr bwMode="auto">
            <a:xfrm>
              <a:off x="1766888" y="6330950"/>
              <a:ext cx="419100" cy="527050"/>
            </a:xfrm>
            <a:custGeom>
              <a:avLst/>
              <a:gdLst/>
              <a:ahLst/>
              <a:cxnLst/>
              <a:rect l="0" t="0" r="r" b="b"/>
              <a:pathLst>
                <a:path w="264" h="332">
                  <a:moveTo>
                    <a:pt x="12" y="332"/>
                  </a:moveTo>
                  <a:lnTo>
                    <a:pt x="0" y="326"/>
                  </a:lnTo>
                  <a:lnTo>
                    <a:pt x="45" y="206"/>
                  </a:lnTo>
                  <a:lnTo>
                    <a:pt x="255" y="0"/>
                  </a:lnTo>
                  <a:lnTo>
                    <a:pt x="264" y="12"/>
                  </a:lnTo>
                  <a:lnTo>
                    <a:pt x="60" y="215"/>
                  </a:lnTo>
                  <a:lnTo>
                    <a:pt x="12" y="332"/>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63" name="Freeform 56"/>
            <p:cNvSpPr>
              <a:spLocks noEditPoints="1"/>
            </p:cNvSpPr>
            <p:nvPr/>
          </p:nvSpPr>
          <p:spPr bwMode="auto">
            <a:xfrm>
              <a:off x="2147888" y="6221413"/>
              <a:ext cx="157163" cy="147638"/>
            </a:xfrm>
            <a:custGeom>
              <a:avLst/>
              <a:gdLst/>
              <a:ahLst/>
              <a:cxnLst/>
              <a:rect l="0" t="0" r="r" b="b"/>
              <a:pathLst>
                <a:path w="33" h="31">
                  <a:moveTo>
                    <a:pt x="16" y="31"/>
                  </a:moveTo>
                  <a:cubicBezTo>
                    <a:pt x="12" y="31"/>
                    <a:pt x="8" y="29"/>
                    <a:pt x="5" y="26"/>
                  </a:cubicBezTo>
                  <a:cubicBezTo>
                    <a:pt x="2" y="24"/>
                    <a:pt x="0" y="20"/>
                    <a:pt x="0" y="15"/>
                  </a:cubicBezTo>
                  <a:cubicBezTo>
                    <a:pt x="0" y="11"/>
                    <a:pt x="2" y="7"/>
                    <a:pt x="5" y="4"/>
                  </a:cubicBezTo>
                  <a:cubicBezTo>
                    <a:pt x="8" y="1"/>
                    <a:pt x="12" y="0"/>
                    <a:pt x="16" y="0"/>
                  </a:cubicBezTo>
                  <a:cubicBezTo>
                    <a:pt x="20" y="0"/>
                    <a:pt x="24" y="1"/>
                    <a:pt x="27" y="4"/>
                  </a:cubicBezTo>
                  <a:cubicBezTo>
                    <a:pt x="33" y="10"/>
                    <a:pt x="33" y="20"/>
                    <a:pt x="27" y="26"/>
                  </a:cubicBezTo>
                  <a:cubicBezTo>
                    <a:pt x="24" y="29"/>
                    <a:pt x="20" y="31"/>
                    <a:pt x="16" y="31"/>
                  </a:cubicBezTo>
                  <a:close/>
                  <a:moveTo>
                    <a:pt x="16" y="4"/>
                  </a:moveTo>
                  <a:cubicBezTo>
                    <a:pt x="13" y="4"/>
                    <a:pt x="10" y="5"/>
                    <a:pt x="8" y="7"/>
                  </a:cubicBezTo>
                  <a:cubicBezTo>
                    <a:pt x="6" y="9"/>
                    <a:pt x="4" y="12"/>
                    <a:pt x="4" y="15"/>
                  </a:cubicBezTo>
                  <a:cubicBezTo>
                    <a:pt x="4" y="19"/>
                    <a:pt x="6" y="21"/>
                    <a:pt x="8" y="24"/>
                  </a:cubicBezTo>
                  <a:cubicBezTo>
                    <a:pt x="10" y="26"/>
                    <a:pt x="13" y="27"/>
                    <a:pt x="16" y="27"/>
                  </a:cubicBezTo>
                  <a:cubicBezTo>
                    <a:pt x="19" y="27"/>
                    <a:pt x="22" y="26"/>
                    <a:pt x="24" y="24"/>
                  </a:cubicBezTo>
                  <a:cubicBezTo>
                    <a:pt x="29" y="19"/>
                    <a:pt x="29" y="12"/>
                    <a:pt x="24" y="7"/>
                  </a:cubicBezTo>
                  <a:cubicBezTo>
                    <a:pt x="22" y="5"/>
                    <a:pt x="19" y="4"/>
                    <a:pt x="16"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64" name="Freeform 57"/>
            <p:cNvSpPr/>
            <p:nvPr/>
          </p:nvSpPr>
          <p:spPr bwMode="auto">
            <a:xfrm>
              <a:off x="504825" y="9525"/>
              <a:ext cx="233363" cy="5103813"/>
            </a:xfrm>
            <a:custGeom>
              <a:avLst/>
              <a:gdLst/>
              <a:ahLst/>
              <a:cxnLst/>
              <a:rect l="0" t="0" r="r" b="b"/>
              <a:pathLst>
                <a:path w="147" h="3215">
                  <a:moveTo>
                    <a:pt x="132" y="3215"/>
                  </a:moveTo>
                  <a:lnTo>
                    <a:pt x="129" y="2754"/>
                  </a:lnTo>
                  <a:lnTo>
                    <a:pt x="0" y="1901"/>
                  </a:lnTo>
                  <a:lnTo>
                    <a:pt x="0" y="0"/>
                  </a:lnTo>
                  <a:lnTo>
                    <a:pt x="15" y="0"/>
                  </a:lnTo>
                  <a:lnTo>
                    <a:pt x="15" y="1898"/>
                  </a:lnTo>
                  <a:lnTo>
                    <a:pt x="144" y="2754"/>
                  </a:lnTo>
                  <a:lnTo>
                    <a:pt x="147" y="3215"/>
                  </a:lnTo>
                  <a:lnTo>
                    <a:pt x="132" y="3215"/>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65" name="Freeform 58"/>
            <p:cNvSpPr>
              <a:spLocks noEditPoints="1"/>
            </p:cNvSpPr>
            <p:nvPr/>
          </p:nvSpPr>
          <p:spPr bwMode="auto">
            <a:xfrm>
              <a:off x="633413" y="5103813"/>
              <a:ext cx="185738" cy="185738"/>
            </a:xfrm>
            <a:custGeom>
              <a:avLst/>
              <a:gdLst/>
              <a:ahLst/>
              <a:cxnLst/>
              <a:rect l="0" t="0" r="r" b="b"/>
              <a:pathLst>
                <a:path w="39" h="39">
                  <a:moveTo>
                    <a:pt x="20" y="39"/>
                  </a:moveTo>
                  <a:cubicBezTo>
                    <a:pt x="9" y="39"/>
                    <a:pt x="0" y="30"/>
                    <a:pt x="0" y="19"/>
                  </a:cubicBezTo>
                  <a:cubicBezTo>
                    <a:pt x="0" y="9"/>
                    <a:pt x="9" y="0"/>
                    <a:pt x="20" y="0"/>
                  </a:cubicBezTo>
                  <a:cubicBezTo>
                    <a:pt x="30" y="0"/>
                    <a:pt x="39" y="9"/>
                    <a:pt x="39" y="19"/>
                  </a:cubicBezTo>
                  <a:cubicBezTo>
                    <a:pt x="39" y="30"/>
                    <a:pt x="30" y="39"/>
                    <a:pt x="20" y="39"/>
                  </a:cubicBezTo>
                  <a:close/>
                  <a:moveTo>
                    <a:pt x="20" y="4"/>
                  </a:moveTo>
                  <a:cubicBezTo>
                    <a:pt x="11" y="4"/>
                    <a:pt x="4" y="11"/>
                    <a:pt x="4" y="19"/>
                  </a:cubicBezTo>
                  <a:cubicBezTo>
                    <a:pt x="4" y="28"/>
                    <a:pt x="11" y="35"/>
                    <a:pt x="20" y="35"/>
                  </a:cubicBezTo>
                  <a:cubicBezTo>
                    <a:pt x="28" y="35"/>
                    <a:pt x="35" y="28"/>
                    <a:pt x="35" y="19"/>
                  </a:cubicBezTo>
                  <a:cubicBezTo>
                    <a:pt x="35" y="11"/>
                    <a:pt x="28"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grpSp>
      <p:sp>
        <p:nvSpPr>
          <p:cNvPr id="2" name="Title 1"/>
          <p:cNvSpPr>
            <a:spLocks noGrp="1"/>
          </p:cNvSpPr>
          <p:nvPr>
            <p:ph type="ctrTitle"/>
          </p:nvPr>
        </p:nvSpPr>
        <p:spPr>
          <a:xfrm>
            <a:off x="1876424" y="1122363"/>
            <a:ext cx="8791575" cy="2387600"/>
          </a:xfrm>
        </p:spPr>
        <p:txBody>
          <a:bodyPr anchor="b">
            <a:normAutofit/>
          </a:bodyPr>
          <a:lstStyle>
            <a:lvl1pPr algn="l">
              <a:defRPr sz="4800"/>
            </a:lvl1pPr>
          </a:lstStyle>
          <a:p>
            <a:r>
              <a:rPr lang="en-US"/>
              <a:t>Click to edit Master title style</a:t>
            </a:r>
            <a:endParaRPr lang="en-US" dirty="0"/>
          </a:p>
        </p:txBody>
      </p:sp>
      <p:sp>
        <p:nvSpPr>
          <p:cNvPr id="3" name="Subtitle 2"/>
          <p:cNvSpPr>
            <a:spLocks noGrp="1"/>
          </p:cNvSpPr>
          <p:nvPr>
            <p:ph type="subTitle" idx="1"/>
          </p:nvPr>
        </p:nvSpPr>
        <p:spPr>
          <a:xfrm>
            <a:off x="1876424" y="3602038"/>
            <a:ext cx="8791575" cy="1655762"/>
          </a:xfrm>
        </p:spPr>
        <p:txBody>
          <a:bodyPr>
            <a:normAutofit/>
          </a:bodyPr>
          <a:lstStyle>
            <a:lvl1pPr marL="0" indent="0" algn="l">
              <a:buNone/>
              <a:defRPr sz="2000" cap="all" baseline="0">
                <a:solidFill>
                  <a:schemeClr val="tx2"/>
                </a:solidFill>
              </a:defRPr>
            </a:lvl1pPr>
            <a:lvl2pPr marL="457200" indent="0" algn="ctr">
              <a:buNone/>
              <a:defRPr sz="2000"/>
            </a:lvl2pPr>
            <a:lvl3pPr marL="914400" indent="0" algn="ctr">
              <a:buNone/>
              <a:defRPr sz="1800"/>
            </a:lvl3pPr>
            <a:lvl4pPr marL="1371600" indent="0" algn="ctr">
              <a:buNone/>
              <a:defRPr sz="1600"/>
            </a:lvl4pPr>
            <a:lvl5pPr marL="1828800" indent="0" algn="ctr">
              <a:buNone/>
              <a:defRPr sz="1600"/>
            </a:lvl5pPr>
            <a:lvl6pPr marL="2286000" indent="0" algn="ctr">
              <a:buNone/>
              <a:defRPr sz="1600"/>
            </a:lvl6pPr>
            <a:lvl7pPr marL="2743200" indent="0" algn="ctr">
              <a:buNone/>
              <a:defRPr sz="1600"/>
            </a:lvl7pPr>
            <a:lvl8pPr marL="3200400" indent="0" algn="ctr">
              <a:buNone/>
              <a:defRPr sz="1600"/>
            </a:lvl8pPr>
            <a:lvl9pPr marL="3657600" indent="0" algn="ctr">
              <a:buNone/>
              <a:defRPr sz="1600"/>
            </a:lvl9pPr>
          </a:lstStyle>
          <a:p>
            <a:r>
              <a:rPr lang="en-US"/>
              <a:t>Click to edit Master subtitle style</a:t>
            </a:r>
            <a:endParaRPr lang="en-US" dirty="0"/>
          </a:p>
        </p:txBody>
      </p:sp>
      <p:sp>
        <p:nvSpPr>
          <p:cNvPr id="4" name="Date Placeholder 3"/>
          <p:cNvSpPr>
            <a:spLocks noGrp="1"/>
          </p:cNvSpPr>
          <p:nvPr>
            <p:ph type="dt" sz="half" idx="10"/>
          </p:nvPr>
        </p:nvSpPr>
        <p:spPr>
          <a:xfrm>
            <a:off x="7077511" y="5410201"/>
            <a:ext cx="2743200" cy="365125"/>
          </a:xfrm>
        </p:spPr>
        <p:txBody>
          <a:bodyPr/>
          <a:lstStyle/>
          <a:p>
            <a:fld id="{3178F0E2-93F6-4807-9F6D-8F6B968B2888}" type="datetimeFigureOut">
              <a:rPr lang="en-IN" smtClean="0"/>
              <a:t>02-05-2023</a:t>
            </a:fld>
            <a:endParaRPr lang="en-IN"/>
          </a:p>
        </p:txBody>
      </p:sp>
      <p:sp>
        <p:nvSpPr>
          <p:cNvPr id="5" name="Footer Placeholder 4"/>
          <p:cNvSpPr>
            <a:spLocks noGrp="1"/>
          </p:cNvSpPr>
          <p:nvPr>
            <p:ph type="ftr" sz="quarter" idx="11"/>
          </p:nvPr>
        </p:nvSpPr>
        <p:spPr>
          <a:xfrm>
            <a:off x="1876424" y="5410201"/>
            <a:ext cx="5124886" cy="365125"/>
          </a:xfrm>
        </p:spPr>
        <p:txBody>
          <a:bodyPr/>
          <a:lstStyle/>
          <a:p>
            <a:endParaRPr lang="en-IN"/>
          </a:p>
        </p:txBody>
      </p:sp>
      <p:sp>
        <p:nvSpPr>
          <p:cNvPr id="6" name="Slide Number Placeholder 5"/>
          <p:cNvSpPr>
            <a:spLocks noGrp="1"/>
          </p:cNvSpPr>
          <p:nvPr>
            <p:ph type="sldNum" sz="quarter" idx="12"/>
          </p:nvPr>
        </p:nvSpPr>
        <p:spPr>
          <a:xfrm>
            <a:off x="9896911" y="5410199"/>
            <a:ext cx="771089" cy="365125"/>
          </a:xfrm>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530038920"/>
      </p:ext>
    </p:extLst>
  </p:cSld>
  <p:clrMapOvr>
    <a:masterClrMapping/>
  </p:clrMapOvr>
</p:sldLayout>
</file>

<file path=ppt/slideLayouts/slideLayout10.xml><?xml version="1.0" encoding="utf-8"?>
<p:sldLayout xmlns:a="http://schemas.openxmlformats.org/drawingml/2006/main" xmlns:r="http://schemas.openxmlformats.org/officeDocument/2006/relationships" xmlns:p="http://schemas.openxmlformats.org/presentationml/2006/main" preserve="1">
  <p:cSld name="Panoramic Picture with Caption">
    <p:spTree>
      <p:nvGrpSpPr>
        <p:cNvPr id="1" name=""/>
        <p:cNvGrpSpPr/>
        <p:nvPr/>
      </p:nvGrpSpPr>
      <p:grpSpPr>
        <a:xfrm>
          <a:off x="0" y="0"/>
          <a:ext cx="0" cy="0"/>
          <a:chOff x="0" y="0"/>
          <a:chExt cx="0" cy="0"/>
        </a:xfrm>
      </p:grpSpPr>
      <p:sp>
        <p:nvSpPr>
          <p:cNvPr id="2" name="Title 1"/>
          <p:cNvSpPr>
            <a:spLocks noGrp="1"/>
          </p:cNvSpPr>
          <p:nvPr>
            <p:ph type="title"/>
          </p:nvPr>
        </p:nvSpPr>
        <p:spPr>
          <a:xfrm>
            <a:off x="1141410" y="4304664"/>
            <a:ext cx="9912355" cy="819355"/>
          </a:xfrm>
        </p:spPr>
        <p:txBody>
          <a:bodyPr anchor="b">
            <a:normAutofit/>
          </a:bodyPr>
          <a:lstStyle>
            <a:lvl1pPr>
              <a:defRPr sz="3200"/>
            </a:lvl1pPr>
          </a:lstStyle>
          <a:p>
            <a:r>
              <a:rPr lang="en-US"/>
              <a:t>Click to edit Master title style</a:t>
            </a:r>
            <a:endParaRPr lang="en-US" dirty="0"/>
          </a:p>
        </p:txBody>
      </p:sp>
      <p:sp>
        <p:nvSpPr>
          <p:cNvPr id="3" name="Picture Placeholder 2"/>
          <p:cNvSpPr>
            <a:spLocks noGrp="1" noChangeAspect="1"/>
          </p:cNvSpPr>
          <p:nvPr>
            <p:ph type="pic" idx="1"/>
          </p:nvPr>
        </p:nvSpPr>
        <p:spPr>
          <a:xfrm>
            <a:off x="1141411" y="606426"/>
            <a:ext cx="9912354" cy="3299778"/>
          </a:xfrm>
          <a:prstGeom prst="round2DiagRect">
            <a:avLst>
              <a:gd name="adj1" fmla="val 4860"/>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spPr>
        <p:txBody>
          <a:bodyPr vert="horz" lIns="91440" tIns="45720" rIns="91440" bIns="45720" rtlCol="0" anchor="t">
            <a:normAutofit/>
          </a:bodyPr>
          <a:lstStyle>
            <a:lvl1pPr>
              <a:buNone/>
              <a:defRPr lang="en-US" sz="3200"/>
            </a:lvl1pPr>
          </a:lstStyle>
          <a:p>
            <a:pPr marL="0" lvl="0" indent="0">
              <a:buNone/>
            </a:pPr>
            <a:r>
              <a:rPr lang="en-US"/>
              <a:t>Click icon to add picture</a:t>
            </a:r>
            <a:endParaRPr lang="en-US" dirty="0"/>
          </a:p>
        </p:txBody>
      </p:sp>
      <p:sp>
        <p:nvSpPr>
          <p:cNvPr id="4" name="Text Placeholder 3"/>
          <p:cNvSpPr>
            <a:spLocks noGrp="1"/>
          </p:cNvSpPr>
          <p:nvPr>
            <p:ph type="body" sz="half" idx="2"/>
          </p:nvPr>
        </p:nvSpPr>
        <p:spPr>
          <a:xfrm>
            <a:off x="1141364" y="5124020"/>
            <a:ext cx="9910859" cy="682472"/>
          </a:xfrm>
        </p:spPr>
        <p:txBody>
          <a:bodyPr>
            <a:normAutofit/>
          </a:bodyPr>
          <a:lstStyle>
            <a:lvl1pPr marL="0" indent="0">
              <a:buNone/>
              <a:defRPr sz="1600"/>
            </a:lvl1pPr>
            <a:lvl2pPr marL="457200" indent="0">
              <a:buNone/>
              <a:defRPr sz="1400"/>
            </a:lvl2pPr>
            <a:lvl3pPr marL="914400" indent="0">
              <a:buNone/>
              <a:defRPr sz="1200"/>
            </a:lvl3pPr>
            <a:lvl4pPr marL="1371600" indent="0">
              <a:buNone/>
              <a:defRPr sz="1000"/>
            </a:lvl4pPr>
            <a:lvl5pPr marL="1828800" indent="0">
              <a:buNone/>
              <a:defRPr sz="1000"/>
            </a:lvl5pPr>
            <a:lvl6pPr marL="2286000" indent="0">
              <a:buNone/>
              <a:defRPr sz="1000"/>
            </a:lvl6pPr>
            <a:lvl7pPr marL="2743200" indent="0">
              <a:buNone/>
              <a:defRPr sz="1000"/>
            </a:lvl7pPr>
            <a:lvl8pPr marL="3200400" indent="0">
              <a:buNone/>
              <a:defRPr sz="1000"/>
            </a:lvl8pPr>
            <a:lvl9pPr marL="3657600" indent="0">
              <a:buNone/>
              <a:defRPr sz="1000"/>
            </a:lvl9pPr>
          </a:lstStyle>
          <a:p>
            <a:pPr lvl="0"/>
            <a:r>
              <a:rPr lang="en-US"/>
              <a:t>Click to edit Master text styles</a:t>
            </a:r>
          </a:p>
        </p:txBody>
      </p:sp>
      <p:sp>
        <p:nvSpPr>
          <p:cNvPr id="5" name="Date Placeholder 4"/>
          <p:cNvSpPr>
            <a:spLocks noGrp="1"/>
          </p:cNvSpPr>
          <p:nvPr>
            <p:ph type="dt" sz="half" idx="10"/>
          </p:nvPr>
        </p:nvSpPr>
        <p:spPr/>
        <p:txBody>
          <a:bodyPr/>
          <a:lstStyle/>
          <a:p>
            <a:fld id="{3178F0E2-93F6-4807-9F6D-8F6B968B2888}" type="datetimeFigureOut">
              <a:rPr lang="en-IN" smtClean="0"/>
              <a:t>02-05-2023</a:t>
            </a:fld>
            <a:endParaRPr lang="en-IN"/>
          </a:p>
        </p:txBody>
      </p:sp>
      <p:sp>
        <p:nvSpPr>
          <p:cNvPr id="6" name="Footer Placeholder 5"/>
          <p:cNvSpPr>
            <a:spLocks noGrp="1"/>
          </p:cNvSpPr>
          <p:nvPr>
            <p:ph type="ftr" sz="quarter" idx="11"/>
          </p:nvPr>
        </p:nvSpPr>
        <p:spPr/>
        <p:txBody>
          <a:bodyPr/>
          <a:lstStyle/>
          <a:p>
            <a:endParaRPr lang="en-IN"/>
          </a:p>
        </p:txBody>
      </p:sp>
      <p:sp>
        <p:nvSpPr>
          <p:cNvPr id="7" name="Slide Number Placeholder 6"/>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4184003433"/>
      </p:ext>
    </p:extLst>
  </p:cSld>
  <p:clrMapOvr>
    <a:masterClrMapping/>
  </p:clrMapOvr>
</p:sldLayout>
</file>

<file path=ppt/slideLayouts/slideLayout11.xml><?xml version="1.0" encoding="utf-8"?>
<p:sldLayout xmlns:a="http://schemas.openxmlformats.org/drawingml/2006/main" xmlns:r="http://schemas.openxmlformats.org/officeDocument/2006/relationships" xmlns:p="http://schemas.openxmlformats.org/presentationml/2006/main" preserve="1">
  <p:cSld name="Title and Caption">
    <p:spTree>
      <p:nvGrpSpPr>
        <p:cNvPr id="1" name=""/>
        <p:cNvGrpSpPr/>
        <p:nvPr/>
      </p:nvGrpSpPr>
      <p:grpSpPr>
        <a:xfrm>
          <a:off x="0" y="0"/>
          <a:ext cx="0" cy="0"/>
          <a:chOff x="0" y="0"/>
          <a:chExt cx="0" cy="0"/>
        </a:xfrm>
      </p:grpSpPr>
      <p:sp>
        <p:nvSpPr>
          <p:cNvPr id="2" name="Title 1"/>
          <p:cNvSpPr>
            <a:spLocks noGrp="1"/>
          </p:cNvSpPr>
          <p:nvPr>
            <p:ph type="title"/>
          </p:nvPr>
        </p:nvSpPr>
        <p:spPr>
          <a:xfrm>
            <a:off x="1141456" y="609600"/>
            <a:ext cx="9905955" cy="3429000"/>
          </a:xfrm>
        </p:spPr>
        <p:txBody>
          <a:bodyPr anchor="ctr">
            <a:normAutofit/>
          </a:bodyPr>
          <a:lstStyle>
            <a:lvl1pPr>
              <a:defRPr sz="3600"/>
            </a:lvl1pPr>
          </a:lstStyle>
          <a:p>
            <a:r>
              <a:rPr lang="en-US"/>
              <a:t>Click to edit Master title style</a:t>
            </a:r>
            <a:endParaRPr lang="en-US" dirty="0"/>
          </a:p>
        </p:txBody>
      </p:sp>
      <p:sp>
        <p:nvSpPr>
          <p:cNvPr id="4" name="Text Placeholder 3"/>
          <p:cNvSpPr>
            <a:spLocks noGrp="1"/>
          </p:cNvSpPr>
          <p:nvPr>
            <p:ph type="body" sz="half" idx="2"/>
          </p:nvPr>
        </p:nvSpPr>
        <p:spPr>
          <a:xfrm>
            <a:off x="1141410" y="4419599"/>
            <a:ext cx="9904459" cy="1371599"/>
          </a:xfrm>
        </p:spPr>
        <p:txBody>
          <a:bodyPr anchor="ctr">
            <a:normAutofit/>
          </a:bodyPr>
          <a:lstStyle>
            <a:lvl1pPr marL="0" indent="0">
              <a:buNone/>
              <a:defRPr sz="1800"/>
            </a:lvl1pPr>
            <a:lvl2pPr marL="457200" indent="0">
              <a:buNone/>
              <a:defRPr sz="1400"/>
            </a:lvl2pPr>
            <a:lvl3pPr marL="914400" indent="0">
              <a:buNone/>
              <a:defRPr sz="1200"/>
            </a:lvl3pPr>
            <a:lvl4pPr marL="1371600" indent="0">
              <a:buNone/>
              <a:defRPr sz="1000"/>
            </a:lvl4pPr>
            <a:lvl5pPr marL="1828800" indent="0">
              <a:buNone/>
              <a:defRPr sz="1000"/>
            </a:lvl5pPr>
            <a:lvl6pPr marL="2286000" indent="0">
              <a:buNone/>
              <a:defRPr sz="1000"/>
            </a:lvl6pPr>
            <a:lvl7pPr marL="2743200" indent="0">
              <a:buNone/>
              <a:defRPr sz="1000"/>
            </a:lvl7pPr>
            <a:lvl8pPr marL="3200400" indent="0">
              <a:buNone/>
              <a:defRPr sz="1000"/>
            </a:lvl8pPr>
            <a:lvl9pPr marL="3657600" indent="0">
              <a:buNone/>
              <a:defRPr sz="1000"/>
            </a:lvl9pPr>
          </a:lstStyle>
          <a:p>
            <a:pPr lvl="0"/>
            <a:r>
              <a:rPr lang="en-US"/>
              <a:t>Click to edit Master text styles</a:t>
            </a:r>
          </a:p>
        </p:txBody>
      </p:sp>
      <p:sp>
        <p:nvSpPr>
          <p:cNvPr id="5" name="Date Placeholder 4"/>
          <p:cNvSpPr>
            <a:spLocks noGrp="1"/>
          </p:cNvSpPr>
          <p:nvPr>
            <p:ph type="dt" sz="half" idx="10"/>
          </p:nvPr>
        </p:nvSpPr>
        <p:spPr/>
        <p:txBody>
          <a:bodyPr/>
          <a:lstStyle/>
          <a:p>
            <a:fld id="{3178F0E2-93F6-4807-9F6D-8F6B968B2888}" type="datetimeFigureOut">
              <a:rPr lang="en-IN" smtClean="0"/>
              <a:t>02-05-2023</a:t>
            </a:fld>
            <a:endParaRPr lang="en-IN"/>
          </a:p>
        </p:txBody>
      </p:sp>
      <p:sp>
        <p:nvSpPr>
          <p:cNvPr id="6" name="Footer Placeholder 5"/>
          <p:cNvSpPr>
            <a:spLocks noGrp="1"/>
          </p:cNvSpPr>
          <p:nvPr>
            <p:ph type="ftr" sz="quarter" idx="11"/>
          </p:nvPr>
        </p:nvSpPr>
        <p:spPr/>
        <p:txBody>
          <a:bodyPr/>
          <a:lstStyle/>
          <a:p>
            <a:endParaRPr lang="en-IN"/>
          </a:p>
        </p:txBody>
      </p:sp>
      <p:sp>
        <p:nvSpPr>
          <p:cNvPr id="7" name="Slide Number Placeholder 6"/>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2441736040"/>
      </p:ext>
    </p:extLst>
  </p:cSld>
  <p:clrMapOvr>
    <a:masterClrMapping/>
  </p:clrMapOvr>
</p:sldLayout>
</file>

<file path=ppt/slideLayouts/slideLayout12.xml><?xml version="1.0" encoding="utf-8"?>
<p:sldLayout xmlns:a="http://schemas.openxmlformats.org/drawingml/2006/main" xmlns:r="http://schemas.openxmlformats.org/officeDocument/2006/relationships" xmlns:p="http://schemas.openxmlformats.org/presentationml/2006/main" preserve="1">
  <p:cSld name="Quote with Caption">
    <p:spTree>
      <p:nvGrpSpPr>
        <p:cNvPr id="1" name=""/>
        <p:cNvGrpSpPr/>
        <p:nvPr/>
      </p:nvGrpSpPr>
      <p:grpSpPr>
        <a:xfrm>
          <a:off x="0" y="0"/>
          <a:ext cx="0" cy="0"/>
          <a:chOff x="0" y="0"/>
          <a:chExt cx="0" cy="0"/>
        </a:xfrm>
      </p:grpSpPr>
      <p:sp>
        <p:nvSpPr>
          <p:cNvPr id="2" name="Title 1"/>
          <p:cNvSpPr>
            <a:spLocks noGrp="1"/>
          </p:cNvSpPr>
          <p:nvPr>
            <p:ph type="title"/>
          </p:nvPr>
        </p:nvSpPr>
        <p:spPr>
          <a:xfrm>
            <a:off x="1446212" y="609599"/>
            <a:ext cx="9302752" cy="2748429"/>
          </a:xfrm>
        </p:spPr>
        <p:txBody>
          <a:bodyPr anchor="ctr">
            <a:normAutofit/>
          </a:bodyPr>
          <a:lstStyle>
            <a:lvl1pPr>
              <a:defRPr sz="3600"/>
            </a:lvl1pPr>
          </a:lstStyle>
          <a:p>
            <a:r>
              <a:rPr lang="en-US"/>
              <a:t>Click to edit Master title style</a:t>
            </a:r>
            <a:endParaRPr lang="en-US" dirty="0"/>
          </a:p>
        </p:txBody>
      </p:sp>
      <p:sp>
        <p:nvSpPr>
          <p:cNvPr id="12" name="Text Placeholder 3"/>
          <p:cNvSpPr>
            <a:spLocks noGrp="1"/>
          </p:cNvSpPr>
          <p:nvPr>
            <p:ph type="body" sz="half" idx="13"/>
          </p:nvPr>
        </p:nvSpPr>
        <p:spPr>
          <a:xfrm>
            <a:off x="1720644" y="3365557"/>
            <a:ext cx="8752299" cy="548968"/>
          </a:xfrm>
        </p:spPr>
        <p:txBody>
          <a:bodyPr anchor="t">
            <a:normAutofit/>
          </a:bodyPr>
          <a:lstStyle>
            <a:lvl1pPr marL="0" indent="0">
              <a:buNone/>
              <a:defRPr sz="1400"/>
            </a:lvl1pPr>
            <a:lvl2pPr marL="457200" indent="0">
              <a:buNone/>
              <a:defRPr sz="1400"/>
            </a:lvl2pPr>
            <a:lvl3pPr marL="914400" indent="0">
              <a:buNone/>
              <a:defRPr sz="1200"/>
            </a:lvl3pPr>
            <a:lvl4pPr marL="1371600" indent="0">
              <a:buNone/>
              <a:defRPr sz="1000"/>
            </a:lvl4pPr>
            <a:lvl5pPr marL="1828800" indent="0">
              <a:buNone/>
              <a:defRPr sz="1000"/>
            </a:lvl5pPr>
            <a:lvl6pPr marL="2286000" indent="0">
              <a:buNone/>
              <a:defRPr sz="1000"/>
            </a:lvl6pPr>
            <a:lvl7pPr marL="2743200" indent="0">
              <a:buNone/>
              <a:defRPr sz="1000"/>
            </a:lvl7pPr>
            <a:lvl8pPr marL="3200400" indent="0">
              <a:buNone/>
              <a:defRPr sz="1000"/>
            </a:lvl8pPr>
            <a:lvl9pPr marL="3657600" indent="0">
              <a:buNone/>
              <a:defRPr sz="1000"/>
            </a:lvl9pPr>
          </a:lstStyle>
          <a:p>
            <a:pPr lvl="0"/>
            <a:r>
              <a:rPr lang="en-US"/>
              <a:t>Click to edit Master text styles</a:t>
            </a:r>
          </a:p>
        </p:txBody>
      </p:sp>
      <p:sp>
        <p:nvSpPr>
          <p:cNvPr id="4" name="Text Placeholder 3"/>
          <p:cNvSpPr>
            <a:spLocks noGrp="1"/>
          </p:cNvSpPr>
          <p:nvPr>
            <p:ph type="body" sz="half" idx="2"/>
          </p:nvPr>
        </p:nvSpPr>
        <p:spPr>
          <a:xfrm>
            <a:off x="1141411" y="4309919"/>
            <a:ext cx="9906002" cy="1489496"/>
          </a:xfrm>
        </p:spPr>
        <p:txBody>
          <a:bodyPr anchor="ctr">
            <a:normAutofit/>
          </a:bodyPr>
          <a:lstStyle>
            <a:lvl1pPr marL="0" indent="0">
              <a:buNone/>
              <a:defRPr sz="1800"/>
            </a:lvl1pPr>
            <a:lvl2pPr marL="457200" indent="0">
              <a:buNone/>
              <a:defRPr sz="1400"/>
            </a:lvl2pPr>
            <a:lvl3pPr marL="914400" indent="0">
              <a:buNone/>
              <a:defRPr sz="1200"/>
            </a:lvl3pPr>
            <a:lvl4pPr marL="1371600" indent="0">
              <a:buNone/>
              <a:defRPr sz="1000"/>
            </a:lvl4pPr>
            <a:lvl5pPr marL="1828800" indent="0">
              <a:buNone/>
              <a:defRPr sz="1000"/>
            </a:lvl5pPr>
            <a:lvl6pPr marL="2286000" indent="0">
              <a:buNone/>
              <a:defRPr sz="1000"/>
            </a:lvl6pPr>
            <a:lvl7pPr marL="2743200" indent="0">
              <a:buNone/>
              <a:defRPr sz="1000"/>
            </a:lvl7pPr>
            <a:lvl8pPr marL="3200400" indent="0">
              <a:buNone/>
              <a:defRPr sz="1000"/>
            </a:lvl8pPr>
            <a:lvl9pPr marL="3657600" indent="0">
              <a:buNone/>
              <a:defRPr sz="1000"/>
            </a:lvl9pPr>
          </a:lstStyle>
          <a:p>
            <a:pPr lvl="0"/>
            <a:r>
              <a:rPr lang="en-US"/>
              <a:t>Click to edit Master text styles</a:t>
            </a:r>
          </a:p>
        </p:txBody>
      </p:sp>
      <p:sp>
        <p:nvSpPr>
          <p:cNvPr id="5" name="Date Placeholder 4"/>
          <p:cNvSpPr>
            <a:spLocks noGrp="1"/>
          </p:cNvSpPr>
          <p:nvPr>
            <p:ph type="dt" sz="half" idx="10"/>
          </p:nvPr>
        </p:nvSpPr>
        <p:spPr/>
        <p:txBody>
          <a:bodyPr/>
          <a:lstStyle/>
          <a:p>
            <a:fld id="{3178F0E2-93F6-4807-9F6D-8F6B968B2888}" type="datetimeFigureOut">
              <a:rPr lang="en-IN" smtClean="0"/>
              <a:t>02-05-2023</a:t>
            </a:fld>
            <a:endParaRPr lang="en-IN"/>
          </a:p>
        </p:txBody>
      </p:sp>
      <p:sp>
        <p:nvSpPr>
          <p:cNvPr id="6" name="Footer Placeholder 5"/>
          <p:cNvSpPr>
            <a:spLocks noGrp="1"/>
          </p:cNvSpPr>
          <p:nvPr>
            <p:ph type="ftr" sz="quarter" idx="11"/>
          </p:nvPr>
        </p:nvSpPr>
        <p:spPr/>
        <p:txBody>
          <a:bodyPr/>
          <a:lstStyle/>
          <a:p>
            <a:endParaRPr lang="en-IN"/>
          </a:p>
        </p:txBody>
      </p:sp>
      <p:sp>
        <p:nvSpPr>
          <p:cNvPr id="7" name="Slide Number Placeholder 6"/>
          <p:cNvSpPr>
            <a:spLocks noGrp="1"/>
          </p:cNvSpPr>
          <p:nvPr>
            <p:ph type="sldNum" sz="quarter" idx="12"/>
          </p:nvPr>
        </p:nvSpPr>
        <p:spPr/>
        <p:txBody>
          <a:bodyPr/>
          <a:lstStyle/>
          <a:p>
            <a:fld id="{9A83FE67-572C-449C-9FC4-C672E42BCCD0}" type="slidenum">
              <a:rPr lang="en-IN" smtClean="0"/>
              <a:t>‹#›</a:t>
            </a:fld>
            <a:endParaRPr lang="en-IN"/>
          </a:p>
        </p:txBody>
      </p:sp>
      <p:sp>
        <p:nvSpPr>
          <p:cNvPr id="60" name="TextBox 59"/>
          <p:cNvSpPr txBox="1"/>
          <p:nvPr/>
        </p:nvSpPr>
        <p:spPr>
          <a:xfrm>
            <a:off x="903512" y="732394"/>
            <a:ext cx="609600" cy="584776"/>
          </a:xfrm>
          <a:prstGeom prst="rect">
            <a:avLst/>
          </a:prstGeom>
        </p:spPr>
        <p:txBody>
          <a:bodyPr vert="horz" lIns="91440" tIns="45720" rIns="91440" bIns="45720" rtlCol="0" anchor="ctr">
            <a:noAutofit/>
          </a:bodyPr>
          <a:lstStyle>
            <a:lvl1pPr>
              <a:spcBef>
                <a:spcPct val="0"/>
              </a:spcBef>
              <a:buNone/>
              <a:defRPr sz="3200" b="0" cap="all">
                <a:ln w="3175" cmpd="sng">
                  <a:noFill/>
                </a:ln>
                <a:effectLst>
                  <a:glow rad="38100">
                    <a:schemeClr val="bg1">
                      <a:lumMod val="65000"/>
                      <a:lumOff val="35000"/>
                      <a:alpha val="40000"/>
                    </a:schemeClr>
                  </a:glow>
                  <a:outerShdw blurRad="28575" dist="38100" dir="14040000" algn="tl" rotWithShape="0">
                    <a:srgbClr val="000000">
                      <a:alpha val="25000"/>
                    </a:srgbClr>
                  </a:outerShdw>
                </a:effectLst>
                <a:latin typeface="+mj-lt"/>
                <a:ea typeface="+mj-ea"/>
                <a:cs typeface="Trebuchet MS"/>
              </a:defRPr>
            </a:lvl1pPr>
            <a:lvl2pPr>
              <a:defRPr>
                <a:solidFill>
                  <a:schemeClr val="tx2"/>
                </a:solidFill>
              </a:defRPr>
            </a:lvl2pPr>
            <a:lvl3pPr>
              <a:defRPr>
                <a:solidFill>
                  <a:schemeClr val="tx2"/>
                </a:solidFill>
              </a:defRPr>
            </a:lvl3pPr>
            <a:lvl4pPr>
              <a:defRPr>
                <a:solidFill>
                  <a:schemeClr val="tx2"/>
                </a:solidFill>
              </a:defRPr>
            </a:lvl4pPr>
            <a:lvl5pPr>
              <a:defRPr>
                <a:solidFill>
                  <a:schemeClr val="tx2"/>
                </a:solidFill>
              </a:defRPr>
            </a:lvl5pPr>
            <a:lvl6pPr>
              <a:defRPr>
                <a:solidFill>
                  <a:schemeClr val="tx2"/>
                </a:solidFill>
              </a:defRPr>
            </a:lvl6pPr>
            <a:lvl7pPr>
              <a:defRPr>
                <a:solidFill>
                  <a:schemeClr val="tx2"/>
                </a:solidFill>
              </a:defRPr>
            </a:lvl7pPr>
            <a:lvl8pPr>
              <a:defRPr>
                <a:solidFill>
                  <a:schemeClr val="tx2"/>
                </a:solidFill>
              </a:defRPr>
            </a:lvl8pPr>
            <a:lvl9pPr>
              <a:defRPr>
                <a:solidFill>
                  <a:schemeClr val="tx2"/>
                </a:solidFill>
              </a:defRPr>
            </a:lvl9pPr>
          </a:lstStyle>
          <a:p>
            <a:pPr lvl="0" algn="r"/>
            <a:r>
              <a:rPr lang="en-US" sz="8000" dirty="0">
                <a:solidFill>
                  <a:schemeClr val="tx1"/>
                </a:solidFill>
                <a:effectLst/>
              </a:rPr>
              <a:t>“</a:t>
            </a:r>
          </a:p>
        </p:txBody>
      </p:sp>
      <p:sp>
        <p:nvSpPr>
          <p:cNvPr id="61" name="TextBox 60"/>
          <p:cNvSpPr txBox="1"/>
          <p:nvPr/>
        </p:nvSpPr>
        <p:spPr>
          <a:xfrm>
            <a:off x="10537370" y="2764972"/>
            <a:ext cx="609600" cy="584776"/>
          </a:xfrm>
          <a:prstGeom prst="rect">
            <a:avLst/>
          </a:prstGeom>
        </p:spPr>
        <p:txBody>
          <a:bodyPr vert="horz" lIns="91440" tIns="45720" rIns="91440" bIns="45720" rtlCol="0" anchor="ctr">
            <a:noAutofit/>
          </a:bodyPr>
          <a:lstStyle>
            <a:lvl1pPr>
              <a:spcBef>
                <a:spcPct val="0"/>
              </a:spcBef>
              <a:buNone/>
              <a:defRPr sz="3200" b="0" cap="all">
                <a:ln w="3175" cmpd="sng">
                  <a:noFill/>
                </a:ln>
                <a:effectLst>
                  <a:glow rad="38100">
                    <a:schemeClr val="bg1">
                      <a:lumMod val="65000"/>
                      <a:lumOff val="35000"/>
                      <a:alpha val="40000"/>
                    </a:schemeClr>
                  </a:glow>
                  <a:outerShdw blurRad="28575" dist="38100" dir="14040000" algn="tl" rotWithShape="0">
                    <a:srgbClr val="000000">
                      <a:alpha val="25000"/>
                    </a:srgbClr>
                  </a:outerShdw>
                </a:effectLst>
                <a:latin typeface="+mj-lt"/>
                <a:ea typeface="+mj-ea"/>
                <a:cs typeface="Trebuchet MS"/>
              </a:defRPr>
            </a:lvl1pPr>
            <a:lvl2pPr>
              <a:defRPr>
                <a:solidFill>
                  <a:schemeClr val="tx2"/>
                </a:solidFill>
              </a:defRPr>
            </a:lvl2pPr>
            <a:lvl3pPr>
              <a:defRPr>
                <a:solidFill>
                  <a:schemeClr val="tx2"/>
                </a:solidFill>
              </a:defRPr>
            </a:lvl3pPr>
            <a:lvl4pPr>
              <a:defRPr>
                <a:solidFill>
                  <a:schemeClr val="tx2"/>
                </a:solidFill>
              </a:defRPr>
            </a:lvl4pPr>
            <a:lvl5pPr>
              <a:defRPr>
                <a:solidFill>
                  <a:schemeClr val="tx2"/>
                </a:solidFill>
              </a:defRPr>
            </a:lvl5pPr>
            <a:lvl6pPr>
              <a:defRPr>
                <a:solidFill>
                  <a:schemeClr val="tx2"/>
                </a:solidFill>
              </a:defRPr>
            </a:lvl6pPr>
            <a:lvl7pPr>
              <a:defRPr>
                <a:solidFill>
                  <a:schemeClr val="tx2"/>
                </a:solidFill>
              </a:defRPr>
            </a:lvl7pPr>
            <a:lvl8pPr>
              <a:defRPr>
                <a:solidFill>
                  <a:schemeClr val="tx2"/>
                </a:solidFill>
              </a:defRPr>
            </a:lvl8pPr>
            <a:lvl9pPr>
              <a:defRPr>
                <a:solidFill>
                  <a:schemeClr val="tx2"/>
                </a:solidFill>
              </a:defRPr>
            </a:lvl9pPr>
          </a:lstStyle>
          <a:p>
            <a:pPr lvl="0" algn="r"/>
            <a:r>
              <a:rPr lang="en-US" sz="8000" dirty="0">
                <a:solidFill>
                  <a:schemeClr val="tx1"/>
                </a:solidFill>
                <a:effectLst/>
              </a:rPr>
              <a:t>”</a:t>
            </a:r>
          </a:p>
        </p:txBody>
      </p:sp>
    </p:spTree>
    <p:extLst>
      <p:ext uri="{BB962C8B-B14F-4D97-AF65-F5344CB8AC3E}">
        <p14:creationId xmlns:p14="http://schemas.microsoft.com/office/powerpoint/2010/main" val="1642065844"/>
      </p:ext>
    </p:extLst>
  </p:cSld>
  <p:clrMapOvr>
    <a:masterClrMapping/>
  </p:clrMapOvr>
</p:sldLayout>
</file>

<file path=ppt/slideLayouts/slideLayout13.xml><?xml version="1.0" encoding="utf-8"?>
<p:sldLayout xmlns:a="http://schemas.openxmlformats.org/drawingml/2006/main" xmlns:r="http://schemas.openxmlformats.org/officeDocument/2006/relationships" xmlns:p="http://schemas.openxmlformats.org/presentationml/2006/main" preserve="1">
  <p:cSld name="Name Card">
    <p:spTree>
      <p:nvGrpSpPr>
        <p:cNvPr id="1" name=""/>
        <p:cNvGrpSpPr/>
        <p:nvPr/>
      </p:nvGrpSpPr>
      <p:grpSpPr>
        <a:xfrm>
          <a:off x="0" y="0"/>
          <a:ext cx="0" cy="0"/>
          <a:chOff x="0" y="0"/>
          <a:chExt cx="0" cy="0"/>
        </a:xfrm>
      </p:grpSpPr>
      <p:sp>
        <p:nvSpPr>
          <p:cNvPr id="2" name="Title 1"/>
          <p:cNvSpPr>
            <a:spLocks noGrp="1"/>
          </p:cNvSpPr>
          <p:nvPr>
            <p:ph type="title"/>
          </p:nvPr>
        </p:nvSpPr>
        <p:spPr>
          <a:xfrm>
            <a:off x="1141410" y="2134041"/>
            <a:ext cx="9906001" cy="2511835"/>
          </a:xfrm>
        </p:spPr>
        <p:txBody>
          <a:bodyPr anchor="b">
            <a:normAutofit/>
          </a:bodyPr>
          <a:lstStyle>
            <a:lvl1pPr>
              <a:defRPr sz="3600"/>
            </a:lvl1pPr>
          </a:lstStyle>
          <a:p>
            <a:r>
              <a:rPr lang="en-US"/>
              <a:t>Click to edit Master title style</a:t>
            </a:r>
            <a:endParaRPr lang="en-US" dirty="0"/>
          </a:p>
        </p:txBody>
      </p:sp>
      <p:sp>
        <p:nvSpPr>
          <p:cNvPr id="4" name="Text Placeholder 3"/>
          <p:cNvSpPr>
            <a:spLocks noGrp="1"/>
          </p:cNvSpPr>
          <p:nvPr>
            <p:ph type="body" sz="half" idx="2"/>
          </p:nvPr>
        </p:nvSpPr>
        <p:spPr>
          <a:xfrm>
            <a:off x="1141364" y="4657655"/>
            <a:ext cx="9904505" cy="1140644"/>
          </a:xfrm>
        </p:spPr>
        <p:txBody>
          <a:bodyPr anchor="t">
            <a:normAutofit/>
          </a:bodyPr>
          <a:lstStyle>
            <a:lvl1pPr marL="0" indent="0">
              <a:buNone/>
              <a:defRPr sz="1800"/>
            </a:lvl1pPr>
            <a:lvl2pPr marL="457200" indent="0">
              <a:buNone/>
              <a:defRPr sz="1400"/>
            </a:lvl2pPr>
            <a:lvl3pPr marL="914400" indent="0">
              <a:buNone/>
              <a:defRPr sz="1200"/>
            </a:lvl3pPr>
            <a:lvl4pPr marL="1371600" indent="0">
              <a:buNone/>
              <a:defRPr sz="1000"/>
            </a:lvl4pPr>
            <a:lvl5pPr marL="1828800" indent="0">
              <a:buNone/>
              <a:defRPr sz="1000"/>
            </a:lvl5pPr>
            <a:lvl6pPr marL="2286000" indent="0">
              <a:buNone/>
              <a:defRPr sz="1000"/>
            </a:lvl6pPr>
            <a:lvl7pPr marL="2743200" indent="0">
              <a:buNone/>
              <a:defRPr sz="1000"/>
            </a:lvl7pPr>
            <a:lvl8pPr marL="3200400" indent="0">
              <a:buNone/>
              <a:defRPr sz="1000"/>
            </a:lvl8pPr>
            <a:lvl9pPr marL="3657600" indent="0">
              <a:buNone/>
              <a:defRPr sz="1000"/>
            </a:lvl9pPr>
          </a:lstStyle>
          <a:p>
            <a:pPr lvl="0"/>
            <a:r>
              <a:rPr lang="en-US"/>
              <a:t>Click to edit Master text styles</a:t>
            </a:r>
          </a:p>
        </p:txBody>
      </p:sp>
      <p:sp>
        <p:nvSpPr>
          <p:cNvPr id="5" name="Date Placeholder 4"/>
          <p:cNvSpPr>
            <a:spLocks noGrp="1"/>
          </p:cNvSpPr>
          <p:nvPr>
            <p:ph type="dt" sz="half" idx="10"/>
          </p:nvPr>
        </p:nvSpPr>
        <p:spPr/>
        <p:txBody>
          <a:bodyPr/>
          <a:lstStyle/>
          <a:p>
            <a:fld id="{3178F0E2-93F6-4807-9F6D-8F6B968B2888}" type="datetimeFigureOut">
              <a:rPr lang="en-IN" smtClean="0"/>
              <a:t>02-05-2023</a:t>
            </a:fld>
            <a:endParaRPr lang="en-IN"/>
          </a:p>
        </p:txBody>
      </p:sp>
      <p:sp>
        <p:nvSpPr>
          <p:cNvPr id="6" name="Footer Placeholder 5"/>
          <p:cNvSpPr>
            <a:spLocks noGrp="1"/>
          </p:cNvSpPr>
          <p:nvPr>
            <p:ph type="ftr" sz="quarter" idx="11"/>
          </p:nvPr>
        </p:nvSpPr>
        <p:spPr/>
        <p:txBody>
          <a:bodyPr/>
          <a:lstStyle/>
          <a:p>
            <a:endParaRPr lang="en-IN"/>
          </a:p>
        </p:txBody>
      </p:sp>
      <p:sp>
        <p:nvSpPr>
          <p:cNvPr id="7" name="Slide Number Placeholder 6"/>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3993802954"/>
      </p:ext>
    </p:extLst>
  </p:cSld>
  <p:clrMapOvr>
    <a:masterClrMapping/>
  </p:clrMapOvr>
</p:sldLayout>
</file>

<file path=ppt/slideLayouts/slideLayout14.xml><?xml version="1.0" encoding="utf-8"?>
<p:sldLayout xmlns:a="http://schemas.openxmlformats.org/drawingml/2006/main" xmlns:r="http://schemas.openxmlformats.org/officeDocument/2006/relationships" xmlns:p="http://schemas.openxmlformats.org/presentationml/2006/main" preserve="1">
  <p:cSld name="3 Column">
    <p:spTree>
      <p:nvGrpSpPr>
        <p:cNvPr id="1" name=""/>
        <p:cNvGrpSpPr/>
        <p:nvPr/>
      </p:nvGrpSpPr>
      <p:grpSpPr>
        <a:xfrm>
          <a:off x="0" y="0"/>
          <a:ext cx="0" cy="0"/>
          <a:chOff x="0" y="0"/>
          <a:chExt cx="0" cy="0"/>
        </a:xfrm>
      </p:grpSpPr>
      <p:sp>
        <p:nvSpPr>
          <p:cNvPr id="15" name="Title 1"/>
          <p:cNvSpPr>
            <a:spLocks noGrp="1"/>
          </p:cNvSpPr>
          <p:nvPr>
            <p:ph type="title"/>
          </p:nvPr>
        </p:nvSpPr>
        <p:spPr>
          <a:xfrm>
            <a:off x="1141413" y="609600"/>
            <a:ext cx="9905998" cy="1905000"/>
          </a:xfrm>
        </p:spPr>
        <p:txBody>
          <a:bodyPr/>
          <a:lstStyle/>
          <a:p>
            <a:r>
              <a:rPr lang="en-US"/>
              <a:t>Click to edit Master title style</a:t>
            </a:r>
            <a:endParaRPr lang="en-US" dirty="0"/>
          </a:p>
        </p:txBody>
      </p:sp>
      <p:sp>
        <p:nvSpPr>
          <p:cNvPr id="7" name="Text Placeholder 2"/>
          <p:cNvSpPr>
            <a:spLocks noGrp="1"/>
          </p:cNvSpPr>
          <p:nvPr>
            <p:ph type="body" idx="1"/>
          </p:nvPr>
        </p:nvSpPr>
        <p:spPr>
          <a:xfrm>
            <a:off x="1141410" y="2674463"/>
            <a:ext cx="3196899" cy="685800"/>
          </a:xfrm>
        </p:spPr>
        <p:txBody>
          <a:bodyPr anchor="b">
            <a:noAutofit/>
          </a:bodyPr>
          <a:lstStyle>
            <a:lvl1pPr marL="0" indent="0">
              <a:lnSpc>
                <a:spcPct val="90000"/>
              </a:lnSpc>
              <a:buNone/>
              <a:defRPr sz="2400" b="0" cap="all" baseline="0">
                <a:solidFill>
                  <a:schemeClr val="tx1"/>
                </a:solidFill>
              </a:defRPr>
            </a:lvl1pPr>
            <a:lvl2pPr marL="457200" indent="0">
              <a:buNone/>
              <a:defRPr sz="20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a:t>Click to edit Master text styles</a:t>
            </a:r>
          </a:p>
        </p:txBody>
      </p:sp>
      <p:sp>
        <p:nvSpPr>
          <p:cNvPr id="8" name="Text Placeholder 3"/>
          <p:cNvSpPr>
            <a:spLocks noGrp="1"/>
          </p:cNvSpPr>
          <p:nvPr>
            <p:ph type="body" sz="half" idx="15"/>
          </p:nvPr>
        </p:nvSpPr>
        <p:spPr>
          <a:xfrm>
            <a:off x="1127918" y="3360263"/>
            <a:ext cx="3208735" cy="2430936"/>
          </a:xfrm>
        </p:spPr>
        <p:txBody>
          <a:bodyPr anchor="t">
            <a:normAutofit/>
          </a:bodyPr>
          <a:lstStyle>
            <a:lvl1pPr marL="0" indent="0">
              <a:buNone/>
              <a:defRPr sz="1400"/>
            </a:lvl1pPr>
            <a:lvl2pPr marL="457200" indent="0">
              <a:buNone/>
              <a:defRPr sz="1200"/>
            </a:lvl2pPr>
            <a:lvl3pPr marL="914400" indent="0">
              <a:buNone/>
              <a:defRPr sz="1000"/>
            </a:lvl3pPr>
            <a:lvl4pPr marL="1371600" indent="0">
              <a:buNone/>
              <a:defRPr sz="900"/>
            </a:lvl4pPr>
            <a:lvl5pPr marL="1828800" indent="0">
              <a:buNone/>
              <a:defRPr sz="900"/>
            </a:lvl5pPr>
            <a:lvl6pPr marL="2286000" indent="0">
              <a:buNone/>
              <a:defRPr sz="900"/>
            </a:lvl6pPr>
            <a:lvl7pPr marL="2743200" indent="0">
              <a:buNone/>
              <a:defRPr sz="900"/>
            </a:lvl7pPr>
            <a:lvl8pPr marL="3200400" indent="0">
              <a:buNone/>
              <a:defRPr sz="900"/>
            </a:lvl8pPr>
            <a:lvl9pPr marL="3657600" indent="0">
              <a:buNone/>
              <a:defRPr sz="900"/>
            </a:lvl9pPr>
          </a:lstStyle>
          <a:p>
            <a:pPr lvl="0"/>
            <a:r>
              <a:rPr lang="en-US"/>
              <a:t>Click to edit Master text styles</a:t>
            </a:r>
          </a:p>
        </p:txBody>
      </p:sp>
      <p:sp>
        <p:nvSpPr>
          <p:cNvPr id="9" name="Text Placeholder 4"/>
          <p:cNvSpPr>
            <a:spLocks noGrp="1"/>
          </p:cNvSpPr>
          <p:nvPr>
            <p:ph type="body" sz="quarter" idx="3"/>
          </p:nvPr>
        </p:nvSpPr>
        <p:spPr>
          <a:xfrm>
            <a:off x="4514766" y="2677635"/>
            <a:ext cx="3184385" cy="685800"/>
          </a:xfrm>
        </p:spPr>
        <p:txBody>
          <a:bodyPr anchor="b">
            <a:noAutofit/>
          </a:bodyPr>
          <a:lstStyle>
            <a:lvl1pPr marL="0" indent="0">
              <a:lnSpc>
                <a:spcPct val="90000"/>
              </a:lnSpc>
              <a:buNone/>
              <a:defRPr sz="2400" b="0" cap="all" baseline="0">
                <a:solidFill>
                  <a:schemeClr val="tx1"/>
                </a:solidFill>
              </a:defRPr>
            </a:lvl1pPr>
            <a:lvl2pPr marL="457200" indent="0">
              <a:buNone/>
              <a:defRPr sz="20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a:t>Click to edit Master text styles</a:t>
            </a:r>
          </a:p>
        </p:txBody>
      </p:sp>
      <p:sp>
        <p:nvSpPr>
          <p:cNvPr id="10" name="Text Placeholder 3"/>
          <p:cNvSpPr>
            <a:spLocks noGrp="1"/>
          </p:cNvSpPr>
          <p:nvPr>
            <p:ph type="body" sz="half" idx="16"/>
          </p:nvPr>
        </p:nvSpPr>
        <p:spPr>
          <a:xfrm>
            <a:off x="4504213" y="3363435"/>
            <a:ext cx="3195830" cy="2430936"/>
          </a:xfrm>
        </p:spPr>
        <p:txBody>
          <a:bodyPr anchor="t">
            <a:normAutofit/>
          </a:bodyPr>
          <a:lstStyle>
            <a:lvl1pPr marL="0" indent="0">
              <a:buNone/>
              <a:defRPr sz="1400"/>
            </a:lvl1pPr>
            <a:lvl2pPr marL="457200" indent="0">
              <a:buNone/>
              <a:defRPr sz="1200"/>
            </a:lvl2pPr>
            <a:lvl3pPr marL="914400" indent="0">
              <a:buNone/>
              <a:defRPr sz="1000"/>
            </a:lvl3pPr>
            <a:lvl4pPr marL="1371600" indent="0">
              <a:buNone/>
              <a:defRPr sz="900"/>
            </a:lvl4pPr>
            <a:lvl5pPr marL="1828800" indent="0">
              <a:buNone/>
              <a:defRPr sz="900"/>
            </a:lvl5pPr>
            <a:lvl6pPr marL="2286000" indent="0">
              <a:buNone/>
              <a:defRPr sz="900"/>
            </a:lvl6pPr>
            <a:lvl7pPr marL="2743200" indent="0">
              <a:buNone/>
              <a:defRPr sz="900"/>
            </a:lvl7pPr>
            <a:lvl8pPr marL="3200400" indent="0">
              <a:buNone/>
              <a:defRPr sz="900"/>
            </a:lvl8pPr>
            <a:lvl9pPr marL="3657600" indent="0">
              <a:buNone/>
              <a:defRPr sz="900"/>
            </a:lvl9pPr>
          </a:lstStyle>
          <a:p>
            <a:pPr lvl="0"/>
            <a:r>
              <a:rPr lang="en-US"/>
              <a:t>Click to edit Master text styles</a:t>
            </a:r>
          </a:p>
        </p:txBody>
      </p:sp>
      <p:sp>
        <p:nvSpPr>
          <p:cNvPr id="11" name="Text Placeholder 4"/>
          <p:cNvSpPr>
            <a:spLocks noGrp="1"/>
          </p:cNvSpPr>
          <p:nvPr>
            <p:ph type="body" sz="quarter" idx="13"/>
          </p:nvPr>
        </p:nvSpPr>
        <p:spPr>
          <a:xfrm>
            <a:off x="7852442" y="2674463"/>
            <a:ext cx="3194968" cy="685800"/>
          </a:xfrm>
        </p:spPr>
        <p:txBody>
          <a:bodyPr anchor="b">
            <a:noAutofit/>
          </a:bodyPr>
          <a:lstStyle>
            <a:lvl1pPr marL="0" indent="0">
              <a:lnSpc>
                <a:spcPct val="90000"/>
              </a:lnSpc>
              <a:buNone/>
              <a:defRPr sz="2400" b="0" cap="all" baseline="0">
                <a:solidFill>
                  <a:schemeClr val="tx1"/>
                </a:solidFill>
              </a:defRPr>
            </a:lvl1pPr>
            <a:lvl2pPr marL="457200" indent="0">
              <a:buNone/>
              <a:defRPr sz="20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a:t>Click to edit Master text styles</a:t>
            </a:r>
          </a:p>
        </p:txBody>
      </p:sp>
      <p:sp>
        <p:nvSpPr>
          <p:cNvPr id="12" name="Text Placeholder 3"/>
          <p:cNvSpPr>
            <a:spLocks noGrp="1"/>
          </p:cNvSpPr>
          <p:nvPr>
            <p:ph type="body" sz="half" idx="17"/>
          </p:nvPr>
        </p:nvSpPr>
        <p:spPr>
          <a:xfrm>
            <a:off x="7852442" y="3360263"/>
            <a:ext cx="3194968" cy="2430936"/>
          </a:xfrm>
        </p:spPr>
        <p:txBody>
          <a:bodyPr anchor="t">
            <a:normAutofit/>
          </a:bodyPr>
          <a:lstStyle>
            <a:lvl1pPr marL="0" indent="0">
              <a:buNone/>
              <a:defRPr sz="1400"/>
            </a:lvl1pPr>
            <a:lvl2pPr marL="457200" indent="0">
              <a:buNone/>
              <a:defRPr sz="1200"/>
            </a:lvl2pPr>
            <a:lvl3pPr marL="914400" indent="0">
              <a:buNone/>
              <a:defRPr sz="1000"/>
            </a:lvl3pPr>
            <a:lvl4pPr marL="1371600" indent="0">
              <a:buNone/>
              <a:defRPr sz="900"/>
            </a:lvl4pPr>
            <a:lvl5pPr marL="1828800" indent="0">
              <a:buNone/>
              <a:defRPr sz="900"/>
            </a:lvl5pPr>
            <a:lvl6pPr marL="2286000" indent="0">
              <a:buNone/>
              <a:defRPr sz="900"/>
            </a:lvl6pPr>
            <a:lvl7pPr marL="2743200" indent="0">
              <a:buNone/>
              <a:defRPr sz="900"/>
            </a:lvl7pPr>
            <a:lvl8pPr marL="3200400" indent="0">
              <a:buNone/>
              <a:defRPr sz="900"/>
            </a:lvl8pPr>
            <a:lvl9pPr marL="3657600" indent="0">
              <a:buNone/>
              <a:defRPr sz="900"/>
            </a:lvl9pPr>
          </a:lstStyle>
          <a:p>
            <a:pPr lvl="0"/>
            <a:r>
              <a:rPr lang="en-US"/>
              <a:t>Click to edit Master text styles</a:t>
            </a:r>
          </a:p>
        </p:txBody>
      </p:sp>
      <p:sp>
        <p:nvSpPr>
          <p:cNvPr id="3" name="Date Placeholder 2"/>
          <p:cNvSpPr>
            <a:spLocks noGrp="1"/>
          </p:cNvSpPr>
          <p:nvPr>
            <p:ph type="dt" sz="half" idx="10"/>
          </p:nvPr>
        </p:nvSpPr>
        <p:spPr/>
        <p:txBody>
          <a:bodyPr/>
          <a:lstStyle/>
          <a:p>
            <a:fld id="{3178F0E2-93F6-4807-9F6D-8F6B968B2888}" type="datetimeFigureOut">
              <a:rPr lang="en-IN" smtClean="0"/>
              <a:t>02-05-2023</a:t>
            </a:fld>
            <a:endParaRPr lang="en-IN"/>
          </a:p>
        </p:txBody>
      </p:sp>
      <p:sp>
        <p:nvSpPr>
          <p:cNvPr id="4" name="Footer Placeholder 3"/>
          <p:cNvSpPr>
            <a:spLocks noGrp="1"/>
          </p:cNvSpPr>
          <p:nvPr>
            <p:ph type="ftr" sz="quarter" idx="11"/>
          </p:nvPr>
        </p:nvSpPr>
        <p:spPr/>
        <p:txBody>
          <a:bodyPr/>
          <a:lstStyle/>
          <a:p>
            <a:endParaRPr lang="en-IN"/>
          </a:p>
        </p:txBody>
      </p:sp>
      <p:sp>
        <p:nvSpPr>
          <p:cNvPr id="5" name="Slide Number Placeholder 4"/>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3695513384"/>
      </p:ext>
    </p:extLst>
  </p:cSld>
  <p:clrMapOvr>
    <a:masterClrMapping/>
  </p:clrMapOvr>
</p:sldLayout>
</file>

<file path=ppt/slideLayouts/slideLayout15.xml><?xml version="1.0" encoding="utf-8"?>
<p:sldLayout xmlns:a="http://schemas.openxmlformats.org/drawingml/2006/main" xmlns:r="http://schemas.openxmlformats.org/officeDocument/2006/relationships" xmlns:p="http://schemas.openxmlformats.org/presentationml/2006/main" preserve="1">
  <p:cSld name="3 Picture Column">
    <p:spTree>
      <p:nvGrpSpPr>
        <p:cNvPr id="1" name=""/>
        <p:cNvGrpSpPr/>
        <p:nvPr/>
      </p:nvGrpSpPr>
      <p:grpSpPr>
        <a:xfrm>
          <a:off x="0" y="0"/>
          <a:ext cx="0" cy="0"/>
          <a:chOff x="0" y="0"/>
          <a:chExt cx="0" cy="0"/>
        </a:xfrm>
      </p:grpSpPr>
      <p:sp>
        <p:nvSpPr>
          <p:cNvPr id="30" name="Title 1"/>
          <p:cNvSpPr>
            <a:spLocks noGrp="1"/>
          </p:cNvSpPr>
          <p:nvPr>
            <p:ph type="title"/>
          </p:nvPr>
        </p:nvSpPr>
        <p:spPr>
          <a:xfrm>
            <a:off x="1141411" y="609600"/>
            <a:ext cx="9905999" cy="1905000"/>
          </a:xfrm>
        </p:spPr>
        <p:txBody>
          <a:bodyPr/>
          <a:lstStyle/>
          <a:p>
            <a:r>
              <a:rPr lang="en-US"/>
              <a:t>Click to edit Master title style</a:t>
            </a:r>
            <a:endParaRPr lang="en-US" dirty="0"/>
          </a:p>
        </p:txBody>
      </p:sp>
      <p:sp>
        <p:nvSpPr>
          <p:cNvPr id="19" name="Text Placeholder 2"/>
          <p:cNvSpPr>
            <a:spLocks noGrp="1"/>
          </p:cNvSpPr>
          <p:nvPr>
            <p:ph type="body" idx="1"/>
          </p:nvPr>
        </p:nvSpPr>
        <p:spPr>
          <a:xfrm>
            <a:off x="1141413" y="4404596"/>
            <a:ext cx="3195240" cy="576262"/>
          </a:xfrm>
        </p:spPr>
        <p:txBody>
          <a:bodyPr anchor="b">
            <a:noAutofit/>
          </a:bodyPr>
          <a:lstStyle>
            <a:lvl1pPr marL="0" indent="0">
              <a:lnSpc>
                <a:spcPct val="90000"/>
              </a:lnSpc>
              <a:buNone/>
              <a:defRPr sz="2000" b="0" cap="all" baseline="0">
                <a:solidFill>
                  <a:schemeClr val="tx1"/>
                </a:solidFill>
              </a:defRPr>
            </a:lvl1pPr>
            <a:lvl2pPr marL="457200" indent="0">
              <a:buNone/>
              <a:defRPr sz="20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a:t>Click to edit Master text styles</a:t>
            </a:r>
          </a:p>
        </p:txBody>
      </p:sp>
      <p:sp>
        <p:nvSpPr>
          <p:cNvPr id="20" name="Picture Placeholder 2"/>
          <p:cNvSpPr>
            <a:spLocks noGrp="1" noChangeAspect="1"/>
          </p:cNvSpPr>
          <p:nvPr>
            <p:ph type="pic" idx="15"/>
          </p:nvPr>
        </p:nvSpPr>
        <p:spPr>
          <a:xfrm>
            <a:off x="1141413" y="2666998"/>
            <a:ext cx="3195240" cy="1524000"/>
          </a:xfrm>
          <a:prstGeom prst="round2DiagRect">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spPr>
        <p:txBody>
          <a:bodyPr vert="horz" lIns="91440" tIns="45720" rIns="91440" bIns="45720" rtlCol="0" anchor="t">
            <a:normAutofit/>
          </a:bodyPr>
          <a:lstStyle>
            <a:lvl1pPr>
              <a:buNone/>
              <a:defRPr lang="en-US" sz="2000" dirty="0"/>
            </a:lvl1pPr>
          </a:lstStyle>
          <a:p>
            <a:pPr marL="0" lvl="0" indent="0">
              <a:buNone/>
            </a:pPr>
            <a:r>
              <a:rPr lang="en-US"/>
              <a:t>Click icon to add picture</a:t>
            </a:r>
            <a:endParaRPr lang="en-US" dirty="0"/>
          </a:p>
        </p:txBody>
      </p:sp>
      <p:sp>
        <p:nvSpPr>
          <p:cNvPr id="21" name="Text Placeholder 3"/>
          <p:cNvSpPr>
            <a:spLocks noGrp="1"/>
          </p:cNvSpPr>
          <p:nvPr>
            <p:ph type="body" sz="half" idx="18"/>
          </p:nvPr>
        </p:nvSpPr>
        <p:spPr>
          <a:xfrm>
            <a:off x="1141413" y="4980858"/>
            <a:ext cx="3195240" cy="817843"/>
          </a:xfrm>
        </p:spPr>
        <p:txBody>
          <a:bodyPr anchor="t">
            <a:normAutofit/>
          </a:bodyPr>
          <a:lstStyle>
            <a:lvl1pPr marL="0" indent="0">
              <a:buNone/>
              <a:defRPr sz="1400"/>
            </a:lvl1pPr>
            <a:lvl2pPr marL="457200" indent="0">
              <a:buNone/>
              <a:defRPr sz="1200"/>
            </a:lvl2pPr>
            <a:lvl3pPr marL="914400" indent="0">
              <a:buNone/>
              <a:defRPr sz="1000"/>
            </a:lvl3pPr>
            <a:lvl4pPr marL="1371600" indent="0">
              <a:buNone/>
              <a:defRPr sz="900"/>
            </a:lvl4pPr>
            <a:lvl5pPr marL="1828800" indent="0">
              <a:buNone/>
              <a:defRPr sz="900"/>
            </a:lvl5pPr>
            <a:lvl6pPr marL="2286000" indent="0">
              <a:buNone/>
              <a:defRPr sz="900"/>
            </a:lvl6pPr>
            <a:lvl7pPr marL="2743200" indent="0">
              <a:buNone/>
              <a:defRPr sz="900"/>
            </a:lvl7pPr>
            <a:lvl8pPr marL="3200400" indent="0">
              <a:buNone/>
              <a:defRPr sz="900"/>
            </a:lvl8pPr>
            <a:lvl9pPr marL="3657600" indent="0">
              <a:buNone/>
              <a:defRPr sz="900"/>
            </a:lvl9pPr>
          </a:lstStyle>
          <a:p>
            <a:pPr lvl="0"/>
            <a:r>
              <a:rPr lang="en-US"/>
              <a:t>Click to edit Master text styles</a:t>
            </a:r>
          </a:p>
        </p:txBody>
      </p:sp>
      <p:sp>
        <p:nvSpPr>
          <p:cNvPr id="22" name="Text Placeholder 4"/>
          <p:cNvSpPr>
            <a:spLocks noGrp="1"/>
          </p:cNvSpPr>
          <p:nvPr>
            <p:ph type="body" sz="quarter" idx="3"/>
          </p:nvPr>
        </p:nvSpPr>
        <p:spPr>
          <a:xfrm>
            <a:off x="4489053" y="4404596"/>
            <a:ext cx="3200400" cy="576262"/>
          </a:xfrm>
        </p:spPr>
        <p:txBody>
          <a:bodyPr anchor="b">
            <a:noAutofit/>
          </a:bodyPr>
          <a:lstStyle>
            <a:lvl1pPr marL="0" indent="0">
              <a:lnSpc>
                <a:spcPct val="90000"/>
              </a:lnSpc>
              <a:buNone/>
              <a:defRPr sz="2000" b="0" cap="all" baseline="0">
                <a:solidFill>
                  <a:schemeClr val="tx1"/>
                </a:solidFill>
              </a:defRPr>
            </a:lvl1pPr>
            <a:lvl2pPr marL="457200" indent="0">
              <a:buNone/>
              <a:defRPr sz="20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a:t>Click to edit Master text styles</a:t>
            </a:r>
          </a:p>
        </p:txBody>
      </p:sp>
      <p:sp>
        <p:nvSpPr>
          <p:cNvPr id="23" name="Picture Placeholder 2"/>
          <p:cNvSpPr>
            <a:spLocks noGrp="1" noChangeAspect="1"/>
          </p:cNvSpPr>
          <p:nvPr>
            <p:ph type="pic" idx="21"/>
          </p:nvPr>
        </p:nvSpPr>
        <p:spPr>
          <a:xfrm>
            <a:off x="4489053" y="2666998"/>
            <a:ext cx="3198940" cy="1524000"/>
          </a:xfrm>
          <a:prstGeom prst="round2DiagRect">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spPr>
        <p:txBody>
          <a:bodyPr vert="horz" lIns="91440" tIns="45720" rIns="91440" bIns="45720" rtlCol="0" anchor="t">
            <a:normAutofit/>
          </a:bodyPr>
          <a:lstStyle>
            <a:lvl1pPr>
              <a:buNone/>
              <a:defRPr lang="en-US" sz="2000" dirty="0"/>
            </a:lvl1pPr>
          </a:lstStyle>
          <a:p>
            <a:pPr marL="0" lvl="0" indent="0">
              <a:buNone/>
            </a:pPr>
            <a:r>
              <a:rPr lang="en-US"/>
              <a:t>Click icon to add picture</a:t>
            </a:r>
            <a:endParaRPr lang="en-US" dirty="0"/>
          </a:p>
        </p:txBody>
      </p:sp>
      <p:sp>
        <p:nvSpPr>
          <p:cNvPr id="24" name="Text Placeholder 3"/>
          <p:cNvSpPr>
            <a:spLocks noGrp="1"/>
          </p:cNvSpPr>
          <p:nvPr>
            <p:ph type="body" sz="half" idx="19"/>
          </p:nvPr>
        </p:nvSpPr>
        <p:spPr>
          <a:xfrm>
            <a:off x="4487593" y="4980857"/>
            <a:ext cx="3200400" cy="810342"/>
          </a:xfrm>
        </p:spPr>
        <p:txBody>
          <a:bodyPr anchor="t">
            <a:normAutofit/>
          </a:bodyPr>
          <a:lstStyle>
            <a:lvl1pPr marL="0" indent="0">
              <a:buNone/>
              <a:defRPr sz="1400"/>
            </a:lvl1pPr>
            <a:lvl2pPr marL="457200" indent="0">
              <a:buNone/>
              <a:defRPr sz="1200"/>
            </a:lvl2pPr>
            <a:lvl3pPr marL="914400" indent="0">
              <a:buNone/>
              <a:defRPr sz="1000"/>
            </a:lvl3pPr>
            <a:lvl4pPr marL="1371600" indent="0">
              <a:buNone/>
              <a:defRPr sz="900"/>
            </a:lvl4pPr>
            <a:lvl5pPr marL="1828800" indent="0">
              <a:buNone/>
              <a:defRPr sz="900"/>
            </a:lvl5pPr>
            <a:lvl6pPr marL="2286000" indent="0">
              <a:buNone/>
              <a:defRPr sz="900"/>
            </a:lvl6pPr>
            <a:lvl7pPr marL="2743200" indent="0">
              <a:buNone/>
              <a:defRPr sz="900"/>
            </a:lvl7pPr>
            <a:lvl8pPr marL="3200400" indent="0">
              <a:buNone/>
              <a:defRPr sz="900"/>
            </a:lvl8pPr>
            <a:lvl9pPr marL="3657600" indent="0">
              <a:buNone/>
              <a:defRPr sz="900"/>
            </a:lvl9pPr>
          </a:lstStyle>
          <a:p>
            <a:pPr lvl="0"/>
            <a:r>
              <a:rPr lang="en-US"/>
              <a:t>Click to edit Master text styles</a:t>
            </a:r>
          </a:p>
        </p:txBody>
      </p:sp>
      <p:sp>
        <p:nvSpPr>
          <p:cNvPr id="25" name="Text Placeholder 4"/>
          <p:cNvSpPr>
            <a:spLocks noGrp="1"/>
          </p:cNvSpPr>
          <p:nvPr>
            <p:ph type="body" sz="quarter" idx="13"/>
          </p:nvPr>
        </p:nvSpPr>
        <p:spPr>
          <a:xfrm>
            <a:off x="7852567" y="4404595"/>
            <a:ext cx="3190741" cy="576262"/>
          </a:xfrm>
        </p:spPr>
        <p:txBody>
          <a:bodyPr anchor="b">
            <a:noAutofit/>
          </a:bodyPr>
          <a:lstStyle>
            <a:lvl1pPr marL="0" indent="0">
              <a:lnSpc>
                <a:spcPct val="90000"/>
              </a:lnSpc>
              <a:buNone/>
              <a:defRPr sz="2000" b="0" cap="all" baseline="0">
                <a:solidFill>
                  <a:schemeClr val="tx1"/>
                </a:solidFill>
              </a:defRPr>
            </a:lvl1pPr>
            <a:lvl2pPr marL="457200" indent="0">
              <a:buNone/>
              <a:defRPr sz="20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a:t>Click to edit Master text styles</a:t>
            </a:r>
          </a:p>
        </p:txBody>
      </p:sp>
      <p:sp>
        <p:nvSpPr>
          <p:cNvPr id="26" name="Picture Placeholder 2"/>
          <p:cNvSpPr>
            <a:spLocks noGrp="1" noChangeAspect="1"/>
          </p:cNvSpPr>
          <p:nvPr>
            <p:ph type="pic" idx="22"/>
          </p:nvPr>
        </p:nvSpPr>
        <p:spPr>
          <a:xfrm>
            <a:off x="7852442" y="2666998"/>
            <a:ext cx="3194969" cy="1524000"/>
          </a:xfrm>
          <a:prstGeom prst="round2DiagRect">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spPr>
        <p:txBody>
          <a:bodyPr vert="horz" lIns="91440" tIns="45720" rIns="91440" bIns="45720" rtlCol="0" anchor="t">
            <a:normAutofit/>
          </a:bodyPr>
          <a:lstStyle>
            <a:lvl1pPr>
              <a:buNone/>
              <a:defRPr lang="en-US" sz="2000" dirty="0"/>
            </a:lvl1pPr>
          </a:lstStyle>
          <a:p>
            <a:pPr marL="0" lvl="0" indent="0">
              <a:buNone/>
            </a:pPr>
            <a:r>
              <a:rPr lang="en-US"/>
              <a:t>Click icon to add picture</a:t>
            </a:r>
            <a:endParaRPr lang="en-US" dirty="0"/>
          </a:p>
        </p:txBody>
      </p:sp>
      <p:sp>
        <p:nvSpPr>
          <p:cNvPr id="27" name="Text Placeholder 3"/>
          <p:cNvSpPr>
            <a:spLocks noGrp="1"/>
          </p:cNvSpPr>
          <p:nvPr>
            <p:ph type="body" sz="half" idx="20"/>
          </p:nvPr>
        </p:nvSpPr>
        <p:spPr>
          <a:xfrm>
            <a:off x="7852442" y="4980854"/>
            <a:ext cx="3194968" cy="810345"/>
          </a:xfrm>
        </p:spPr>
        <p:txBody>
          <a:bodyPr anchor="t">
            <a:normAutofit/>
          </a:bodyPr>
          <a:lstStyle>
            <a:lvl1pPr marL="0" indent="0">
              <a:buNone/>
              <a:defRPr sz="1400"/>
            </a:lvl1pPr>
            <a:lvl2pPr marL="457200" indent="0">
              <a:buNone/>
              <a:defRPr sz="1200"/>
            </a:lvl2pPr>
            <a:lvl3pPr marL="914400" indent="0">
              <a:buNone/>
              <a:defRPr sz="1000"/>
            </a:lvl3pPr>
            <a:lvl4pPr marL="1371600" indent="0">
              <a:buNone/>
              <a:defRPr sz="900"/>
            </a:lvl4pPr>
            <a:lvl5pPr marL="1828800" indent="0">
              <a:buNone/>
              <a:defRPr sz="900"/>
            </a:lvl5pPr>
            <a:lvl6pPr marL="2286000" indent="0">
              <a:buNone/>
              <a:defRPr sz="900"/>
            </a:lvl6pPr>
            <a:lvl7pPr marL="2743200" indent="0">
              <a:buNone/>
              <a:defRPr sz="900"/>
            </a:lvl7pPr>
            <a:lvl8pPr marL="3200400" indent="0">
              <a:buNone/>
              <a:defRPr sz="900"/>
            </a:lvl8pPr>
            <a:lvl9pPr marL="3657600" indent="0">
              <a:buNone/>
              <a:defRPr sz="900"/>
            </a:lvl9pPr>
          </a:lstStyle>
          <a:p>
            <a:pPr lvl="0"/>
            <a:r>
              <a:rPr lang="en-US"/>
              <a:t>Click to edit Master text styles</a:t>
            </a:r>
          </a:p>
        </p:txBody>
      </p:sp>
      <p:sp>
        <p:nvSpPr>
          <p:cNvPr id="3" name="Date Placeholder 2"/>
          <p:cNvSpPr>
            <a:spLocks noGrp="1"/>
          </p:cNvSpPr>
          <p:nvPr>
            <p:ph type="dt" sz="half" idx="10"/>
          </p:nvPr>
        </p:nvSpPr>
        <p:spPr/>
        <p:txBody>
          <a:bodyPr/>
          <a:lstStyle/>
          <a:p>
            <a:fld id="{3178F0E2-93F6-4807-9F6D-8F6B968B2888}" type="datetimeFigureOut">
              <a:rPr lang="en-IN" smtClean="0"/>
              <a:t>02-05-2023</a:t>
            </a:fld>
            <a:endParaRPr lang="en-IN"/>
          </a:p>
        </p:txBody>
      </p:sp>
      <p:sp>
        <p:nvSpPr>
          <p:cNvPr id="4" name="Footer Placeholder 3"/>
          <p:cNvSpPr>
            <a:spLocks noGrp="1"/>
          </p:cNvSpPr>
          <p:nvPr>
            <p:ph type="ftr" sz="quarter" idx="11"/>
          </p:nvPr>
        </p:nvSpPr>
        <p:spPr/>
        <p:txBody>
          <a:bodyPr/>
          <a:lstStyle/>
          <a:p>
            <a:endParaRPr lang="en-IN"/>
          </a:p>
        </p:txBody>
      </p:sp>
      <p:sp>
        <p:nvSpPr>
          <p:cNvPr id="5" name="Slide Number Placeholder 4"/>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2712318400"/>
      </p:ext>
    </p:extLst>
  </p:cSld>
  <p:clrMapOvr>
    <a:masterClrMapping/>
  </p:clrMapOvr>
</p:sldLayout>
</file>

<file path=ppt/slideLayouts/slideLayout16.xml><?xml version="1.0" encoding="utf-8"?>
<p:sldLayout xmlns:a="http://schemas.openxmlformats.org/drawingml/2006/main" xmlns:r="http://schemas.openxmlformats.org/officeDocument/2006/relationships" xmlns:p="http://schemas.openxmlformats.org/presentationml/2006/main" type="vertTx" preserve="1">
  <p:cSld name="Title and Vertical Text">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a:t>Click to edit Master title style</a:t>
            </a:r>
            <a:endParaRPr lang="en-US" dirty="0"/>
          </a:p>
        </p:txBody>
      </p:sp>
      <p:sp>
        <p:nvSpPr>
          <p:cNvPr id="3" name="Vertical Text Placeholder 2"/>
          <p:cNvSpPr>
            <a:spLocks noGrp="1"/>
          </p:cNvSpPr>
          <p:nvPr>
            <p:ph type="body" orient="vert" idx="1"/>
          </p:nvPr>
        </p:nvSpPr>
        <p:spPr/>
        <p:txBody>
          <a:bodyPr vert="eaVert" anchor="t"/>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4" name="Date Placeholder 3"/>
          <p:cNvSpPr>
            <a:spLocks noGrp="1"/>
          </p:cNvSpPr>
          <p:nvPr>
            <p:ph type="dt" sz="half" idx="10"/>
          </p:nvPr>
        </p:nvSpPr>
        <p:spPr/>
        <p:txBody>
          <a:bodyPr/>
          <a:lstStyle/>
          <a:p>
            <a:fld id="{3178F0E2-93F6-4807-9F6D-8F6B968B2888}" type="datetimeFigureOut">
              <a:rPr lang="en-IN" smtClean="0"/>
              <a:t>02-05-2023</a:t>
            </a:fld>
            <a:endParaRPr lang="en-IN"/>
          </a:p>
        </p:txBody>
      </p:sp>
      <p:sp>
        <p:nvSpPr>
          <p:cNvPr id="5" name="Footer Placeholder 4"/>
          <p:cNvSpPr>
            <a:spLocks noGrp="1"/>
          </p:cNvSpPr>
          <p:nvPr>
            <p:ph type="ftr" sz="quarter" idx="11"/>
          </p:nvPr>
        </p:nvSpPr>
        <p:spPr/>
        <p:txBody>
          <a:bodyPr/>
          <a:lstStyle/>
          <a:p>
            <a:endParaRPr lang="en-IN"/>
          </a:p>
        </p:txBody>
      </p:sp>
      <p:sp>
        <p:nvSpPr>
          <p:cNvPr id="6" name="Slide Number Placeholder 5"/>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2594405507"/>
      </p:ext>
    </p:extLst>
  </p:cSld>
  <p:clrMapOvr>
    <a:masterClrMapping/>
  </p:clrMapOvr>
</p:sldLayout>
</file>

<file path=ppt/slideLayouts/slideLayout17.xml><?xml version="1.0" encoding="utf-8"?>
<p:sldLayout xmlns:a="http://schemas.openxmlformats.org/drawingml/2006/main" xmlns:r="http://schemas.openxmlformats.org/officeDocument/2006/relationships" xmlns:p="http://schemas.openxmlformats.org/presentationml/2006/main" type="vertTitleAndTx" preserve="1">
  <p:cSld name="Vertical Title and Text">
    <p:spTree>
      <p:nvGrpSpPr>
        <p:cNvPr id="1" name=""/>
        <p:cNvGrpSpPr/>
        <p:nvPr/>
      </p:nvGrpSpPr>
      <p:grpSpPr>
        <a:xfrm>
          <a:off x="0" y="0"/>
          <a:ext cx="0" cy="0"/>
          <a:chOff x="0" y="0"/>
          <a:chExt cx="0" cy="0"/>
        </a:xfrm>
      </p:grpSpPr>
      <p:sp>
        <p:nvSpPr>
          <p:cNvPr id="2" name="Vertical Title 1"/>
          <p:cNvSpPr>
            <a:spLocks noGrp="1"/>
          </p:cNvSpPr>
          <p:nvPr>
            <p:ph type="title" orient="vert"/>
          </p:nvPr>
        </p:nvSpPr>
        <p:spPr>
          <a:xfrm>
            <a:off x="9042400" y="609599"/>
            <a:ext cx="2005011" cy="5181601"/>
          </a:xfrm>
        </p:spPr>
        <p:txBody>
          <a:bodyPr vert="eaVert"/>
          <a:lstStyle/>
          <a:p>
            <a:r>
              <a:rPr lang="en-US"/>
              <a:t>Click to edit Master title style</a:t>
            </a:r>
            <a:endParaRPr lang="en-US" dirty="0"/>
          </a:p>
        </p:txBody>
      </p:sp>
      <p:sp>
        <p:nvSpPr>
          <p:cNvPr id="3" name="Vertical Text Placeholder 2"/>
          <p:cNvSpPr>
            <a:spLocks noGrp="1"/>
          </p:cNvSpPr>
          <p:nvPr>
            <p:ph type="body" orient="vert" idx="1"/>
          </p:nvPr>
        </p:nvSpPr>
        <p:spPr>
          <a:xfrm>
            <a:off x="1141410" y="609599"/>
            <a:ext cx="7748590" cy="5181601"/>
          </a:xfrm>
        </p:spPr>
        <p:txBody>
          <a:bodyPr vert="eaVert"/>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4" name="Date Placeholder 3"/>
          <p:cNvSpPr>
            <a:spLocks noGrp="1"/>
          </p:cNvSpPr>
          <p:nvPr>
            <p:ph type="dt" sz="half" idx="10"/>
          </p:nvPr>
        </p:nvSpPr>
        <p:spPr/>
        <p:txBody>
          <a:bodyPr/>
          <a:lstStyle/>
          <a:p>
            <a:fld id="{3178F0E2-93F6-4807-9F6D-8F6B968B2888}" type="datetimeFigureOut">
              <a:rPr lang="en-IN" smtClean="0"/>
              <a:t>02-05-2023</a:t>
            </a:fld>
            <a:endParaRPr lang="en-IN"/>
          </a:p>
        </p:txBody>
      </p:sp>
      <p:sp>
        <p:nvSpPr>
          <p:cNvPr id="5" name="Footer Placeholder 4"/>
          <p:cNvSpPr>
            <a:spLocks noGrp="1"/>
          </p:cNvSpPr>
          <p:nvPr>
            <p:ph type="ftr" sz="quarter" idx="11"/>
          </p:nvPr>
        </p:nvSpPr>
        <p:spPr/>
        <p:txBody>
          <a:bodyPr/>
          <a:lstStyle/>
          <a:p>
            <a:endParaRPr lang="en-IN"/>
          </a:p>
        </p:txBody>
      </p:sp>
      <p:sp>
        <p:nvSpPr>
          <p:cNvPr id="6" name="Slide Number Placeholder 5"/>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1787048504"/>
      </p:ext>
    </p:extLst>
  </p:cSld>
  <p:clrMapOvr>
    <a:masterClrMapping/>
  </p:clrMapOvr>
</p:sldLayout>
</file>

<file path=ppt/slideLayouts/slideLayout18.xml><?xml version="1.0" encoding="utf-8"?>
<p:sldLayout xmlns:a="http://schemas.openxmlformats.org/drawingml/2006/main" xmlns:r="http://schemas.openxmlformats.org/officeDocument/2006/relationships" xmlns:p="http://schemas.openxmlformats.org/presentationml/2006/main">
  <p:cSld name="1_Name Card">
    <p:spTree>
      <p:nvGrpSpPr>
        <p:cNvPr id="1" name=""/>
        <p:cNvGrpSpPr/>
        <p:nvPr/>
      </p:nvGrpSpPr>
      <p:grpSpPr>
        <a:xfrm>
          <a:off x="0" y="0"/>
          <a:ext cx="0" cy="0"/>
          <a:chOff x="0" y="0"/>
          <a:chExt cx="0" cy="0"/>
        </a:xfrm>
      </p:grpSpPr>
      <p:sp>
        <p:nvSpPr>
          <p:cNvPr id="2" name="Title 1"/>
          <p:cNvSpPr>
            <a:spLocks noGrp="1"/>
          </p:cNvSpPr>
          <p:nvPr>
            <p:ph type="title"/>
          </p:nvPr>
        </p:nvSpPr>
        <p:spPr>
          <a:xfrm>
            <a:off x="677335" y="1931988"/>
            <a:ext cx="8596668" cy="2595460"/>
          </a:xfrm>
        </p:spPr>
        <p:txBody>
          <a:bodyPr anchor="b">
            <a:normAutofit/>
          </a:bodyPr>
          <a:lstStyle>
            <a:lvl1pPr algn="l">
              <a:defRPr sz="4400" b="0" cap="none"/>
            </a:lvl1pPr>
          </a:lstStyle>
          <a:p>
            <a:r>
              <a:rPr lang="en-US"/>
              <a:t>Click to edit Master title style</a:t>
            </a:r>
            <a:endParaRPr lang="en-US" dirty="0"/>
          </a:p>
        </p:txBody>
      </p:sp>
      <p:sp>
        <p:nvSpPr>
          <p:cNvPr id="3" name="Text Placeholder 2"/>
          <p:cNvSpPr>
            <a:spLocks noGrp="1"/>
          </p:cNvSpPr>
          <p:nvPr>
            <p:ph type="body" idx="1"/>
          </p:nvPr>
        </p:nvSpPr>
        <p:spPr>
          <a:xfrm>
            <a:off x="677335" y="4527448"/>
            <a:ext cx="8596668" cy="1513914"/>
          </a:xfrm>
        </p:spPr>
        <p:txBody>
          <a:bodyPr anchor="t">
            <a:normAutofit/>
          </a:bodyPr>
          <a:lstStyle>
            <a:lvl1pPr marL="0" indent="0" algn="l">
              <a:buNone/>
              <a:defRPr sz="1800">
                <a:solidFill>
                  <a:schemeClr val="tx1">
                    <a:lumMod val="75000"/>
                    <a:lumOff val="25000"/>
                  </a:schemeClr>
                </a:solidFill>
              </a:defRPr>
            </a:lvl1pPr>
            <a:lvl2pPr marL="457200" indent="0">
              <a:buNone/>
              <a:defRPr sz="1800">
                <a:solidFill>
                  <a:schemeClr val="tx1">
                    <a:tint val="75000"/>
                  </a:schemeClr>
                </a:solidFill>
              </a:defRPr>
            </a:lvl2pPr>
            <a:lvl3pPr marL="914400" indent="0">
              <a:buNone/>
              <a:defRPr sz="1600">
                <a:solidFill>
                  <a:schemeClr val="tx1">
                    <a:tint val="75000"/>
                  </a:schemeClr>
                </a:solidFill>
              </a:defRPr>
            </a:lvl3pPr>
            <a:lvl4pPr marL="1371600" indent="0">
              <a:buNone/>
              <a:defRPr sz="1400">
                <a:solidFill>
                  <a:schemeClr val="tx1">
                    <a:tint val="75000"/>
                  </a:schemeClr>
                </a:solidFill>
              </a:defRPr>
            </a:lvl4pPr>
            <a:lvl5pPr marL="1828800" indent="0">
              <a:buNone/>
              <a:defRPr sz="1400">
                <a:solidFill>
                  <a:schemeClr val="tx1">
                    <a:tint val="75000"/>
                  </a:schemeClr>
                </a:solidFill>
              </a:defRPr>
            </a:lvl5pPr>
            <a:lvl6pPr marL="2286000" indent="0">
              <a:buNone/>
              <a:defRPr sz="1400">
                <a:solidFill>
                  <a:schemeClr val="tx1">
                    <a:tint val="75000"/>
                  </a:schemeClr>
                </a:solidFill>
              </a:defRPr>
            </a:lvl6pPr>
            <a:lvl7pPr marL="2743200" indent="0">
              <a:buNone/>
              <a:defRPr sz="1400">
                <a:solidFill>
                  <a:schemeClr val="tx1">
                    <a:tint val="75000"/>
                  </a:schemeClr>
                </a:solidFill>
              </a:defRPr>
            </a:lvl7pPr>
            <a:lvl8pPr marL="3200400" indent="0">
              <a:buNone/>
              <a:defRPr sz="1400">
                <a:solidFill>
                  <a:schemeClr val="tx1">
                    <a:tint val="75000"/>
                  </a:schemeClr>
                </a:solidFill>
              </a:defRPr>
            </a:lvl8pPr>
            <a:lvl9pPr marL="3657600" indent="0">
              <a:buNone/>
              <a:defRPr sz="1400">
                <a:solidFill>
                  <a:schemeClr val="tx1">
                    <a:tint val="75000"/>
                  </a:schemeClr>
                </a:solidFill>
              </a:defRPr>
            </a:lvl9pPr>
          </a:lstStyle>
          <a:p>
            <a:pPr lvl="0"/>
            <a:r>
              <a:rPr lang="en-US"/>
              <a:t>Click to edit Master text styles</a:t>
            </a:r>
          </a:p>
        </p:txBody>
      </p:sp>
      <p:sp>
        <p:nvSpPr>
          <p:cNvPr id="4" name="Date Placeholder 3"/>
          <p:cNvSpPr>
            <a:spLocks noGrp="1"/>
          </p:cNvSpPr>
          <p:nvPr>
            <p:ph type="dt" sz="half" idx="10"/>
          </p:nvPr>
        </p:nvSpPr>
        <p:spPr/>
        <p:txBody>
          <a:bodyPr/>
          <a:lstStyle/>
          <a:p>
            <a:fld id="{3178F0E2-93F6-4807-9F6D-8F6B968B2888}" type="datetimeFigureOut">
              <a:rPr lang="en-IN" smtClean="0"/>
              <a:t>02-05-2023</a:t>
            </a:fld>
            <a:endParaRPr lang="en-IN"/>
          </a:p>
        </p:txBody>
      </p:sp>
      <p:sp>
        <p:nvSpPr>
          <p:cNvPr id="5" name="Footer Placeholder 4"/>
          <p:cNvSpPr>
            <a:spLocks noGrp="1"/>
          </p:cNvSpPr>
          <p:nvPr>
            <p:ph type="ftr" sz="quarter" idx="11"/>
          </p:nvPr>
        </p:nvSpPr>
        <p:spPr/>
        <p:txBody>
          <a:bodyPr/>
          <a:lstStyle/>
          <a:p>
            <a:endParaRPr lang="en-IN"/>
          </a:p>
        </p:txBody>
      </p:sp>
      <p:sp>
        <p:nvSpPr>
          <p:cNvPr id="6" name="Slide Number Placeholder 5"/>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2518756627"/>
      </p:ext>
    </p:extLst>
  </p:cSld>
  <p:clrMapOvr>
    <a:masterClrMapping/>
  </p:clrMapOvr>
</p:sldLayout>
</file>

<file path=ppt/slideLayouts/slideLayout2.xml><?xml version="1.0" encoding="utf-8"?>
<p:sldLayout xmlns:a="http://schemas.openxmlformats.org/drawingml/2006/main" xmlns:r="http://schemas.openxmlformats.org/officeDocument/2006/relationships" xmlns:p="http://schemas.openxmlformats.org/presentationml/2006/main" type="obj" preserve="1">
  <p:cSld name="Title and Content">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a:t>Click to edit Master title style</a:t>
            </a:r>
            <a:endParaRPr lang="en-US" dirty="0"/>
          </a:p>
        </p:txBody>
      </p:sp>
      <p:sp>
        <p:nvSpPr>
          <p:cNvPr id="3" name="Content Placeholder 2"/>
          <p:cNvSpPr>
            <a:spLocks noGrp="1"/>
          </p:cNvSpPr>
          <p:nvPr>
            <p:ph idx="1"/>
          </p:nvPr>
        </p:nvSpPr>
        <p:spPr/>
        <p:txBody>
          <a:body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4" name="Date Placeholder 3"/>
          <p:cNvSpPr>
            <a:spLocks noGrp="1"/>
          </p:cNvSpPr>
          <p:nvPr>
            <p:ph type="dt" sz="half" idx="10"/>
          </p:nvPr>
        </p:nvSpPr>
        <p:spPr/>
        <p:txBody>
          <a:bodyPr/>
          <a:lstStyle/>
          <a:p>
            <a:fld id="{3178F0E2-93F6-4807-9F6D-8F6B968B2888}" type="datetimeFigureOut">
              <a:rPr lang="en-IN" smtClean="0"/>
              <a:t>02-05-2023</a:t>
            </a:fld>
            <a:endParaRPr lang="en-IN"/>
          </a:p>
        </p:txBody>
      </p:sp>
      <p:sp>
        <p:nvSpPr>
          <p:cNvPr id="5" name="Footer Placeholder 4"/>
          <p:cNvSpPr>
            <a:spLocks noGrp="1"/>
          </p:cNvSpPr>
          <p:nvPr>
            <p:ph type="ftr" sz="quarter" idx="11"/>
          </p:nvPr>
        </p:nvSpPr>
        <p:spPr/>
        <p:txBody>
          <a:bodyPr/>
          <a:lstStyle/>
          <a:p>
            <a:endParaRPr lang="en-IN"/>
          </a:p>
        </p:txBody>
      </p:sp>
      <p:sp>
        <p:nvSpPr>
          <p:cNvPr id="6" name="Slide Number Placeholder 5"/>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1876455935"/>
      </p:ext>
    </p:extLst>
  </p:cSld>
  <p:clrMapOvr>
    <a:masterClrMapping/>
  </p:clrMapOvr>
</p:sldLayout>
</file>

<file path=ppt/slideLayouts/slideLayout3.xml><?xml version="1.0" encoding="utf-8"?>
<p:sldLayout xmlns:a="http://schemas.openxmlformats.org/drawingml/2006/main" xmlns:r="http://schemas.openxmlformats.org/officeDocument/2006/relationships" xmlns:p="http://schemas.openxmlformats.org/presentationml/2006/main" type="secHead" preserve="1">
  <p:cSld name="Section Header">
    <p:spTree>
      <p:nvGrpSpPr>
        <p:cNvPr id="1" name=""/>
        <p:cNvGrpSpPr/>
        <p:nvPr/>
      </p:nvGrpSpPr>
      <p:grpSpPr>
        <a:xfrm>
          <a:off x="0" y="0"/>
          <a:ext cx="0" cy="0"/>
          <a:chOff x="0" y="0"/>
          <a:chExt cx="0" cy="0"/>
        </a:xfrm>
      </p:grpSpPr>
      <p:sp>
        <p:nvSpPr>
          <p:cNvPr id="2" name="Title 1"/>
          <p:cNvSpPr>
            <a:spLocks noGrp="1"/>
          </p:cNvSpPr>
          <p:nvPr>
            <p:ph type="title"/>
          </p:nvPr>
        </p:nvSpPr>
        <p:spPr>
          <a:xfrm>
            <a:off x="1141411" y="1419226"/>
            <a:ext cx="9906000" cy="2852737"/>
          </a:xfrm>
        </p:spPr>
        <p:txBody>
          <a:bodyPr anchor="b">
            <a:normAutofit/>
          </a:bodyPr>
          <a:lstStyle>
            <a:lvl1pPr>
              <a:defRPr sz="3600"/>
            </a:lvl1pPr>
          </a:lstStyle>
          <a:p>
            <a:r>
              <a:rPr lang="en-US"/>
              <a:t>Click to edit Master title style</a:t>
            </a:r>
            <a:endParaRPr lang="en-US" dirty="0"/>
          </a:p>
        </p:txBody>
      </p:sp>
      <p:sp>
        <p:nvSpPr>
          <p:cNvPr id="3" name="Text Placeholder 2"/>
          <p:cNvSpPr>
            <a:spLocks noGrp="1"/>
          </p:cNvSpPr>
          <p:nvPr>
            <p:ph type="body" idx="1"/>
          </p:nvPr>
        </p:nvSpPr>
        <p:spPr>
          <a:xfrm>
            <a:off x="1141411" y="4424362"/>
            <a:ext cx="9906000" cy="1374776"/>
          </a:xfrm>
        </p:spPr>
        <p:txBody>
          <a:bodyPr>
            <a:normAutofit/>
          </a:bodyPr>
          <a:lstStyle>
            <a:lvl1pPr marL="0" indent="0">
              <a:buNone/>
              <a:defRPr sz="1800" cap="all" baseline="0">
                <a:solidFill>
                  <a:schemeClr val="tx1">
                    <a:tint val="75000"/>
                  </a:schemeClr>
                </a:solidFill>
              </a:defRPr>
            </a:lvl1pPr>
            <a:lvl2pPr marL="457200" indent="0">
              <a:buNone/>
              <a:defRPr sz="1800">
                <a:solidFill>
                  <a:schemeClr val="tx1">
                    <a:tint val="75000"/>
                  </a:schemeClr>
                </a:solidFill>
              </a:defRPr>
            </a:lvl2pPr>
            <a:lvl3pPr marL="914400" indent="0">
              <a:buNone/>
              <a:defRPr sz="1800">
                <a:solidFill>
                  <a:schemeClr val="tx1">
                    <a:tint val="75000"/>
                  </a:schemeClr>
                </a:solidFill>
              </a:defRPr>
            </a:lvl3pPr>
            <a:lvl4pPr marL="1371600" indent="0">
              <a:buNone/>
              <a:defRPr sz="1600">
                <a:solidFill>
                  <a:schemeClr val="tx1">
                    <a:tint val="75000"/>
                  </a:schemeClr>
                </a:solidFill>
              </a:defRPr>
            </a:lvl4pPr>
            <a:lvl5pPr marL="1828800" indent="0">
              <a:buNone/>
              <a:defRPr sz="1600">
                <a:solidFill>
                  <a:schemeClr val="tx1">
                    <a:tint val="75000"/>
                  </a:schemeClr>
                </a:solidFill>
              </a:defRPr>
            </a:lvl5pPr>
            <a:lvl6pPr marL="2286000" indent="0">
              <a:buNone/>
              <a:defRPr sz="1600">
                <a:solidFill>
                  <a:schemeClr val="tx1">
                    <a:tint val="75000"/>
                  </a:schemeClr>
                </a:solidFill>
              </a:defRPr>
            </a:lvl6pPr>
            <a:lvl7pPr marL="2743200" indent="0">
              <a:buNone/>
              <a:defRPr sz="1600">
                <a:solidFill>
                  <a:schemeClr val="tx1">
                    <a:tint val="75000"/>
                  </a:schemeClr>
                </a:solidFill>
              </a:defRPr>
            </a:lvl7pPr>
            <a:lvl8pPr marL="3200400" indent="0">
              <a:buNone/>
              <a:defRPr sz="1600">
                <a:solidFill>
                  <a:schemeClr val="tx1">
                    <a:tint val="75000"/>
                  </a:schemeClr>
                </a:solidFill>
              </a:defRPr>
            </a:lvl8pPr>
            <a:lvl9pPr marL="3657600" indent="0">
              <a:buNone/>
              <a:defRPr sz="1600">
                <a:solidFill>
                  <a:schemeClr val="tx1">
                    <a:tint val="75000"/>
                  </a:schemeClr>
                </a:solidFill>
              </a:defRPr>
            </a:lvl9pPr>
          </a:lstStyle>
          <a:p>
            <a:pPr lvl="0"/>
            <a:r>
              <a:rPr lang="en-US"/>
              <a:t>Click to edit Master text styles</a:t>
            </a:r>
          </a:p>
        </p:txBody>
      </p:sp>
      <p:sp>
        <p:nvSpPr>
          <p:cNvPr id="4" name="Date Placeholder 3"/>
          <p:cNvSpPr>
            <a:spLocks noGrp="1"/>
          </p:cNvSpPr>
          <p:nvPr>
            <p:ph type="dt" sz="half" idx="10"/>
          </p:nvPr>
        </p:nvSpPr>
        <p:spPr/>
        <p:txBody>
          <a:bodyPr/>
          <a:lstStyle/>
          <a:p>
            <a:fld id="{3178F0E2-93F6-4807-9F6D-8F6B968B2888}" type="datetimeFigureOut">
              <a:rPr lang="en-IN" smtClean="0"/>
              <a:t>02-05-2023</a:t>
            </a:fld>
            <a:endParaRPr lang="en-IN"/>
          </a:p>
        </p:txBody>
      </p:sp>
      <p:sp>
        <p:nvSpPr>
          <p:cNvPr id="5" name="Footer Placeholder 4"/>
          <p:cNvSpPr>
            <a:spLocks noGrp="1"/>
          </p:cNvSpPr>
          <p:nvPr>
            <p:ph type="ftr" sz="quarter" idx="11"/>
          </p:nvPr>
        </p:nvSpPr>
        <p:spPr/>
        <p:txBody>
          <a:bodyPr/>
          <a:lstStyle/>
          <a:p>
            <a:endParaRPr lang="en-IN"/>
          </a:p>
        </p:txBody>
      </p:sp>
      <p:sp>
        <p:nvSpPr>
          <p:cNvPr id="6" name="Slide Number Placeholder 5"/>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2739134208"/>
      </p:ext>
    </p:extLst>
  </p:cSld>
  <p:clrMapOvr>
    <a:masterClrMapping/>
  </p:clrMapOvr>
</p:sldLayout>
</file>

<file path=ppt/slideLayouts/slideLayout4.xml><?xml version="1.0" encoding="utf-8"?>
<p:sldLayout xmlns:a="http://schemas.openxmlformats.org/drawingml/2006/main" xmlns:r="http://schemas.openxmlformats.org/officeDocument/2006/relationships" xmlns:p="http://schemas.openxmlformats.org/presentationml/2006/main" type="twoObj" preserve="1">
  <p:cSld name="Two Content">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a:t>Click to edit Master title style</a:t>
            </a:r>
            <a:endParaRPr lang="en-US" dirty="0"/>
          </a:p>
        </p:txBody>
      </p:sp>
      <p:sp>
        <p:nvSpPr>
          <p:cNvPr id="3" name="Content Placeholder 2"/>
          <p:cNvSpPr>
            <a:spLocks noGrp="1"/>
          </p:cNvSpPr>
          <p:nvPr>
            <p:ph sz="half" idx="1"/>
          </p:nvPr>
        </p:nvSpPr>
        <p:spPr>
          <a:xfrm>
            <a:off x="1141410" y="2249486"/>
            <a:ext cx="4878389" cy="3541714"/>
          </a:xfrm>
        </p:spPr>
        <p:txBody>
          <a:body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4" name="Content Placeholder 3"/>
          <p:cNvSpPr>
            <a:spLocks noGrp="1"/>
          </p:cNvSpPr>
          <p:nvPr>
            <p:ph sz="half" idx="2"/>
          </p:nvPr>
        </p:nvSpPr>
        <p:spPr>
          <a:xfrm>
            <a:off x="6172200" y="2249486"/>
            <a:ext cx="4875211" cy="3541714"/>
          </a:xfrm>
        </p:spPr>
        <p:txBody>
          <a:body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5" name="Date Placeholder 4"/>
          <p:cNvSpPr>
            <a:spLocks noGrp="1"/>
          </p:cNvSpPr>
          <p:nvPr>
            <p:ph type="dt" sz="half" idx="10"/>
          </p:nvPr>
        </p:nvSpPr>
        <p:spPr/>
        <p:txBody>
          <a:bodyPr/>
          <a:lstStyle/>
          <a:p>
            <a:fld id="{3178F0E2-93F6-4807-9F6D-8F6B968B2888}" type="datetimeFigureOut">
              <a:rPr lang="en-IN" smtClean="0"/>
              <a:t>02-05-2023</a:t>
            </a:fld>
            <a:endParaRPr lang="en-IN"/>
          </a:p>
        </p:txBody>
      </p:sp>
      <p:sp>
        <p:nvSpPr>
          <p:cNvPr id="6" name="Footer Placeholder 5"/>
          <p:cNvSpPr>
            <a:spLocks noGrp="1"/>
          </p:cNvSpPr>
          <p:nvPr>
            <p:ph type="ftr" sz="quarter" idx="11"/>
          </p:nvPr>
        </p:nvSpPr>
        <p:spPr/>
        <p:txBody>
          <a:bodyPr/>
          <a:lstStyle/>
          <a:p>
            <a:endParaRPr lang="en-IN"/>
          </a:p>
        </p:txBody>
      </p:sp>
      <p:sp>
        <p:nvSpPr>
          <p:cNvPr id="7" name="Slide Number Placeholder 6"/>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2628113101"/>
      </p:ext>
    </p:extLst>
  </p:cSld>
  <p:clrMapOvr>
    <a:masterClrMapping/>
  </p:clrMapOvr>
</p:sldLayout>
</file>

<file path=ppt/slideLayouts/slideLayout5.xml><?xml version="1.0" encoding="utf-8"?>
<p:sldLayout xmlns:a="http://schemas.openxmlformats.org/drawingml/2006/main" xmlns:r="http://schemas.openxmlformats.org/officeDocument/2006/relationships" xmlns:p="http://schemas.openxmlformats.org/presentationml/2006/main" type="twoTxTwoObj" preserve="1">
  <p:cSld name="Comparison">
    <p:spTree>
      <p:nvGrpSpPr>
        <p:cNvPr id="1" name=""/>
        <p:cNvGrpSpPr/>
        <p:nvPr/>
      </p:nvGrpSpPr>
      <p:grpSpPr>
        <a:xfrm>
          <a:off x="0" y="0"/>
          <a:ext cx="0" cy="0"/>
          <a:chOff x="0" y="0"/>
          <a:chExt cx="0" cy="0"/>
        </a:xfrm>
      </p:grpSpPr>
      <p:sp>
        <p:nvSpPr>
          <p:cNvPr id="2" name="Title 1"/>
          <p:cNvSpPr>
            <a:spLocks noGrp="1"/>
          </p:cNvSpPr>
          <p:nvPr>
            <p:ph type="title"/>
          </p:nvPr>
        </p:nvSpPr>
        <p:spPr>
          <a:xfrm>
            <a:off x="1141411" y="619126"/>
            <a:ext cx="9906000" cy="1477961"/>
          </a:xfrm>
        </p:spPr>
        <p:txBody>
          <a:bodyPr/>
          <a:lstStyle/>
          <a:p>
            <a:r>
              <a:rPr lang="en-US"/>
              <a:t>Click to edit Master title style</a:t>
            </a:r>
            <a:endParaRPr lang="en-US" dirty="0"/>
          </a:p>
        </p:txBody>
      </p:sp>
      <p:sp>
        <p:nvSpPr>
          <p:cNvPr id="3" name="Text Placeholder 2"/>
          <p:cNvSpPr>
            <a:spLocks noGrp="1"/>
          </p:cNvSpPr>
          <p:nvPr>
            <p:ph type="body" idx="1"/>
          </p:nvPr>
        </p:nvSpPr>
        <p:spPr>
          <a:xfrm>
            <a:off x="1370019" y="2249486"/>
            <a:ext cx="4649783" cy="823912"/>
          </a:xfrm>
        </p:spPr>
        <p:txBody>
          <a:bodyPr anchor="b"/>
          <a:lstStyle>
            <a:lvl1pPr marL="0" indent="0">
              <a:lnSpc>
                <a:spcPct val="90000"/>
              </a:lnSpc>
              <a:buNone/>
              <a:defRPr sz="2400" b="0" cap="all" baseline="0">
                <a:solidFill>
                  <a:schemeClr val="tx1"/>
                </a:solidFill>
              </a:defRPr>
            </a:lvl1pPr>
            <a:lvl2pPr marL="457200" indent="0">
              <a:buNone/>
              <a:defRPr sz="20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a:t>Click to edit Master text styles</a:t>
            </a:r>
          </a:p>
        </p:txBody>
      </p:sp>
      <p:sp>
        <p:nvSpPr>
          <p:cNvPr id="4" name="Content Placeholder 3"/>
          <p:cNvSpPr>
            <a:spLocks noGrp="1"/>
          </p:cNvSpPr>
          <p:nvPr>
            <p:ph sz="half" idx="2"/>
          </p:nvPr>
        </p:nvSpPr>
        <p:spPr>
          <a:xfrm>
            <a:off x="1141410" y="3073397"/>
            <a:ext cx="4878391" cy="2717801"/>
          </a:xfrm>
        </p:spPr>
        <p:txBody>
          <a:body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5" name="Text Placeholder 4"/>
          <p:cNvSpPr>
            <a:spLocks noGrp="1"/>
          </p:cNvSpPr>
          <p:nvPr>
            <p:ph type="body" sz="quarter" idx="3"/>
          </p:nvPr>
        </p:nvSpPr>
        <p:spPr>
          <a:xfrm>
            <a:off x="6400808" y="2249485"/>
            <a:ext cx="4646602" cy="823912"/>
          </a:xfrm>
        </p:spPr>
        <p:txBody>
          <a:bodyPr anchor="b"/>
          <a:lstStyle>
            <a:lvl1pPr marL="0" indent="0">
              <a:lnSpc>
                <a:spcPct val="90000"/>
              </a:lnSpc>
              <a:buNone/>
              <a:defRPr sz="2400" b="0" cap="all" baseline="0">
                <a:solidFill>
                  <a:schemeClr val="tx1"/>
                </a:solidFill>
              </a:defRPr>
            </a:lvl1pPr>
            <a:lvl2pPr marL="457200" indent="0">
              <a:buNone/>
              <a:defRPr sz="2000" b="1"/>
            </a:lvl2pPr>
            <a:lvl3pPr marL="914400" indent="0">
              <a:buNone/>
              <a:defRPr sz="1800" b="1"/>
            </a:lvl3pPr>
            <a:lvl4pPr marL="1371600" indent="0">
              <a:buNone/>
              <a:defRPr sz="1600" b="1"/>
            </a:lvl4pPr>
            <a:lvl5pPr marL="1828800" indent="0">
              <a:buNone/>
              <a:defRPr sz="1600" b="1"/>
            </a:lvl5pPr>
            <a:lvl6pPr marL="2286000" indent="0">
              <a:buNone/>
              <a:defRPr sz="1600" b="1"/>
            </a:lvl6pPr>
            <a:lvl7pPr marL="2743200" indent="0">
              <a:buNone/>
              <a:defRPr sz="1600" b="1"/>
            </a:lvl7pPr>
            <a:lvl8pPr marL="3200400" indent="0">
              <a:buNone/>
              <a:defRPr sz="1600" b="1"/>
            </a:lvl8pPr>
            <a:lvl9pPr marL="3657600" indent="0">
              <a:buNone/>
              <a:defRPr sz="1600" b="1"/>
            </a:lvl9pPr>
          </a:lstStyle>
          <a:p>
            <a:pPr lvl="0"/>
            <a:r>
              <a:rPr lang="en-US"/>
              <a:t>Click to edit Master text styles</a:t>
            </a:r>
          </a:p>
        </p:txBody>
      </p:sp>
      <p:sp>
        <p:nvSpPr>
          <p:cNvPr id="6" name="Content Placeholder 5"/>
          <p:cNvSpPr>
            <a:spLocks noGrp="1"/>
          </p:cNvSpPr>
          <p:nvPr>
            <p:ph sz="quarter" idx="4"/>
          </p:nvPr>
        </p:nvSpPr>
        <p:spPr>
          <a:xfrm>
            <a:off x="6172200" y="3073397"/>
            <a:ext cx="4875210" cy="2717801"/>
          </a:xfrm>
        </p:spPr>
        <p:txBody>
          <a:body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7" name="Date Placeholder 6"/>
          <p:cNvSpPr>
            <a:spLocks noGrp="1"/>
          </p:cNvSpPr>
          <p:nvPr>
            <p:ph type="dt" sz="half" idx="10"/>
          </p:nvPr>
        </p:nvSpPr>
        <p:spPr/>
        <p:txBody>
          <a:bodyPr/>
          <a:lstStyle/>
          <a:p>
            <a:fld id="{3178F0E2-93F6-4807-9F6D-8F6B968B2888}" type="datetimeFigureOut">
              <a:rPr lang="en-IN" smtClean="0"/>
              <a:t>02-05-2023</a:t>
            </a:fld>
            <a:endParaRPr lang="en-IN"/>
          </a:p>
        </p:txBody>
      </p:sp>
      <p:sp>
        <p:nvSpPr>
          <p:cNvPr id="8" name="Footer Placeholder 7"/>
          <p:cNvSpPr>
            <a:spLocks noGrp="1"/>
          </p:cNvSpPr>
          <p:nvPr>
            <p:ph type="ftr" sz="quarter" idx="11"/>
          </p:nvPr>
        </p:nvSpPr>
        <p:spPr/>
        <p:txBody>
          <a:bodyPr/>
          <a:lstStyle/>
          <a:p>
            <a:endParaRPr lang="en-IN"/>
          </a:p>
        </p:txBody>
      </p:sp>
      <p:sp>
        <p:nvSpPr>
          <p:cNvPr id="9" name="Slide Number Placeholder 8"/>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4290254354"/>
      </p:ext>
    </p:extLst>
  </p:cSld>
  <p:clrMapOvr>
    <a:masterClrMapping/>
  </p:clrMapOvr>
</p:sldLayout>
</file>

<file path=ppt/slideLayouts/slideLayout6.xml><?xml version="1.0" encoding="utf-8"?>
<p:sldLayout xmlns:a="http://schemas.openxmlformats.org/drawingml/2006/main" xmlns:r="http://schemas.openxmlformats.org/officeDocument/2006/relationships" xmlns:p="http://schemas.openxmlformats.org/presentationml/2006/main" type="titleOnly" preserve="1">
  <p:cSld name="Title Only">
    <p:spTree>
      <p:nvGrpSpPr>
        <p:cNvPr id="1" name=""/>
        <p:cNvGrpSpPr/>
        <p:nvPr/>
      </p:nvGrpSpPr>
      <p:grpSpPr>
        <a:xfrm>
          <a:off x="0" y="0"/>
          <a:ext cx="0" cy="0"/>
          <a:chOff x="0" y="0"/>
          <a:chExt cx="0" cy="0"/>
        </a:xfrm>
      </p:grpSpPr>
      <p:sp>
        <p:nvSpPr>
          <p:cNvPr id="2" name="Title 1"/>
          <p:cNvSpPr>
            <a:spLocks noGrp="1"/>
          </p:cNvSpPr>
          <p:nvPr>
            <p:ph type="title"/>
          </p:nvPr>
        </p:nvSpPr>
        <p:spPr/>
        <p:txBody>
          <a:bodyPr/>
          <a:lstStyle/>
          <a:p>
            <a:r>
              <a:rPr lang="en-US"/>
              <a:t>Click to edit Master title style</a:t>
            </a:r>
            <a:endParaRPr lang="en-US" dirty="0"/>
          </a:p>
        </p:txBody>
      </p:sp>
      <p:sp>
        <p:nvSpPr>
          <p:cNvPr id="3" name="Date Placeholder 2"/>
          <p:cNvSpPr>
            <a:spLocks noGrp="1"/>
          </p:cNvSpPr>
          <p:nvPr>
            <p:ph type="dt" sz="half" idx="10"/>
          </p:nvPr>
        </p:nvSpPr>
        <p:spPr/>
        <p:txBody>
          <a:bodyPr/>
          <a:lstStyle/>
          <a:p>
            <a:fld id="{3178F0E2-93F6-4807-9F6D-8F6B968B2888}" type="datetimeFigureOut">
              <a:rPr lang="en-IN" smtClean="0"/>
              <a:t>02-05-2023</a:t>
            </a:fld>
            <a:endParaRPr lang="en-IN"/>
          </a:p>
        </p:txBody>
      </p:sp>
      <p:sp>
        <p:nvSpPr>
          <p:cNvPr id="4" name="Footer Placeholder 3"/>
          <p:cNvSpPr>
            <a:spLocks noGrp="1"/>
          </p:cNvSpPr>
          <p:nvPr>
            <p:ph type="ftr" sz="quarter" idx="11"/>
          </p:nvPr>
        </p:nvSpPr>
        <p:spPr/>
        <p:txBody>
          <a:bodyPr/>
          <a:lstStyle/>
          <a:p>
            <a:endParaRPr lang="en-IN"/>
          </a:p>
        </p:txBody>
      </p:sp>
      <p:sp>
        <p:nvSpPr>
          <p:cNvPr id="5" name="Slide Number Placeholder 4"/>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394067077"/>
      </p:ext>
    </p:extLst>
  </p:cSld>
  <p:clrMapOvr>
    <a:masterClrMapping/>
  </p:clrMapOvr>
</p:sldLayout>
</file>

<file path=ppt/slideLayouts/slideLayout7.xml><?xml version="1.0" encoding="utf-8"?>
<p:sldLayout xmlns:a="http://schemas.openxmlformats.org/drawingml/2006/main" xmlns:r="http://schemas.openxmlformats.org/officeDocument/2006/relationships" xmlns:p="http://schemas.openxmlformats.org/presentationml/2006/main" type="blank" preserve="1">
  <p:cSld name="Blank">
    <p:spTree>
      <p:nvGrpSpPr>
        <p:cNvPr id="1" name=""/>
        <p:cNvGrpSpPr/>
        <p:nvPr/>
      </p:nvGrpSpPr>
      <p:grpSpPr>
        <a:xfrm>
          <a:off x="0" y="0"/>
          <a:ext cx="0" cy="0"/>
          <a:chOff x="0" y="0"/>
          <a:chExt cx="0" cy="0"/>
        </a:xfrm>
      </p:grpSpPr>
      <p:sp>
        <p:nvSpPr>
          <p:cNvPr id="2" name="Date Placeholder 1"/>
          <p:cNvSpPr>
            <a:spLocks noGrp="1"/>
          </p:cNvSpPr>
          <p:nvPr>
            <p:ph type="dt" sz="half" idx="10"/>
          </p:nvPr>
        </p:nvSpPr>
        <p:spPr/>
        <p:txBody>
          <a:bodyPr/>
          <a:lstStyle/>
          <a:p>
            <a:fld id="{3178F0E2-93F6-4807-9F6D-8F6B968B2888}" type="datetimeFigureOut">
              <a:rPr lang="en-IN" smtClean="0"/>
              <a:t>02-05-2023</a:t>
            </a:fld>
            <a:endParaRPr lang="en-IN"/>
          </a:p>
        </p:txBody>
      </p:sp>
      <p:sp>
        <p:nvSpPr>
          <p:cNvPr id="3" name="Footer Placeholder 2"/>
          <p:cNvSpPr>
            <a:spLocks noGrp="1"/>
          </p:cNvSpPr>
          <p:nvPr>
            <p:ph type="ftr" sz="quarter" idx="11"/>
          </p:nvPr>
        </p:nvSpPr>
        <p:spPr/>
        <p:txBody>
          <a:bodyPr/>
          <a:lstStyle/>
          <a:p>
            <a:endParaRPr lang="en-IN"/>
          </a:p>
        </p:txBody>
      </p:sp>
      <p:sp>
        <p:nvSpPr>
          <p:cNvPr id="4" name="Slide Number Placeholder 3"/>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1637393718"/>
      </p:ext>
    </p:extLst>
  </p:cSld>
  <p:clrMapOvr>
    <a:masterClrMapping/>
  </p:clrMapOvr>
</p:sldLayout>
</file>

<file path=ppt/slideLayouts/slideLayout8.xml><?xml version="1.0" encoding="utf-8"?>
<p:sldLayout xmlns:a="http://schemas.openxmlformats.org/drawingml/2006/main" xmlns:r="http://schemas.openxmlformats.org/officeDocument/2006/relationships" xmlns:p="http://schemas.openxmlformats.org/presentationml/2006/main" type="objTx" preserve="1">
  <p:cSld name="Content with Caption">
    <p:spTree>
      <p:nvGrpSpPr>
        <p:cNvPr id="1" name=""/>
        <p:cNvGrpSpPr/>
        <p:nvPr/>
      </p:nvGrpSpPr>
      <p:grpSpPr>
        <a:xfrm>
          <a:off x="0" y="0"/>
          <a:ext cx="0" cy="0"/>
          <a:chOff x="0" y="0"/>
          <a:chExt cx="0" cy="0"/>
        </a:xfrm>
      </p:grpSpPr>
      <p:sp>
        <p:nvSpPr>
          <p:cNvPr id="2" name="Title 1"/>
          <p:cNvSpPr>
            <a:spLocks noGrp="1"/>
          </p:cNvSpPr>
          <p:nvPr>
            <p:ph type="title"/>
          </p:nvPr>
        </p:nvSpPr>
        <p:spPr>
          <a:xfrm>
            <a:off x="1146705" y="609601"/>
            <a:ext cx="3856037" cy="1639884"/>
          </a:xfrm>
        </p:spPr>
        <p:txBody>
          <a:bodyPr anchor="b"/>
          <a:lstStyle>
            <a:lvl1pPr>
              <a:defRPr sz="3200"/>
            </a:lvl1pPr>
          </a:lstStyle>
          <a:p>
            <a:r>
              <a:rPr lang="en-US"/>
              <a:t>Click to edit Master title style</a:t>
            </a:r>
            <a:endParaRPr lang="en-US" dirty="0"/>
          </a:p>
        </p:txBody>
      </p:sp>
      <p:sp>
        <p:nvSpPr>
          <p:cNvPr id="3" name="Content Placeholder 2"/>
          <p:cNvSpPr>
            <a:spLocks noGrp="1"/>
          </p:cNvSpPr>
          <p:nvPr>
            <p:ph idx="1"/>
          </p:nvPr>
        </p:nvSpPr>
        <p:spPr>
          <a:xfrm>
            <a:off x="5156200" y="592666"/>
            <a:ext cx="5891209" cy="5198534"/>
          </a:xfrm>
        </p:spPr>
        <p:txBody>
          <a:bodyPr anchor="ct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4" name="Text Placeholder 3"/>
          <p:cNvSpPr>
            <a:spLocks noGrp="1"/>
          </p:cNvSpPr>
          <p:nvPr>
            <p:ph type="body" sz="half" idx="2"/>
          </p:nvPr>
        </p:nvSpPr>
        <p:spPr>
          <a:xfrm>
            <a:off x="1146705" y="2249486"/>
            <a:ext cx="3856037" cy="3541714"/>
          </a:xfrm>
        </p:spPr>
        <p:txBody>
          <a:bodyPr/>
          <a:lstStyle>
            <a:lvl1pPr marL="0" indent="0">
              <a:buNone/>
              <a:defRPr sz="1600"/>
            </a:lvl1pPr>
            <a:lvl2pPr marL="457200" indent="0">
              <a:buNone/>
              <a:defRPr sz="1400"/>
            </a:lvl2pPr>
            <a:lvl3pPr marL="914400" indent="0">
              <a:buNone/>
              <a:defRPr sz="1200"/>
            </a:lvl3pPr>
            <a:lvl4pPr marL="1371600" indent="0">
              <a:buNone/>
              <a:defRPr sz="1000"/>
            </a:lvl4pPr>
            <a:lvl5pPr marL="1828800" indent="0">
              <a:buNone/>
              <a:defRPr sz="1000"/>
            </a:lvl5pPr>
            <a:lvl6pPr marL="2286000" indent="0">
              <a:buNone/>
              <a:defRPr sz="1000"/>
            </a:lvl6pPr>
            <a:lvl7pPr marL="2743200" indent="0">
              <a:buNone/>
              <a:defRPr sz="1000"/>
            </a:lvl7pPr>
            <a:lvl8pPr marL="3200400" indent="0">
              <a:buNone/>
              <a:defRPr sz="1000"/>
            </a:lvl8pPr>
            <a:lvl9pPr marL="3657600" indent="0">
              <a:buNone/>
              <a:defRPr sz="1000"/>
            </a:lvl9pPr>
          </a:lstStyle>
          <a:p>
            <a:pPr lvl="0"/>
            <a:r>
              <a:rPr lang="en-US"/>
              <a:t>Click to edit Master text styles</a:t>
            </a:r>
          </a:p>
        </p:txBody>
      </p:sp>
      <p:sp>
        <p:nvSpPr>
          <p:cNvPr id="5" name="Date Placeholder 4"/>
          <p:cNvSpPr>
            <a:spLocks noGrp="1"/>
          </p:cNvSpPr>
          <p:nvPr>
            <p:ph type="dt" sz="half" idx="10"/>
          </p:nvPr>
        </p:nvSpPr>
        <p:spPr/>
        <p:txBody>
          <a:bodyPr/>
          <a:lstStyle/>
          <a:p>
            <a:fld id="{3178F0E2-93F6-4807-9F6D-8F6B968B2888}" type="datetimeFigureOut">
              <a:rPr lang="en-IN" smtClean="0"/>
              <a:t>02-05-2023</a:t>
            </a:fld>
            <a:endParaRPr lang="en-IN"/>
          </a:p>
        </p:txBody>
      </p:sp>
      <p:sp>
        <p:nvSpPr>
          <p:cNvPr id="6" name="Footer Placeholder 5"/>
          <p:cNvSpPr>
            <a:spLocks noGrp="1"/>
          </p:cNvSpPr>
          <p:nvPr>
            <p:ph type="ftr" sz="quarter" idx="11"/>
          </p:nvPr>
        </p:nvSpPr>
        <p:spPr/>
        <p:txBody>
          <a:bodyPr/>
          <a:lstStyle/>
          <a:p>
            <a:endParaRPr lang="en-IN"/>
          </a:p>
        </p:txBody>
      </p:sp>
      <p:sp>
        <p:nvSpPr>
          <p:cNvPr id="7" name="Slide Number Placeholder 6"/>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1709540295"/>
      </p:ext>
    </p:extLst>
  </p:cSld>
  <p:clrMapOvr>
    <a:masterClrMapping/>
  </p:clrMapOvr>
</p:sldLayout>
</file>

<file path=ppt/slideLayouts/slideLayout9.xml><?xml version="1.0" encoding="utf-8"?>
<p:sldLayout xmlns:a="http://schemas.openxmlformats.org/drawingml/2006/main" xmlns:r="http://schemas.openxmlformats.org/officeDocument/2006/relationships" xmlns:p="http://schemas.openxmlformats.org/presentationml/2006/main" type="picTx" preserve="1">
  <p:cSld name="Picture with Caption">
    <p:spTree>
      <p:nvGrpSpPr>
        <p:cNvPr id="1" name=""/>
        <p:cNvGrpSpPr/>
        <p:nvPr/>
      </p:nvGrpSpPr>
      <p:grpSpPr>
        <a:xfrm>
          <a:off x="0" y="0"/>
          <a:ext cx="0" cy="0"/>
          <a:chOff x="0" y="0"/>
          <a:chExt cx="0" cy="0"/>
        </a:xfrm>
      </p:grpSpPr>
      <p:sp>
        <p:nvSpPr>
          <p:cNvPr id="2" name="Title 1"/>
          <p:cNvSpPr>
            <a:spLocks noGrp="1"/>
          </p:cNvSpPr>
          <p:nvPr>
            <p:ph type="title"/>
          </p:nvPr>
        </p:nvSpPr>
        <p:spPr>
          <a:xfrm>
            <a:off x="1141413" y="609600"/>
            <a:ext cx="5934508" cy="1639886"/>
          </a:xfrm>
        </p:spPr>
        <p:txBody>
          <a:bodyPr anchor="b"/>
          <a:lstStyle>
            <a:lvl1pPr>
              <a:defRPr sz="3200"/>
            </a:lvl1pPr>
          </a:lstStyle>
          <a:p>
            <a:r>
              <a:rPr lang="en-US"/>
              <a:t>Click to edit Master title style</a:t>
            </a:r>
            <a:endParaRPr lang="en-US" dirty="0"/>
          </a:p>
        </p:txBody>
      </p:sp>
      <p:sp>
        <p:nvSpPr>
          <p:cNvPr id="3" name="Picture Placeholder 2"/>
          <p:cNvSpPr>
            <a:spLocks noGrp="1" noChangeAspect="1"/>
          </p:cNvSpPr>
          <p:nvPr>
            <p:ph type="pic" idx="1"/>
          </p:nvPr>
        </p:nvSpPr>
        <p:spPr>
          <a:xfrm>
            <a:off x="7380721" y="609601"/>
            <a:ext cx="3666690" cy="5181599"/>
          </a:xfrm>
          <a:prstGeom prst="round2DiagRect">
            <a:avLst>
              <a:gd name="adj1" fmla="val 5608"/>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spPr>
        <p:txBody>
          <a:bodyPr anchor="t"/>
          <a:lstStyle>
            <a:lvl1pPr marL="0" indent="0">
              <a:buNone/>
              <a:defRPr sz="3200"/>
            </a:lvl1pPr>
            <a:lvl2pPr marL="457200" indent="0">
              <a:buNone/>
              <a:defRPr sz="2800"/>
            </a:lvl2pPr>
            <a:lvl3pPr marL="914400" indent="0">
              <a:buNone/>
              <a:defRPr sz="2400"/>
            </a:lvl3pPr>
            <a:lvl4pPr marL="1371600" indent="0">
              <a:buNone/>
              <a:defRPr sz="2000"/>
            </a:lvl4pPr>
            <a:lvl5pPr marL="1828800" indent="0">
              <a:buNone/>
              <a:defRPr sz="2000"/>
            </a:lvl5pPr>
            <a:lvl6pPr marL="2286000" indent="0">
              <a:buNone/>
              <a:defRPr sz="2000"/>
            </a:lvl6pPr>
            <a:lvl7pPr marL="2743200" indent="0">
              <a:buNone/>
              <a:defRPr sz="2000"/>
            </a:lvl7pPr>
            <a:lvl8pPr marL="3200400" indent="0">
              <a:buNone/>
              <a:defRPr sz="2000"/>
            </a:lvl8pPr>
            <a:lvl9pPr marL="3657600" indent="0">
              <a:buNone/>
              <a:defRPr sz="2000"/>
            </a:lvl9pPr>
          </a:lstStyle>
          <a:p>
            <a:r>
              <a:rPr lang="en-US"/>
              <a:t>Click icon to add picture</a:t>
            </a:r>
            <a:endParaRPr lang="en-US" dirty="0"/>
          </a:p>
        </p:txBody>
      </p:sp>
      <p:sp>
        <p:nvSpPr>
          <p:cNvPr id="4" name="Text Placeholder 3"/>
          <p:cNvSpPr>
            <a:spLocks noGrp="1"/>
          </p:cNvSpPr>
          <p:nvPr>
            <p:ph type="body" sz="half" idx="2"/>
          </p:nvPr>
        </p:nvSpPr>
        <p:spPr>
          <a:xfrm>
            <a:off x="1141410" y="2249486"/>
            <a:ext cx="5934511" cy="3541714"/>
          </a:xfrm>
        </p:spPr>
        <p:txBody>
          <a:bodyPr/>
          <a:lstStyle>
            <a:lvl1pPr marL="0" indent="0">
              <a:buNone/>
              <a:defRPr sz="1600"/>
            </a:lvl1pPr>
            <a:lvl2pPr marL="457200" indent="0">
              <a:buNone/>
              <a:defRPr sz="1400"/>
            </a:lvl2pPr>
            <a:lvl3pPr marL="914400" indent="0">
              <a:buNone/>
              <a:defRPr sz="1200"/>
            </a:lvl3pPr>
            <a:lvl4pPr marL="1371600" indent="0">
              <a:buNone/>
              <a:defRPr sz="1000"/>
            </a:lvl4pPr>
            <a:lvl5pPr marL="1828800" indent="0">
              <a:buNone/>
              <a:defRPr sz="1000"/>
            </a:lvl5pPr>
            <a:lvl6pPr marL="2286000" indent="0">
              <a:buNone/>
              <a:defRPr sz="1000"/>
            </a:lvl6pPr>
            <a:lvl7pPr marL="2743200" indent="0">
              <a:buNone/>
              <a:defRPr sz="1000"/>
            </a:lvl7pPr>
            <a:lvl8pPr marL="3200400" indent="0">
              <a:buNone/>
              <a:defRPr sz="1000"/>
            </a:lvl8pPr>
            <a:lvl9pPr marL="3657600" indent="0">
              <a:buNone/>
              <a:defRPr sz="1000"/>
            </a:lvl9pPr>
          </a:lstStyle>
          <a:p>
            <a:pPr lvl="0"/>
            <a:r>
              <a:rPr lang="en-US"/>
              <a:t>Click to edit Master text styles</a:t>
            </a:r>
          </a:p>
        </p:txBody>
      </p:sp>
      <p:sp>
        <p:nvSpPr>
          <p:cNvPr id="5" name="Date Placeholder 4"/>
          <p:cNvSpPr>
            <a:spLocks noGrp="1"/>
          </p:cNvSpPr>
          <p:nvPr>
            <p:ph type="dt" sz="half" idx="10"/>
          </p:nvPr>
        </p:nvSpPr>
        <p:spPr/>
        <p:txBody>
          <a:bodyPr/>
          <a:lstStyle/>
          <a:p>
            <a:fld id="{3178F0E2-93F6-4807-9F6D-8F6B968B2888}" type="datetimeFigureOut">
              <a:rPr lang="en-IN" smtClean="0"/>
              <a:t>02-05-2023</a:t>
            </a:fld>
            <a:endParaRPr lang="en-IN"/>
          </a:p>
        </p:txBody>
      </p:sp>
      <p:sp>
        <p:nvSpPr>
          <p:cNvPr id="6" name="Footer Placeholder 5"/>
          <p:cNvSpPr>
            <a:spLocks noGrp="1"/>
          </p:cNvSpPr>
          <p:nvPr>
            <p:ph type="ftr" sz="quarter" idx="11"/>
          </p:nvPr>
        </p:nvSpPr>
        <p:spPr/>
        <p:txBody>
          <a:bodyPr/>
          <a:lstStyle/>
          <a:p>
            <a:endParaRPr lang="en-IN"/>
          </a:p>
        </p:txBody>
      </p:sp>
      <p:sp>
        <p:nvSpPr>
          <p:cNvPr id="7" name="Slide Number Placeholder 6"/>
          <p:cNvSpPr>
            <a:spLocks noGrp="1"/>
          </p:cNvSpPr>
          <p:nvPr>
            <p:ph type="sldNum" sz="quarter" idx="12"/>
          </p:nvPr>
        </p:nvSpPr>
        <p:spPr/>
        <p:txBody>
          <a:bodyPr/>
          <a:lstStyle/>
          <a:p>
            <a:fld id="{9A83FE67-572C-449C-9FC4-C672E42BCCD0}" type="slidenum">
              <a:rPr lang="en-IN" smtClean="0"/>
              <a:t>‹#›</a:t>
            </a:fld>
            <a:endParaRPr lang="en-IN"/>
          </a:p>
        </p:txBody>
      </p:sp>
    </p:spTree>
    <p:extLst>
      <p:ext uri="{BB962C8B-B14F-4D97-AF65-F5344CB8AC3E}">
        <p14:creationId xmlns:p14="http://schemas.microsoft.com/office/powerpoint/2010/main" val="3362440999"/>
      </p:ext>
    </p:extLst>
  </p:cSld>
  <p:clrMapOvr>
    <a:masterClrMapping/>
  </p:clrMapOvr>
</p:sldLayout>
</file>

<file path=ppt/slideMasters/_rels/slideMaster1.xml.rels><?xml version="1.0" encoding="UTF-8" standalone="yes"?>
<Relationships xmlns="http://schemas.openxmlformats.org/package/2006/relationships"><Relationship Id="rId8" Type="http://schemas.openxmlformats.org/officeDocument/2006/relationships/slideLayout" Target="../slideLayouts/slideLayout8.xml"/><Relationship Id="rId13" Type="http://schemas.openxmlformats.org/officeDocument/2006/relationships/slideLayout" Target="../slideLayouts/slideLayout13.xml"/><Relationship Id="rId18" Type="http://schemas.openxmlformats.org/officeDocument/2006/relationships/slideLayout" Target="../slideLayouts/slideLayout18.xml"/><Relationship Id="rId3" Type="http://schemas.openxmlformats.org/officeDocument/2006/relationships/slideLayout" Target="../slideLayouts/slideLayout3.xml"/><Relationship Id="rId7" Type="http://schemas.openxmlformats.org/officeDocument/2006/relationships/slideLayout" Target="../slideLayouts/slideLayout7.xml"/><Relationship Id="rId12" Type="http://schemas.openxmlformats.org/officeDocument/2006/relationships/slideLayout" Target="../slideLayouts/slideLayout12.xml"/><Relationship Id="rId17" Type="http://schemas.openxmlformats.org/officeDocument/2006/relationships/slideLayout" Target="../slideLayouts/slideLayout17.xml"/><Relationship Id="rId2" Type="http://schemas.openxmlformats.org/officeDocument/2006/relationships/slideLayout" Target="../slideLayouts/slideLayout2.xml"/><Relationship Id="rId16" Type="http://schemas.openxmlformats.org/officeDocument/2006/relationships/slideLayout" Target="../slideLayouts/slideLayout16.xml"/><Relationship Id="rId20" Type="http://schemas.openxmlformats.org/officeDocument/2006/relationships/image" Target="../media/image2.png"/><Relationship Id="rId1" Type="http://schemas.openxmlformats.org/officeDocument/2006/relationships/slideLayout" Target="../slideLayouts/slideLayout1.xml"/><Relationship Id="rId6" Type="http://schemas.openxmlformats.org/officeDocument/2006/relationships/slideLayout" Target="../slideLayouts/slideLayout6.xml"/><Relationship Id="rId11" Type="http://schemas.openxmlformats.org/officeDocument/2006/relationships/slideLayout" Target="../slideLayouts/slideLayout11.xml"/><Relationship Id="rId5" Type="http://schemas.openxmlformats.org/officeDocument/2006/relationships/slideLayout" Target="../slideLayouts/slideLayout5.xml"/><Relationship Id="rId15" Type="http://schemas.openxmlformats.org/officeDocument/2006/relationships/slideLayout" Target="../slideLayouts/slideLayout15.xml"/><Relationship Id="rId10" Type="http://schemas.openxmlformats.org/officeDocument/2006/relationships/slideLayout" Target="../slideLayouts/slideLayout10.xml"/><Relationship Id="rId19" Type="http://schemas.openxmlformats.org/officeDocument/2006/relationships/theme" Target="../theme/theme1.xml"/><Relationship Id="rId4" Type="http://schemas.openxmlformats.org/officeDocument/2006/relationships/slideLayout" Target="../slideLayouts/slideLayout4.xml"/><Relationship Id="rId9" Type="http://schemas.openxmlformats.org/officeDocument/2006/relationships/slideLayout" Target="../slideLayouts/slideLayout9.xml"/><Relationship Id="rId14" Type="http://schemas.openxmlformats.org/officeDocument/2006/relationships/slideLayout" Target="../slideLayouts/slideLayout14.xml"/></Relationships>
</file>

<file path=ppt/slideMasters/slideMaster1.xml><?xml version="1.0" encoding="utf-8"?>
<p:sldMaster xmlns:a="http://schemas.openxmlformats.org/drawingml/2006/main" xmlns:r="http://schemas.openxmlformats.org/officeDocument/2006/relationships" xmlns:p="http://schemas.openxmlformats.org/presentationml/2006/main">
  <p:cSld>
    <p:bg>
      <p:bgRef idx="1003">
        <a:schemeClr val="bg2"/>
      </p:bgRef>
    </p:bg>
    <p:spTree>
      <p:nvGrpSpPr>
        <p:cNvPr id="1" name=""/>
        <p:cNvGrpSpPr/>
        <p:nvPr/>
      </p:nvGrpSpPr>
      <p:grpSpPr>
        <a:xfrm>
          <a:off x="0" y="0"/>
          <a:ext cx="0" cy="0"/>
          <a:chOff x="0" y="0"/>
          <a:chExt cx="0" cy="0"/>
        </a:xfrm>
      </p:grpSpPr>
      <p:pic>
        <p:nvPicPr>
          <p:cNvPr id="7" name="Picture 2" descr="\\DROBO-FS\QuickDrops\JB\PPTX NG\Droplets\LightingOverlay.png"/>
          <p:cNvPicPr>
            <a:picLocks noChangeAspect="1" noChangeArrowheads="1"/>
          </p:cNvPicPr>
          <p:nvPr/>
        </p:nvPicPr>
        <p:blipFill>
          <a:blip r:embed="rId20">
            <a:alphaModFix amt="30000"/>
            <a:extLst>
              <a:ext uri="{28A0092B-C50C-407E-A947-70E740481C1C}">
                <a14:useLocalDpi xmlns:a14="http://schemas.microsoft.com/office/drawing/2010/main" val="0"/>
              </a:ext>
            </a:extLst>
          </a:blip>
          <a:srcRect/>
          <a:stretch>
            <a:fillRect/>
          </a:stretch>
        </p:blipFill>
        <p:spPr bwMode="auto">
          <a:xfrm>
            <a:off x="0" y="-1"/>
            <a:ext cx="12192003" cy="6858001"/>
          </a:xfrm>
          <a:prstGeom prst="rect">
            <a:avLst/>
          </a:prstGeom>
          <a:noFill/>
          <a:extLst>
            <a:ext uri="{909E8E84-426E-40dd-AFC4-6F175D3DCCD1}">
              <a14:hiddenFill xmlns:a14="http://schemas.microsoft.com/office/drawing/2010/main" xmlns="">
                <a:solidFill>
                  <a:srgbClr val="FFFFFF"/>
                </a:solidFill>
              </a14:hiddenFill>
            </a:ext>
          </a:extLst>
        </p:spPr>
      </p:pic>
      <p:grpSp>
        <p:nvGrpSpPr>
          <p:cNvPr id="8" name="Group 7"/>
          <p:cNvGrpSpPr/>
          <p:nvPr/>
        </p:nvGrpSpPr>
        <p:grpSpPr>
          <a:xfrm>
            <a:off x="-14288" y="0"/>
            <a:ext cx="12053888" cy="6858001"/>
            <a:chOff x="-14288" y="0"/>
            <a:chExt cx="12053888" cy="6858001"/>
          </a:xfrm>
        </p:grpSpPr>
        <p:grpSp>
          <p:nvGrpSpPr>
            <p:cNvPr id="9" name="Group 8"/>
            <p:cNvGrpSpPr/>
            <p:nvPr/>
          </p:nvGrpSpPr>
          <p:grpSpPr>
            <a:xfrm>
              <a:off x="-14288" y="0"/>
              <a:ext cx="1220788" cy="6858001"/>
              <a:chOff x="-14288" y="0"/>
              <a:chExt cx="1220788" cy="6858001"/>
            </a:xfrm>
            <a:gradFill flip="none" rotWithShape="1">
              <a:gsLst>
                <a:gs pos="0">
                  <a:schemeClr val="tx2"/>
                </a:gs>
                <a:gs pos="100000">
                  <a:schemeClr val="bg2">
                    <a:lumMod val="60000"/>
                    <a:lumOff val="40000"/>
                  </a:schemeClr>
                </a:gs>
              </a:gsLst>
              <a:lin ang="5400000" scaled="0"/>
              <a:tileRect/>
            </a:gradFill>
          </p:grpSpPr>
          <p:sp>
            <p:nvSpPr>
              <p:cNvPr id="21" name="Rectangle 5"/>
              <p:cNvSpPr>
                <a:spLocks noChangeArrowheads="1"/>
              </p:cNvSpPr>
              <p:nvPr/>
            </p:nvSpPr>
            <p:spPr bwMode="auto">
              <a:xfrm>
                <a:off x="114300" y="4763"/>
                <a:ext cx="23813" cy="2181225"/>
              </a:xfrm>
              <a:prstGeom prst="rect">
                <a:avLst/>
              </a:prstGeom>
              <a:grpFill/>
              <a:ln>
                <a:noFill/>
              </a:ln>
              <a:extLst>
                <a:ext uri="{91240B29-F687-4f45-9708-019B960494DF}">
                  <a14:hiddenLine xmlns:a14="http://schemas.microsoft.com/office/drawing/2010/main" xmlns="" w="9525">
                    <a:solidFill>
                      <a:srgbClr val="000000"/>
                    </a:solidFill>
                    <a:miter lim="800000"/>
                    <a:headEnd/>
                    <a:tailEnd/>
                  </a14:hiddenLine>
                </a:ext>
              </a:extLst>
            </p:spPr>
          </p:sp>
          <p:sp>
            <p:nvSpPr>
              <p:cNvPr id="22" name="Freeform 6"/>
              <p:cNvSpPr>
                <a:spLocks noEditPoints="1"/>
              </p:cNvSpPr>
              <p:nvPr/>
            </p:nvSpPr>
            <p:spPr bwMode="auto">
              <a:xfrm>
                <a:off x="33337" y="2176463"/>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8" y="36"/>
                      <a:pt x="36" y="29"/>
                      <a:pt x="36" y="20"/>
                    </a:cubicBezTo>
                    <a:cubicBezTo>
                      <a:pt x="36" y="11"/>
                      <a:pt x="28"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3" name="Freeform 7"/>
              <p:cNvSpPr>
                <a:spLocks noEditPoints="1"/>
              </p:cNvSpPr>
              <p:nvPr/>
            </p:nvSpPr>
            <p:spPr bwMode="auto">
              <a:xfrm>
                <a:off x="28575" y="4021138"/>
                <a:ext cx="190500" cy="188913"/>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2" y="4"/>
                      <a:pt x="4" y="11"/>
                      <a:pt x="4" y="20"/>
                    </a:cubicBezTo>
                    <a:cubicBezTo>
                      <a:pt x="4" y="29"/>
                      <a:pt x="12"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4" name="Freeform 8"/>
              <p:cNvSpPr/>
              <p:nvPr/>
            </p:nvSpPr>
            <p:spPr bwMode="auto">
              <a:xfrm>
                <a:off x="200025" y="4763"/>
                <a:ext cx="369888" cy="1811338"/>
              </a:xfrm>
              <a:custGeom>
                <a:avLst/>
                <a:gdLst/>
                <a:ahLst/>
                <a:cxnLst/>
                <a:rect l="0" t="0" r="r" b="b"/>
                <a:pathLst>
                  <a:path w="233" h="1141">
                    <a:moveTo>
                      <a:pt x="218" y="1141"/>
                    </a:moveTo>
                    <a:lnTo>
                      <a:pt x="0" y="626"/>
                    </a:lnTo>
                    <a:lnTo>
                      <a:pt x="0" y="0"/>
                    </a:lnTo>
                    <a:lnTo>
                      <a:pt x="15" y="0"/>
                    </a:lnTo>
                    <a:lnTo>
                      <a:pt x="15" y="623"/>
                    </a:lnTo>
                    <a:lnTo>
                      <a:pt x="233" y="1135"/>
                    </a:lnTo>
                    <a:lnTo>
                      <a:pt x="218" y="1141"/>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5" name="Freeform 9"/>
              <p:cNvSpPr>
                <a:spLocks noEditPoints="1"/>
              </p:cNvSpPr>
              <p:nvPr/>
            </p:nvSpPr>
            <p:spPr bwMode="auto">
              <a:xfrm>
                <a:off x="503237" y="1801813"/>
                <a:ext cx="190500" cy="188913"/>
              </a:xfrm>
              <a:custGeom>
                <a:avLst/>
                <a:gdLst/>
                <a:ahLst/>
                <a:cxnLst/>
                <a:rect l="0" t="0" r="r" b="b"/>
                <a:pathLst>
                  <a:path w="40" h="40">
                    <a:moveTo>
                      <a:pt x="20" y="40"/>
                    </a:moveTo>
                    <a:cubicBezTo>
                      <a:pt x="9" y="40"/>
                      <a:pt x="0" y="31"/>
                      <a:pt x="0" y="20"/>
                    </a:cubicBezTo>
                    <a:cubicBezTo>
                      <a:pt x="0" y="9"/>
                      <a:pt x="9" y="0"/>
                      <a:pt x="20" y="0"/>
                    </a:cubicBezTo>
                    <a:cubicBezTo>
                      <a:pt x="33" y="0"/>
                      <a:pt x="40" y="6"/>
                      <a:pt x="40" y="20"/>
                    </a:cubicBezTo>
                    <a:cubicBezTo>
                      <a:pt x="40" y="31"/>
                      <a:pt x="31" y="40"/>
                      <a:pt x="20" y="40"/>
                    </a:cubicBezTo>
                    <a:close/>
                    <a:moveTo>
                      <a:pt x="20" y="4"/>
                    </a:moveTo>
                    <a:cubicBezTo>
                      <a:pt x="11" y="4"/>
                      <a:pt x="4" y="11"/>
                      <a:pt x="4" y="20"/>
                    </a:cubicBezTo>
                    <a:cubicBezTo>
                      <a:pt x="4" y="29"/>
                      <a:pt x="11" y="36"/>
                      <a:pt x="20" y="36"/>
                    </a:cubicBezTo>
                    <a:cubicBezTo>
                      <a:pt x="28" y="36"/>
                      <a:pt x="36" y="29"/>
                      <a:pt x="36" y="20"/>
                    </a:cubicBezTo>
                    <a:cubicBezTo>
                      <a:pt x="36" y="9"/>
                      <a:pt x="31"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6" name="Freeform 10"/>
              <p:cNvSpPr/>
              <p:nvPr/>
            </p:nvSpPr>
            <p:spPr bwMode="auto">
              <a:xfrm>
                <a:off x="285750" y="4763"/>
                <a:ext cx="369888" cy="1430338"/>
              </a:xfrm>
              <a:custGeom>
                <a:avLst/>
                <a:gdLst/>
                <a:ahLst/>
                <a:cxnLst/>
                <a:rect l="0" t="0" r="r" b="b"/>
                <a:pathLst>
                  <a:path w="233" h="901">
                    <a:moveTo>
                      <a:pt x="221" y="901"/>
                    </a:moveTo>
                    <a:lnTo>
                      <a:pt x="0" y="383"/>
                    </a:lnTo>
                    <a:lnTo>
                      <a:pt x="0" y="0"/>
                    </a:lnTo>
                    <a:lnTo>
                      <a:pt x="18" y="0"/>
                    </a:lnTo>
                    <a:lnTo>
                      <a:pt x="18" y="380"/>
                    </a:lnTo>
                    <a:lnTo>
                      <a:pt x="233" y="895"/>
                    </a:lnTo>
                    <a:lnTo>
                      <a:pt x="221" y="901"/>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7" name="Freeform 11"/>
              <p:cNvSpPr/>
              <p:nvPr/>
            </p:nvSpPr>
            <p:spPr bwMode="auto">
              <a:xfrm>
                <a:off x="546100" y="0"/>
                <a:ext cx="152400" cy="912813"/>
              </a:xfrm>
              <a:custGeom>
                <a:avLst/>
                <a:gdLst/>
                <a:ahLst/>
                <a:cxnLst/>
                <a:rect l="0" t="0" r="r" b="b"/>
                <a:pathLst>
                  <a:path w="96" h="575">
                    <a:moveTo>
                      <a:pt x="96" y="575"/>
                    </a:moveTo>
                    <a:lnTo>
                      <a:pt x="78" y="575"/>
                    </a:lnTo>
                    <a:lnTo>
                      <a:pt x="78" y="192"/>
                    </a:lnTo>
                    <a:lnTo>
                      <a:pt x="0" y="6"/>
                    </a:lnTo>
                    <a:lnTo>
                      <a:pt x="15" y="0"/>
                    </a:lnTo>
                    <a:lnTo>
                      <a:pt x="96" y="189"/>
                    </a:lnTo>
                    <a:lnTo>
                      <a:pt x="96" y="575"/>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8" name="Freeform 12"/>
              <p:cNvSpPr>
                <a:spLocks noEditPoints="1"/>
              </p:cNvSpPr>
              <p:nvPr/>
            </p:nvSpPr>
            <p:spPr bwMode="auto">
              <a:xfrm>
                <a:off x="588962" y="1420813"/>
                <a:ext cx="190500" cy="190500"/>
              </a:xfrm>
              <a:custGeom>
                <a:avLst/>
                <a:gdLst/>
                <a:ahLst/>
                <a:cxnLst/>
                <a:rect l="0" t="0" r="r" b="b"/>
                <a:pathLst>
                  <a:path w="40" h="40">
                    <a:moveTo>
                      <a:pt x="20" y="40"/>
                    </a:moveTo>
                    <a:cubicBezTo>
                      <a:pt x="9" y="40"/>
                      <a:pt x="0" y="31"/>
                      <a:pt x="0" y="20"/>
                    </a:cubicBezTo>
                    <a:cubicBezTo>
                      <a:pt x="0" y="9"/>
                      <a:pt x="9" y="0"/>
                      <a:pt x="20" y="0"/>
                    </a:cubicBezTo>
                    <a:cubicBezTo>
                      <a:pt x="33" y="0"/>
                      <a:pt x="40" y="7"/>
                      <a:pt x="40" y="20"/>
                    </a:cubicBezTo>
                    <a:cubicBezTo>
                      <a:pt x="40" y="31"/>
                      <a:pt x="31" y="40"/>
                      <a:pt x="20" y="40"/>
                    </a:cubicBezTo>
                    <a:close/>
                    <a:moveTo>
                      <a:pt x="20" y="4"/>
                    </a:moveTo>
                    <a:cubicBezTo>
                      <a:pt x="11" y="4"/>
                      <a:pt x="4" y="11"/>
                      <a:pt x="4" y="20"/>
                    </a:cubicBezTo>
                    <a:cubicBezTo>
                      <a:pt x="4" y="29"/>
                      <a:pt x="11" y="36"/>
                      <a:pt x="20" y="36"/>
                    </a:cubicBezTo>
                    <a:cubicBezTo>
                      <a:pt x="29" y="36"/>
                      <a:pt x="36" y="29"/>
                      <a:pt x="36" y="20"/>
                    </a:cubicBezTo>
                    <a:cubicBezTo>
                      <a:pt x="36" y="9"/>
                      <a:pt x="31"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9" name="Freeform 13"/>
              <p:cNvSpPr>
                <a:spLocks noEditPoints="1"/>
              </p:cNvSpPr>
              <p:nvPr/>
            </p:nvSpPr>
            <p:spPr bwMode="auto">
              <a:xfrm>
                <a:off x="588962" y="903288"/>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0" name="Freeform 14"/>
              <p:cNvSpPr/>
              <p:nvPr/>
            </p:nvSpPr>
            <p:spPr bwMode="auto">
              <a:xfrm>
                <a:off x="641350" y="0"/>
                <a:ext cx="422275" cy="527050"/>
              </a:xfrm>
              <a:custGeom>
                <a:avLst/>
                <a:gdLst/>
                <a:ahLst/>
                <a:cxnLst/>
                <a:rect l="0" t="0" r="r" b="b"/>
                <a:pathLst>
                  <a:path w="266" h="332">
                    <a:moveTo>
                      <a:pt x="257" y="332"/>
                    </a:moveTo>
                    <a:lnTo>
                      <a:pt x="48" y="123"/>
                    </a:lnTo>
                    <a:lnTo>
                      <a:pt x="0" y="6"/>
                    </a:lnTo>
                    <a:lnTo>
                      <a:pt x="15" y="0"/>
                    </a:lnTo>
                    <a:lnTo>
                      <a:pt x="63" y="114"/>
                    </a:lnTo>
                    <a:lnTo>
                      <a:pt x="266" y="320"/>
                    </a:lnTo>
                    <a:lnTo>
                      <a:pt x="257" y="332"/>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1" name="Freeform 15"/>
              <p:cNvSpPr>
                <a:spLocks noEditPoints="1"/>
              </p:cNvSpPr>
              <p:nvPr/>
            </p:nvSpPr>
            <p:spPr bwMode="auto">
              <a:xfrm>
                <a:off x="1020762" y="488950"/>
                <a:ext cx="161925" cy="147638"/>
              </a:xfrm>
              <a:custGeom>
                <a:avLst/>
                <a:gdLst/>
                <a:ahLst/>
                <a:cxnLst/>
                <a:rect l="0" t="0" r="r" b="b"/>
                <a:pathLst>
                  <a:path w="34" h="31">
                    <a:moveTo>
                      <a:pt x="17" y="31"/>
                    </a:moveTo>
                    <a:cubicBezTo>
                      <a:pt x="13" y="31"/>
                      <a:pt x="9" y="30"/>
                      <a:pt x="6" y="27"/>
                    </a:cubicBezTo>
                    <a:cubicBezTo>
                      <a:pt x="0" y="20"/>
                      <a:pt x="0" y="10"/>
                      <a:pt x="6" y="4"/>
                    </a:cubicBezTo>
                    <a:cubicBezTo>
                      <a:pt x="9" y="1"/>
                      <a:pt x="13" y="0"/>
                      <a:pt x="17" y="0"/>
                    </a:cubicBezTo>
                    <a:cubicBezTo>
                      <a:pt x="21" y="0"/>
                      <a:pt x="25" y="1"/>
                      <a:pt x="28" y="4"/>
                    </a:cubicBezTo>
                    <a:cubicBezTo>
                      <a:pt x="34" y="10"/>
                      <a:pt x="34" y="20"/>
                      <a:pt x="28" y="27"/>
                    </a:cubicBezTo>
                    <a:cubicBezTo>
                      <a:pt x="25" y="30"/>
                      <a:pt x="21" y="31"/>
                      <a:pt x="17" y="31"/>
                    </a:cubicBezTo>
                    <a:close/>
                    <a:moveTo>
                      <a:pt x="17" y="4"/>
                    </a:moveTo>
                    <a:cubicBezTo>
                      <a:pt x="14" y="4"/>
                      <a:pt x="11" y="5"/>
                      <a:pt x="9" y="7"/>
                    </a:cubicBezTo>
                    <a:cubicBezTo>
                      <a:pt x="4" y="12"/>
                      <a:pt x="4" y="19"/>
                      <a:pt x="9" y="24"/>
                    </a:cubicBezTo>
                    <a:cubicBezTo>
                      <a:pt x="11" y="26"/>
                      <a:pt x="14" y="27"/>
                      <a:pt x="17" y="27"/>
                    </a:cubicBezTo>
                    <a:cubicBezTo>
                      <a:pt x="20" y="27"/>
                      <a:pt x="23" y="26"/>
                      <a:pt x="25" y="24"/>
                    </a:cubicBezTo>
                    <a:cubicBezTo>
                      <a:pt x="30" y="19"/>
                      <a:pt x="30" y="12"/>
                      <a:pt x="25" y="7"/>
                    </a:cubicBezTo>
                    <a:cubicBezTo>
                      <a:pt x="23" y="5"/>
                      <a:pt x="20" y="4"/>
                      <a:pt x="17"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2" name="Line 16"/>
              <p:cNvSpPr>
                <a:spLocks noChangeShapeType="1"/>
              </p:cNvSpPr>
              <p:nvPr/>
            </p:nvSpPr>
            <p:spPr bwMode="auto">
              <a:xfrm>
                <a:off x="-4763" y="9525"/>
                <a:ext cx="0" cy="0"/>
              </a:xfrm>
              <a:prstGeom prst="line">
                <a:avLst/>
              </a:prstGeom>
              <a:grpFill/>
              <a:ln w="15" cap="flat">
                <a:solidFill>
                  <a:srgbClr val="FFFFFF"/>
                </a:solidFill>
                <a:prstDash val="solid"/>
                <a:miter lim="800000"/>
                <a:headEnd/>
                <a:tailEnd/>
              </a:ln>
            </p:spPr>
          </p:sp>
          <p:sp>
            <p:nvSpPr>
              <p:cNvPr id="33" name="Freeform 17"/>
              <p:cNvSpPr/>
              <p:nvPr/>
            </p:nvSpPr>
            <p:spPr bwMode="auto">
              <a:xfrm>
                <a:off x="9525" y="1801813"/>
                <a:ext cx="123825" cy="127000"/>
              </a:xfrm>
              <a:custGeom>
                <a:avLst/>
                <a:gdLst/>
                <a:ahLst/>
                <a:cxnLst/>
                <a:rect l="0" t="0" r="r" b="b"/>
                <a:pathLst>
                  <a:path w="78" h="80">
                    <a:moveTo>
                      <a:pt x="6" y="80"/>
                    </a:moveTo>
                    <a:lnTo>
                      <a:pt x="0" y="71"/>
                    </a:lnTo>
                    <a:lnTo>
                      <a:pt x="69" y="0"/>
                    </a:lnTo>
                    <a:lnTo>
                      <a:pt x="78" y="9"/>
                    </a:lnTo>
                    <a:lnTo>
                      <a:pt x="6" y="80"/>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4" name="Freeform 18"/>
              <p:cNvSpPr/>
              <p:nvPr/>
            </p:nvSpPr>
            <p:spPr bwMode="auto">
              <a:xfrm>
                <a:off x="-9525" y="3549650"/>
                <a:ext cx="147638" cy="481013"/>
              </a:xfrm>
              <a:custGeom>
                <a:avLst/>
                <a:gdLst/>
                <a:ahLst/>
                <a:cxnLst/>
                <a:rect l="0" t="0" r="r" b="b"/>
                <a:pathLst>
                  <a:path w="93" h="303">
                    <a:moveTo>
                      <a:pt x="93" y="303"/>
                    </a:moveTo>
                    <a:lnTo>
                      <a:pt x="78" y="303"/>
                    </a:lnTo>
                    <a:lnTo>
                      <a:pt x="78" y="78"/>
                    </a:lnTo>
                    <a:lnTo>
                      <a:pt x="0" y="12"/>
                    </a:lnTo>
                    <a:lnTo>
                      <a:pt x="12" y="0"/>
                    </a:lnTo>
                    <a:lnTo>
                      <a:pt x="93" y="69"/>
                    </a:lnTo>
                    <a:lnTo>
                      <a:pt x="93" y="303"/>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5" name="Freeform 19"/>
              <p:cNvSpPr/>
              <p:nvPr/>
            </p:nvSpPr>
            <p:spPr bwMode="auto">
              <a:xfrm>
                <a:off x="128587" y="1382713"/>
                <a:ext cx="142875" cy="476250"/>
              </a:xfrm>
              <a:custGeom>
                <a:avLst/>
                <a:gdLst/>
                <a:ahLst/>
                <a:cxnLst/>
                <a:rect l="0" t="0" r="r" b="b"/>
                <a:pathLst>
                  <a:path w="90" h="300">
                    <a:moveTo>
                      <a:pt x="90" y="300"/>
                    </a:moveTo>
                    <a:lnTo>
                      <a:pt x="78" y="300"/>
                    </a:lnTo>
                    <a:lnTo>
                      <a:pt x="78" y="84"/>
                    </a:lnTo>
                    <a:lnTo>
                      <a:pt x="0" y="9"/>
                    </a:lnTo>
                    <a:lnTo>
                      <a:pt x="9" y="0"/>
                    </a:lnTo>
                    <a:lnTo>
                      <a:pt x="90" y="81"/>
                    </a:lnTo>
                    <a:lnTo>
                      <a:pt x="90" y="300"/>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6" name="Freeform 20"/>
              <p:cNvSpPr>
                <a:spLocks noEditPoints="1"/>
              </p:cNvSpPr>
              <p:nvPr/>
            </p:nvSpPr>
            <p:spPr bwMode="auto">
              <a:xfrm>
                <a:off x="204787" y="1849438"/>
                <a:ext cx="114300" cy="107950"/>
              </a:xfrm>
              <a:custGeom>
                <a:avLst/>
                <a:gdLst/>
                <a:ahLst/>
                <a:cxnLst/>
                <a:rect l="0" t="0" r="r" b="b"/>
                <a:pathLst>
                  <a:path w="24" h="23">
                    <a:moveTo>
                      <a:pt x="12" y="23"/>
                    </a:moveTo>
                    <a:cubicBezTo>
                      <a:pt x="6" y="23"/>
                      <a:pt x="0" y="18"/>
                      <a:pt x="0" y="12"/>
                    </a:cubicBezTo>
                    <a:cubicBezTo>
                      <a:pt x="0" y="5"/>
                      <a:pt x="6" y="0"/>
                      <a:pt x="12" y="0"/>
                    </a:cubicBezTo>
                    <a:cubicBezTo>
                      <a:pt x="18" y="0"/>
                      <a:pt x="24" y="5"/>
                      <a:pt x="24" y="12"/>
                    </a:cubicBezTo>
                    <a:cubicBezTo>
                      <a:pt x="24" y="18"/>
                      <a:pt x="18" y="23"/>
                      <a:pt x="12" y="23"/>
                    </a:cubicBezTo>
                    <a:close/>
                    <a:moveTo>
                      <a:pt x="12" y="4"/>
                    </a:moveTo>
                    <a:cubicBezTo>
                      <a:pt x="8" y="4"/>
                      <a:pt x="4" y="8"/>
                      <a:pt x="4" y="12"/>
                    </a:cubicBezTo>
                    <a:cubicBezTo>
                      <a:pt x="4" y="16"/>
                      <a:pt x="8" y="19"/>
                      <a:pt x="12" y="19"/>
                    </a:cubicBezTo>
                    <a:cubicBezTo>
                      <a:pt x="16" y="19"/>
                      <a:pt x="20" y="16"/>
                      <a:pt x="20" y="12"/>
                    </a:cubicBezTo>
                    <a:cubicBezTo>
                      <a:pt x="20" y="8"/>
                      <a:pt x="16" y="4"/>
                      <a:pt x="12"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7" name="Rectangle 21"/>
              <p:cNvSpPr>
                <a:spLocks noChangeArrowheads="1"/>
              </p:cNvSpPr>
              <p:nvPr/>
            </p:nvSpPr>
            <p:spPr bwMode="auto">
              <a:xfrm>
                <a:off x="133350" y="4662488"/>
                <a:ext cx="23813" cy="2181225"/>
              </a:xfrm>
              <a:prstGeom prst="rect">
                <a:avLst/>
              </a:prstGeom>
              <a:grpFill/>
              <a:ln>
                <a:noFill/>
              </a:ln>
              <a:extLst>
                <a:ext uri="{91240B29-F687-4f45-9708-019B960494DF}">
                  <a14:hiddenLine xmlns:a14="http://schemas.microsoft.com/office/drawing/2010/main" xmlns="" w="9525">
                    <a:solidFill>
                      <a:srgbClr val="000000"/>
                    </a:solidFill>
                    <a:miter lim="800000"/>
                    <a:headEnd/>
                    <a:tailEnd/>
                  </a14:hiddenLine>
                </a:ext>
              </a:extLst>
            </p:spPr>
          </p:sp>
          <p:sp>
            <p:nvSpPr>
              <p:cNvPr id="38" name="Freeform 22"/>
              <p:cNvSpPr/>
              <p:nvPr/>
            </p:nvSpPr>
            <p:spPr bwMode="auto">
              <a:xfrm>
                <a:off x="223837" y="5041900"/>
                <a:ext cx="369888" cy="1801813"/>
              </a:xfrm>
              <a:custGeom>
                <a:avLst/>
                <a:gdLst/>
                <a:ahLst/>
                <a:cxnLst/>
                <a:rect l="0" t="0" r="r" b="b"/>
                <a:pathLst>
                  <a:path w="233" h="1135">
                    <a:moveTo>
                      <a:pt x="15" y="1135"/>
                    </a:moveTo>
                    <a:lnTo>
                      <a:pt x="0" y="1135"/>
                    </a:lnTo>
                    <a:lnTo>
                      <a:pt x="0" y="515"/>
                    </a:lnTo>
                    <a:lnTo>
                      <a:pt x="0" y="512"/>
                    </a:lnTo>
                    <a:lnTo>
                      <a:pt x="218" y="0"/>
                    </a:lnTo>
                    <a:lnTo>
                      <a:pt x="233" y="6"/>
                    </a:lnTo>
                    <a:lnTo>
                      <a:pt x="15" y="518"/>
                    </a:lnTo>
                    <a:lnTo>
                      <a:pt x="15" y="1135"/>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39" name="Freeform 23"/>
              <p:cNvSpPr>
                <a:spLocks noEditPoints="1"/>
              </p:cNvSpPr>
              <p:nvPr/>
            </p:nvSpPr>
            <p:spPr bwMode="auto">
              <a:xfrm>
                <a:off x="52387" y="4481513"/>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8" y="36"/>
                      <a:pt x="36" y="29"/>
                      <a:pt x="36" y="20"/>
                    </a:cubicBezTo>
                    <a:cubicBezTo>
                      <a:pt x="36" y="11"/>
                      <a:pt x="28"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0" name="Freeform 24"/>
              <p:cNvSpPr/>
              <p:nvPr/>
            </p:nvSpPr>
            <p:spPr bwMode="auto">
              <a:xfrm>
                <a:off x="-14288" y="5627688"/>
                <a:ext cx="85725" cy="1216025"/>
              </a:xfrm>
              <a:custGeom>
                <a:avLst/>
                <a:gdLst/>
                <a:ahLst/>
                <a:cxnLst/>
                <a:rect l="0" t="0" r="r" b="b"/>
                <a:pathLst>
                  <a:path w="54" h="766">
                    <a:moveTo>
                      <a:pt x="54" y="766"/>
                    </a:moveTo>
                    <a:lnTo>
                      <a:pt x="36" y="766"/>
                    </a:lnTo>
                    <a:lnTo>
                      <a:pt x="36" y="149"/>
                    </a:lnTo>
                    <a:lnTo>
                      <a:pt x="0" y="3"/>
                    </a:lnTo>
                    <a:lnTo>
                      <a:pt x="18" y="0"/>
                    </a:lnTo>
                    <a:lnTo>
                      <a:pt x="54" y="146"/>
                    </a:lnTo>
                    <a:lnTo>
                      <a:pt x="54" y="766"/>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1" name="Freeform 25"/>
              <p:cNvSpPr>
                <a:spLocks noEditPoints="1"/>
              </p:cNvSpPr>
              <p:nvPr/>
            </p:nvSpPr>
            <p:spPr bwMode="auto">
              <a:xfrm>
                <a:off x="527050" y="4867275"/>
                <a:ext cx="190500" cy="188913"/>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2" name="Freeform 26"/>
              <p:cNvSpPr/>
              <p:nvPr/>
            </p:nvSpPr>
            <p:spPr bwMode="auto">
              <a:xfrm>
                <a:off x="309562" y="5422900"/>
                <a:ext cx="374650" cy="1425575"/>
              </a:xfrm>
              <a:custGeom>
                <a:avLst/>
                <a:gdLst/>
                <a:ahLst/>
                <a:cxnLst/>
                <a:rect l="0" t="0" r="r" b="b"/>
                <a:pathLst>
                  <a:path w="236" h="898">
                    <a:moveTo>
                      <a:pt x="18" y="898"/>
                    </a:moveTo>
                    <a:lnTo>
                      <a:pt x="0" y="898"/>
                    </a:lnTo>
                    <a:lnTo>
                      <a:pt x="0" y="515"/>
                    </a:lnTo>
                    <a:lnTo>
                      <a:pt x="3" y="512"/>
                    </a:lnTo>
                    <a:lnTo>
                      <a:pt x="221" y="0"/>
                    </a:lnTo>
                    <a:lnTo>
                      <a:pt x="236" y="6"/>
                    </a:lnTo>
                    <a:lnTo>
                      <a:pt x="18" y="518"/>
                    </a:lnTo>
                    <a:lnTo>
                      <a:pt x="18" y="898"/>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3" name="Freeform 27"/>
              <p:cNvSpPr/>
              <p:nvPr/>
            </p:nvSpPr>
            <p:spPr bwMode="auto">
              <a:xfrm>
                <a:off x="569912" y="5945188"/>
                <a:ext cx="152400" cy="912813"/>
              </a:xfrm>
              <a:custGeom>
                <a:avLst/>
                <a:gdLst/>
                <a:ahLst/>
                <a:cxnLst/>
                <a:rect l="0" t="0" r="r" b="b"/>
                <a:pathLst>
                  <a:path w="96" h="575">
                    <a:moveTo>
                      <a:pt x="15" y="575"/>
                    </a:moveTo>
                    <a:lnTo>
                      <a:pt x="0" y="569"/>
                    </a:lnTo>
                    <a:lnTo>
                      <a:pt x="81" y="383"/>
                    </a:lnTo>
                    <a:lnTo>
                      <a:pt x="81" y="0"/>
                    </a:lnTo>
                    <a:lnTo>
                      <a:pt x="96" y="0"/>
                    </a:lnTo>
                    <a:lnTo>
                      <a:pt x="96" y="386"/>
                    </a:lnTo>
                    <a:lnTo>
                      <a:pt x="15" y="575"/>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4" name="Freeform 28"/>
              <p:cNvSpPr>
                <a:spLocks noEditPoints="1"/>
              </p:cNvSpPr>
              <p:nvPr/>
            </p:nvSpPr>
            <p:spPr bwMode="auto">
              <a:xfrm>
                <a:off x="612775" y="5246688"/>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2" y="4"/>
                      <a:pt x="4" y="11"/>
                      <a:pt x="4" y="20"/>
                    </a:cubicBezTo>
                    <a:cubicBezTo>
                      <a:pt x="4" y="29"/>
                      <a:pt x="12"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5" name="Freeform 29"/>
              <p:cNvSpPr>
                <a:spLocks noEditPoints="1"/>
              </p:cNvSpPr>
              <p:nvPr/>
            </p:nvSpPr>
            <p:spPr bwMode="auto">
              <a:xfrm>
                <a:off x="612775" y="5764213"/>
                <a:ext cx="190500"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2" y="4"/>
                      <a:pt x="4" y="11"/>
                      <a:pt x="4" y="20"/>
                    </a:cubicBezTo>
                    <a:cubicBezTo>
                      <a:pt x="4" y="29"/>
                      <a:pt x="12"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6" name="Freeform 30"/>
              <p:cNvSpPr/>
              <p:nvPr/>
            </p:nvSpPr>
            <p:spPr bwMode="auto">
              <a:xfrm>
                <a:off x="669925" y="6330950"/>
                <a:ext cx="417513" cy="517525"/>
              </a:xfrm>
              <a:custGeom>
                <a:avLst/>
                <a:gdLst/>
                <a:ahLst/>
                <a:cxnLst/>
                <a:rect l="0" t="0" r="r" b="b"/>
                <a:pathLst>
                  <a:path w="263" h="326">
                    <a:moveTo>
                      <a:pt x="15" y="326"/>
                    </a:moveTo>
                    <a:lnTo>
                      <a:pt x="0" y="320"/>
                    </a:lnTo>
                    <a:lnTo>
                      <a:pt x="45" y="206"/>
                    </a:lnTo>
                    <a:lnTo>
                      <a:pt x="48" y="206"/>
                    </a:lnTo>
                    <a:lnTo>
                      <a:pt x="254" y="0"/>
                    </a:lnTo>
                    <a:lnTo>
                      <a:pt x="263" y="12"/>
                    </a:lnTo>
                    <a:lnTo>
                      <a:pt x="60" y="215"/>
                    </a:lnTo>
                    <a:lnTo>
                      <a:pt x="15" y="326"/>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47" name="Freeform 31"/>
              <p:cNvSpPr>
                <a:spLocks noEditPoints="1"/>
              </p:cNvSpPr>
              <p:nvPr/>
            </p:nvSpPr>
            <p:spPr bwMode="auto">
              <a:xfrm>
                <a:off x="1049337" y="6221413"/>
                <a:ext cx="157163" cy="147638"/>
              </a:xfrm>
              <a:custGeom>
                <a:avLst/>
                <a:gdLst/>
                <a:ahLst/>
                <a:cxnLst/>
                <a:rect l="0" t="0" r="r" b="b"/>
                <a:pathLst>
                  <a:path w="33" h="31">
                    <a:moveTo>
                      <a:pt x="16" y="31"/>
                    </a:moveTo>
                    <a:cubicBezTo>
                      <a:pt x="12" y="31"/>
                      <a:pt x="8" y="29"/>
                      <a:pt x="5" y="26"/>
                    </a:cubicBezTo>
                    <a:cubicBezTo>
                      <a:pt x="2" y="24"/>
                      <a:pt x="0" y="20"/>
                      <a:pt x="0" y="15"/>
                    </a:cubicBezTo>
                    <a:cubicBezTo>
                      <a:pt x="0" y="11"/>
                      <a:pt x="2" y="7"/>
                      <a:pt x="5" y="4"/>
                    </a:cubicBezTo>
                    <a:cubicBezTo>
                      <a:pt x="8" y="1"/>
                      <a:pt x="12" y="0"/>
                      <a:pt x="16" y="0"/>
                    </a:cubicBezTo>
                    <a:cubicBezTo>
                      <a:pt x="20" y="0"/>
                      <a:pt x="24" y="1"/>
                      <a:pt x="27" y="4"/>
                    </a:cubicBezTo>
                    <a:cubicBezTo>
                      <a:pt x="33" y="10"/>
                      <a:pt x="33" y="20"/>
                      <a:pt x="27" y="26"/>
                    </a:cubicBezTo>
                    <a:cubicBezTo>
                      <a:pt x="24" y="29"/>
                      <a:pt x="20" y="31"/>
                      <a:pt x="16" y="31"/>
                    </a:cubicBezTo>
                    <a:close/>
                    <a:moveTo>
                      <a:pt x="16" y="4"/>
                    </a:moveTo>
                    <a:cubicBezTo>
                      <a:pt x="13" y="4"/>
                      <a:pt x="10" y="5"/>
                      <a:pt x="8" y="7"/>
                    </a:cubicBezTo>
                    <a:cubicBezTo>
                      <a:pt x="6" y="9"/>
                      <a:pt x="4" y="12"/>
                      <a:pt x="4" y="15"/>
                    </a:cubicBezTo>
                    <a:cubicBezTo>
                      <a:pt x="4" y="19"/>
                      <a:pt x="6" y="21"/>
                      <a:pt x="8" y="24"/>
                    </a:cubicBezTo>
                    <a:cubicBezTo>
                      <a:pt x="10" y="26"/>
                      <a:pt x="13" y="27"/>
                      <a:pt x="16" y="27"/>
                    </a:cubicBezTo>
                    <a:cubicBezTo>
                      <a:pt x="19" y="27"/>
                      <a:pt x="22" y="26"/>
                      <a:pt x="24" y="24"/>
                    </a:cubicBezTo>
                    <a:cubicBezTo>
                      <a:pt x="29" y="19"/>
                      <a:pt x="29" y="12"/>
                      <a:pt x="24" y="7"/>
                    </a:cubicBezTo>
                    <a:cubicBezTo>
                      <a:pt x="22" y="5"/>
                      <a:pt x="19" y="4"/>
                      <a:pt x="16"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grpSp>
        <p:grpSp>
          <p:nvGrpSpPr>
            <p:cNvPr id="10" name="Group 9"/>
            <p:cNvGrpSpPr/>
            <p:nvPr/>
          </p:nvGrpSpPr>
          <p:grpSpPr>
            <a:xfrm>
              <a:off x="11364912" y="0"/>
              <a:ext cx="674688" cy="6848476"/>
              <a:chOff x="11364912" y="0"/>
              <a:chExt cx="674688" cy="6848476"/>
            </a:xfrm>
            <a:gradFill flip="none" rotWithShape="1">
              <a:gsLst>
                <a:gs pos="0">
                  <a:schemeClr val="tx2">
                    <a:alpha val="80000"/>
                  </a:schemeClr>
                </a:gs>
                <a:gs pos="100000">
                  <a:schemeClr val="bg2">
                    <a:lumMod val="60000"/>
                    <a:lumOff val="40000"/>
                    <a:alpha val="60000"/>
                  </a:schemeClr>
                </a:gs>
              </a:gsLst>
              <a:lin ang="5400000" scaled="0"/>
              <a:tileRect/>
            </a:gradFill>
          </p:grpSpPr>
          <p:sp>
            <p:nvSpPr>
              <p:cNvPr id="11" name="Freeform 32"/>
              <p:cNvSpPr/>
              <p:nvPr/>
            </p:nvSpPr>
            <p:spPr bwMode="auto">
              <a:xfrm>
                <a:off x="11483975" y="0"/>
                <a:ext cx="417513" cy="512763"/>
              </a:xfrm>
              <a:custGeom>
                <a:avLst/>
                <a:gdLst/>
                <a:ahLst/>
                <a:cxnLst/>
                <a:rect l="0" t="0" r="r" b="b"/>
                <a:pathLst>
                  <a:path w="263" h="323">
                    <a:moveTo>
                      <a:pt x="12" y="323"/>
                    </a:moveTo>
                    <a:lnTo>
                      <a:pt x="0" y="314"/>
                    </a:lnTo>
                    <a:lnTo>
                      <a:pt x="203" y="108"/>
                    </a:lnTo>
                    <a:lnTo>
                      <a:pt x="248" y="0"/>
                    </a:lnTo>
                    <a:lnTo>
                      <a:pt x="263" y="6"/>
                    </a:lnTo>
                    <a:lnTo>
                      <a:pt x="218" y="117"/>
                    </a:lnTo>
                    <a:lnTo>
                      <a:pt x="218" y="117"/>
                    </a:lnTo>
                    <a:lnTo>
                      <a:pt x="12" y="323"/>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2" name="Freeform 33"/>
              <p:cNvSpPr>
                <a:spLocks noEditPoints="1"/>
              </p:cNvSpPr>
              <p:nvPr/>
            </p:nvSpPr>
            <p:spPr bwMode="auto">
              <a:xfrm>
                <a:off x="11364912" y="474663"/>
                <a:ext cx="157163" cy="152400"/>
              </a:xfrm>
              <a:custGeom>
                <a:avLst/>
                <a:gdLst/>
                <a:ahLst/>
                <a:cxnLst/>
                <a:rect l="0" t="0" r="r" b="b"/>
                <a:pathLst>
                  <a:path w="33" h="32">
                    <a:moveTo>
                      <a:pt x="17" y="32"/>
                    </a:moveTo>
                    <a:cubicBezTo>
                      <a:pt x="13" y="32"/>
                      <a:pt x="9" y="30"/>
                      <a:pt x="6" y="27"/>
                    </a:cubicBezTo>
                    <a:cubicBezTo>
                      <a:pt x="0" y="21"/>
                      <a:pt x="0" y="11"/>
                      <a:pt x="6" y="5"/>
                    </a:cubicBezTo>
                    <a:cubicBezTo>
                      <a:pt x="9" y="2"/>
                      <a:pt x="13" y="0"/>
                      <a:pt x="17" y="0"/>
                    </a:cubicBezTo>
                    <a:cubicBezTo>
                      <a:pt x="21" y="0"/>
                      <a:pt x="25" y="2"/>
                      <a:pt x="28" y="5"/>
                    </a:cubicBezTo>
                    <a:cubicBezTo>
                      <a:pt x="31" y="8"/>
                      <a:pt x="33" y="12"/>
                      <a:pt x="33" y="16"/>
                    </a:cubicBezTo>
                    <a:cubicBezTo>
                      <a:pt x="33" y="20"/>
                      <a:pt x="31" y="24"/>
                      <a:pt x="28" y="27"/>
                    </a:cubicBezTo>
                    <a:cubicBezTo>
                      <a:pt x="25" y="30"/>
                      <a:pt x="21" y="32"/>
                      <a:pt x="17" y="32"/>
                    </a:cubicBezTo>
                    <a:close/>
                    <a:moveTo>
                      <a:pt x="17" y="4"/>
                    </a:moveTo>
                    <a:cubicBezTo>
                      <a:pt x="14" y="4"/>
                      <a:pt x="11" y="6"/>
                      <a:pt x="9" y="8"/>
                    </a:cubicBezTo>
                    <a:cubicBezTo>
                      <a:pt x="4" y="12"/>
                      <a:pt x="4" y="20"/>
                      <a:pt x="9" y="24"/>
                    </a:cubicBezTo>
                    <a:cubicBezTo>
                      <a:pt x="11" y="27"/>
                      <a:pt x="14" y="28"/>
                      <a:pt x="17" y="28"/>
                    </a:cubicBezTo>
                    <a:cubicBezTo>
                      <a:pt x="20" y="28"/>
                      <a:pt x="23" y="27"/>
                      <a:pt x="26" y="24"/>
                    </a:cubicBezTo>
                    <a:cubicBezTo>
                      <a:pt x="30" y="20"/>
                      <a:pt x="30" y="12"/>
                      <a:pt x="26" y="8"/>
                    </a:cubicBezTo>
                    <a:cubicBezTo>
                      <a:pt x="23" y="6"/>
                      <a:pt x="20" y="4"/>
                      <a:pt x="17"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3" name="Freeform 34"/>
              <p:cNvSpPr>
                <a:spLocks noEditPoints="1"/>
              </p:cNvSpPr>
              <p:nvPr/>
            </p:nvSpPr>
            <p:spPr bwMode="auto">
              <a:xfrm>
                <a:off x="11631612" y="1539875"/>
                <a:ext cx="188913" cy="190500"/>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4" name="Freeform 35"/>
              <p:cNvSpPr/>
              <p:nvPr/>
            </p:nvSpPr>
            <p:spPr bwMode="auto">
              <a:xfrm>
                <a:off x="11531600" y="5694363"/>
                <a:ext cx="298450" cy="1154113"/>
              </a:xfrm>
              <a:custGeom>
                <a:avLst/>
                <a:gdLst/>
                <a:ahLst/>
                <a:cxnLst/>
                <a:rect l="0" t="0" r="r" b="b"/>
                <a:pathLst>
                  <a:path w="188" h="727">
                    <a:moveTo>
                      <a:pt x="15" y="727"/>
                    </a:moveTo>
                    <a:lnTo>
                      <a:pt x="0" y="727"/>
                    </a:lnTo>
                    <a:lnTo>
                      <a:pt x="0" y="407"/>
                    </a:lnTo>
                    <a:lnTo>
                      <a:pt x="0" y="407"/>
                    </a:lnTo>
                    <a:lnTo>
                      <a:pt x="176" y="0"/>
                    </a:lnTo>
                    <a:lnTo>
                      <a:pt x="188" y="6"/>
                    </a:lnTo>
                    <a:lnTo>
                      <a:pt x="15" y="410"/>
                    </a:lnTo>
                    <a:lnTo>
                      <a:pt x="15" y="727"/>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5" name="Freeform 36"/>
              <p:cNvSpPr>
                <a:spLocks noEditPoints="1"/>
              </p:cNvSpPr>
              <p:nvPr/>
            </p:nvSpPr>
            <p:spPr bwMode="auto">
              <a:xfrm>
                <a:off x="11772900" y="5551488"/>
                <a:ext cx="157163" cy="155575"/>
              </a:xfrm>
              <a:custGeom>
                <a:avLst/>
                <a:gdLst/>
                <a:ahLst/>
                <a:cxnLst/>
                <a:rect l="0" t="0" r="r" b="b"/>
                <a:pathLst>
                  <a:path w="33" h="33">
                    <a:moveTo>
                      <a:pt x="17" y="33"/>
                    </a:moveTo>
                    <a:cubicBezTo>
                      <a:pt x="8" y="33"/>
                      <a:pt x="0" y="25"/>
                      <a:pt x="0" y="16"/>
                    </a:cubicBezTo>
                    <a:cubicBezTo>
                      <a:pt x="0" y="7"/>
                      <a:pt x="8" y="0"/>
                      <a:pt x="17" y="0"/>
                    </a:cubicBezTo>
                    <a:cubicBezTo>
                      <a:pt x="26" y="0"/>
                      <a:pt x="33" y="7"/>
                      <a:pt x="33" y="16"/>
                    </a:cubicBezTo>
                    <a:cubicBezTo>
                      <a:pt x="33" y="25"/>
                      <a:pt x="26" y="33"/>
                      <a:pt x="17" y="33"/>
                    </a:cubicBezTo>
                    <a:close/>
                    <a:moveTo>
                      <a:pt x="17" y="4"/>
                    </a:moveTo>
                    <a:cubicBezTo>
                      <a:pt x="10" y="4"/>
                      <a:pt x="4" y="9"/>
                      <a:pt x="4" y="16"/>
                    </a:cubicBezTo>
                    <a:cubicBezTo>
                      <a:pt x="4" y="23"/>
                      <a:pt x="10" y="29"/>
                      <a:pt x="17" y="29"/>
                    </a:cubicBezTo>
                    <a:cubicBezTo>
                      <a:pt x="23" y="29"/>
                      <a:pt x="29" y="23"/>
                      <a:pt x="29" y="16"/>
                    </a:cubicBezTo>
                    <a:cubicBezTo>
                      <a:pt x="29" y="9"/>
                      <a:pt x="23" y="4"/>
                      <a:pt x="17"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6" name="Freeform 37"/>
              <p:cNvSpPr/>
              <p:nvPr/>
            </p:nvSpPr>
            <p:spPr bwMode="auto">
              <a:xfrm>
                <a:off x="11710987" y="4763"/>
                <a:ext cx="304800" cy="1544638"/>
              </a:xfrm>
              <a:custGeom>
                <a:avLst/>
                <a:gdLst/>
                <a:ahLst/>
                <a:cxnLst/>
                <a:rect l="0" t="0" r="r" b="b"/>
                <a:pathLst>
                  <a:path w="192" h="973">
                    <a:moveTo>
                      <a:pt x="15" y="973"/>
                    </a:moveTo>
                    <a:lnTo>
                      <a:pt x="0" y="973"/>
                    </a:lnTo>
                    <a:lnTo>
                      <a:pt x="0" y="790"/>
                    </a:lnTo>
                    <a:lnTo>
                      <a:pt x="174" y="614"/>
                    </a:lnTo>
                    <a:lnTo>
                      <a:pt x="174" y="0"/>
                    </a:lnTo>
                    <a:lnTo>
                      <a:pt x="192" y="0"/>
                    </a:lnTo>
                    <a:lnTo>
                      <a:pt x="192" y="620"/>
                    </a:lnTo>
                    <a:lnTo>
                      <a:pt x="15" y="796"/>
                    </a:lnTo>
                    <a:lnTo>
                      <a:pt x="15" y="973"/>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7" name="Freeform 38"/>
              <p:cNvSpPr>
                <a:spLocks noEditPoints="1"/>
              </p:cNvSpPr>
              <p:nvPr/>
            </p:nvSpPr>
            <p:spPr bwMode="auto">
              <a:xfrm>
                <a:off x="11636375" y="4867275"/>
                <a:ext cx="188913" cy="188913"/>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1" y="4"/>
                      <a:pt x="4" y="11"/>
                      <a:pt x="4" y="20"/>
                    </a:cubicBezTo>
                    <a:cubicBezTo>
                      <a:pt x="4" y="29"/>
                      <a:pt x="11"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8" name="Freeform 39"/>
              <p:cNvSpPr/>
              <p:nvPr/>
            </p:nvSpPr>
            <p:spPr bwMode="auto">
              <a:xfrm>
                <a:off x="11441112" y="5046663"/>
                <a:ext cx="307975" cy="1801813"/>
              </a:xfrm>
              <a:custGeom>
                <a:avLst/>
                <a:gdLst/>
                <a:ahLst/>
                <a:cxnLst/>
                <a:rect l="0" t="0" r="r" b="b"/>
                <a:pathLst>
                  <a:path w="194" h="1135">
                    <a:moveTo>
                      <a:pt x="18" y="1135"/>
                    </a:moveTo>
                    <a:lnTo>
                      <a:pt x="0" y="1135"/>
                    </a:lnTo>
                    <a:lnTo>
                      <a:pt x="0" y="354"/>
                    </a:lnTo>
                    <a:lnTo>
                      <a:pt x="176" y="177"/>
                    </a:lnTo>
                    <a:lnTo>
                      <a:pt x="176" y="0"/>
                    </a:lnTo>
                    <a:lnTo>
                      <a:pt x="194" y="0"/>
                    </a:lnTo>
                    <a:lnTo>
                      <a:pt x="194" y="183"/>
                    </a:lnTo>
                    <a:lnTo>
                      <a:pt x="18" y="360"/>
                    </a:lnTo>
                    <a:lnTo>
                      <a:pt x="18" y="1135"/>
                    </a:ln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19" name="Freeform 40"/>
              <p:cNvSpPr>
                <a:spLocks noEditPoints="1"/>
              </p:cNvSpPr>
              <p:nvPr/>
            </p:nvSpPr>
            <p:spPr bwMode="auto">
              <a:xfrm>
                <a:off x="11849100" y="6416675"/>
                <a:ext cx="190500" cy="188913"/>
              </a:xfrm>
              <a:custGeom>
                <a:avLst/>
                <a:gdLst/>
                <a:ahLst/>
                <a:cxnLst/>
                <a:rect l="0" t="0" r="r" b="b"/>
                <a:pathLst>
                  <a:path w="40" h="40">
                    <a:moveTo>
                      <a:pt x="20" y="40"/>
                    </a:moveTo>
                    <a:cubicBezTo>
                      <a:pt x="9" y="40"/>
                      <a:pt x="0" y="31"/>
                      <a:pt x="0" y="20"/>
                    </a:cubicBezTo>
                    <a:cubicBezTo>
                      <a:pt x="0" y="9"/>
                      <a:pt x="9" y="0"/>
                      <a:pt x="20" y="0"/>
                    </a:cubicBezTo>
                    <a:cubicBezTo>
                      <a:pt x="31" y="0"/>
                      <a:pt x="40" y="9"/>
                      <a:pt x="40" y="20"/>
                    </a:cubicBezTo>
                    <a:cubicBezTo>
                      <a:pt x="40" y="31"/>
                      <a:pt x="31" y="40"/>
                      <a:pt x="20" y="40"/>
                    </a:cubicBezTo>
                    <a:close/>
                    <a:moveTo>
                      <a:pt x="20" y="4"/>
                    </a:moveTo>
                    <a:cubicBezTo>
                      <a:pt x="12" y="4"/>
                      <a:pt x="4" y="11"/>
                      <a:pt x="4" y="20"/>
                    </a:cubicBezTo>
                    <a:cubicBezTo>
                      <a:pt x="4" y="29"/>
                      <a:pt x="12" y="36"/>
                      <a:pt x="20" y="36"/>
                    </a:cubicBezTo>
                    <a:cubicBezTo>
                      <a:pt x="29" y="36"/>
                      <a:pt x="36" y="29"/>
                      <a:pt x="36" y="20"/>
                    </a:cubicBezTo>
                    <a:cubicBezTo>
                      <a:pt x="36" y="11"/>
                      <a:pt x="29" y="4"/>
                      <a:pt x="20" y="4"/>
                    </a:cubicBezTo>
                    <a:close/>
                  </a:path>
                </a:pathLst>
              </a:custGeom>
              <a:grpFill/>
              <a:ln>
                <a:noFill/>
              </a:ln>
              <a:extLst>
                <a:ext uri="{91240B29-F687-4f45-9708-019B960494DF}">
                  <a14:hiddenLine xmlns:a14="http://schemas.microsoft.com/office/drawing/2010/main" xmlns="" w="9525">
                    <a:solidFill>
                      <a:srgbClr val="000000"/>
                    </a:solidFill>
                    <a:round/>
                    <a:headEnd/>
                    <a:tailEnd/>
                  </a14:hiddenLine>
                </a:ext>
              </a:extLst>
            </p:spPr>
          </p:sp>
          <p:sp>
            <p:nvSpPr>
              <p:cNvPr id="20" name="Rectangle 41"/>
              <p:cNvSpPr>
                <a:spLocks noChangeArrowheads="1"/>
              </p:cNvSpPr>
              <p:nvPr/>
            </p:nvSpPr>
            <p:spPr bwMode="auto">
              <a:xfrm>
                <a:off x="11939587" y="6596063"/>
                <a:ext cx="23813" cy="252413"/>
              </a:xfrm>
              <a:prstGeom prst="rect">
                <a:avLst/>
              </a:prstGeom>
              <a:grpFill/>
              <a:ln>
                <a:noFill/>
              </a:ln>
              <a:extLst>
                <a:ext uri="{91240B29-F687-4f45-9708-019B960494DF}">
                  <a14:hiddenLine xmlns:a14="http://schemas.microsoft.com/office/drawing/2010/main" xmlns="" w="9525">
                    <a:solidFill>
                      <a:srgbClr val="000000"/>
                    </a:solidFill>
                    <a:miter lim="800000"/>
                    <a:headEnd/>
                    <a:tailEnd/>
                  </a14:hiddenLine>
                </a:ext>
              </a:extLst>
            </p:spPr>
          </p:sp>
        </p:grpSp>
      </p:grpSp>
      <p:sp>
        <p:nvSpPr>
          <p:cNvPr id="2" name="Title Placeholder 1"/>
          <p:cNvSpPr>
            <a:spLocks noGrp="1"/>
          </p:cNvSpPr>
          <p:nvPr>
            <p:ph type="title"/>
          </p:nvPr>
        </p:nvSpPr>
        <p:spPr>
          <a:xfrm>
            <a:off x="1141413" y="618518"/>
            <a:ext cx="9905998" cy="1478570"/>
          </a:xfrm>
          <a:prstGeom prst="rect">
            <a:avLst/>
          </a:prstGeom>
        </p:spPr>
        <p:txBody>
          <a:bodyPr vert="horz" lIns="91440" tIns="45720" rIns="91440" bIns="45720" rtlCol="0" anchor="ctr">
            <a:normAutofit/>
          </a:bodyPr>
          <a:lstStyle/>
          <a:p>
            <a:endParaRPr lang="en-US" dirty="0"/>
          </a:p>
        </p:txBody>
      </p:sp>
      <p:sp>
        <p:nvSpPr>
          <p:cNvPr id="3" name="Text Placeholder 2"/>
          <p:cNvSpPr>
            <a:spLocks noGrp="1"/>
          </p:cNvSpPr>
          <p:nvPr>
            <p:ph type="body" idx="1"/>
          </p:nvPr>
        </p:nvSpPr>
        <p:spPr>
          <a:xfrm>
            <a:off x="1141412" y="2249487"/>
            <a:ext cx="9905999" cy="3541714"/>
          </a:xfrm>
          <a:prstGeom prst="rect">
            <a:avLst/>
          </a:prstGeom>
        </p:spPr>
        <p:txBody>
          <a:bodyPr vert="horz" lIns="91440" tIns="45720" rIns="91440" bIns="45720" rtlCol="0">
            <a:normAutofit/>
          </a:bodyPr>
          <a:lstStyle/>
          <a:p>
            <a:pPr lvl="0"/>
            <a:r>
              <a:rPr lang="en-US"/>
              <a:t>Click to edit Master text styles</a:t>
            </a:r>
          </a:p>
          <a:p>
            <a:pPr lvl="1"/>
            <a:r>
              <a:rPr lang="en-US"/>
              <a:t>Second level</a:t>
            </a:r>
          </a:p>
          <a:p>
            <a:pPr lvl="2"/>
            <a:r>
              <a:rPr lang="en-US"/>
              <a:t>Third level</a:t>
            </a:r>
          </a:p>
          <a:p>
            <a:pPr lvl="3"/>
            <a:r>
              <a:rPr lang="en-US"/>
              <a:t>Fourth level</a:t>
            </a:r>
          </a:p>
          <a:p>
            <a:pPr lvl="4"/>
            <a:r>
              <a:rPr lang="en-US"/>
              <a:t>Fifth level</a:t>
            </a:r>
            <a:endParaRPr lang="en-US" dirty="0"/>
          </a:p>
        </p:txBody>
      </p:sp>
      <p:sp>
        <p:nvSpPr>
          <p:cNvPr id="4" name="Date Placeholder 3"/>
          <p:cNvSpPr>
            <a:spLocks noGrp="1"/>
          </p:cNvSpPr>
          <p:nvPr>
            <p:ph type="dt" sz="half" idx="2"/>
          </p:nvPr>
        </p:nvSpPr>
        <p:spPr>
          <a:xfrm>
            <a:off x="7456921" y="5883276"/>
            <a:ext cx="2743200" cy="365125"/>
          </a:xfrm>
          <a:prstGeom prst="rect">
            <a:avLst/>
          </a:prstGeom>
        </p:spPr>
        <p:txBody>
          <a:bodyPr vert="horz" lIns="91440" tIns="45720" rIns="91440" bIns="45720" rtlCol="0" anchor="ctr"/>
          <a:lstStyle>
            <a:lvl1pPr algn="r">
              <a:defRPr sz="1050">
                <a:solidFill>
                  <a:schemeClr val="tx1">
                    <a:tint val="75000"/>
                  </a:schemeClr>
                </a:solidFill>
              </a:defRPr>
            </a:lvl1pPr>
          </a:lstStyle>
          <a:p>
            <a:fld id="{3178F0E2-93F6-4807-9F6D-8F6B968B2888}" type="datetimeFigureOut">
              <a:rPr lang="en-IN" smtClean="0"/>
              <a:t>02-05-2023</a:t>
            </a:fld>
            <a:endParaRPr lang="en-IN"/>
          </a:p>
        </p:txBody>
      </p:sp>
      <p:sp>
        <p:nvSpPr>
          <p:cNvPr id="5" name="Footer Placeholder 4"/>
          <p:cNvSpPr>
            <a:spLocks noGrp="1"/>
          </p:cNvSpPr>
          <p:nvPr>
            <p:ph type="ftr" sz="quarter" idx="3"/>
          </p:nvPr>
        </p:nvSpPr>
        <p:spPr>
          <a:xfrm>
            <a:off x="1141411" y="5883275"/>
            <a:ext cx="6239309" cy="365125"/>
          </a:xfrm>
          <a:prstGeom prst="rect">
            <a:avLst/>
          </a:prstGeom>
        </p:spPr>
        <p:txBody>
          <a:bodyPr vert="horz" lIns="91440" tIns="45720" rIns="91440" bIns="45720" rtlCol="0" anchor="ctr"/>
          <a:lstStyle>
            <a:lvl1pPr algn="l">
              <a:defRPr sz="1050" cap="all" baseline="0">
                <a:solidFill>
                  <a:schemeClr val="tx1">
                    <a:tint val="75000"/>
                  </a:schemeClr>
                </a:solidFill>
              </a:defRPr>
            </a:lvl1pPr>
          </a:lstStyle>
          <a:p>
            <a:endParaRPr lang="en-IN"/>
          </a:p>
        </p:txBody>
      </p:sp>
      <p:sp>
        <p:nvSpPr>
          <p:cNvPr id="6" name="Slide Number Placeholder 5"/>
          <p:cNvSpPr>
            <a:spLocks noGrp="1"/>
          </p:cNvSpPr>
          <p:nvPr>
            <p:ph type="sldNum" sz="quarter" idx="4"/>
          </p:nvPr>
        </p:nvSpPr>
        <p:spPr>
          <a:xfrm>
            <a:off x="10276321" y="5883274"/>
            <a:ext cx="771089" cy="365125"/>
          </a:xfrm>
          <a:prstGeom prst="rect">
            <a:avLst/>
          </a:prstGeom>
        </p:spPr>
        <p:txBody>
          <a:bodyPr vert="horz" lIns="91440" tIns="45720" rIns="91440" bIns="45720" rtlCol="0" anchor="ctr"/>
          <a:lstStyle>
            <a:lvl1pPr algn="r">
              <a:defRPr sz="1050">
                <a:solidFill>
                  <a:schemeClr val="tx1">
                    <a:tint val="75000"/>
                  </a:schemeClr>
                </a:solidFill>
              </a:defRPr>
            </a:lvl1pPr>
          </a:lstStyle>
          <a:p>
            <a:fld id="{9A83FE67-572C-449C-9FC4-C672E42BCCD0}" type="slidenum">
              <a:rPr lang="en-IN" smtClean="0"/>
              <a:t>‹#›</a:t>
            </a:fld>
            <a:endParaRPr lang="en-IN"/>
          </a:p>
        </p:txBody>
      </p:sp>
    </p:spTree>
    <p:extLst>
      <p:ext uri="{BB962C8B-B14F-4D97-AF65-F5344CB8AC3E}">
        <p14:creationId xmlns:p14="http://schemas.microsoft.com/office/powerpoint/2010/main" val="1873071236"/>
      </p:ext>
    </p:extLst>
  </p:cSld>
  <p:clrMap bg1="dk1" tx1="lt1" bg2="dk2" tx2="lt2" accent1="accent1" accent2="accent2" accent3="accent3" accent4="accent4" accent5="accent5" accent6="accent6" hlink="hlink" folHlink="folHlink"/>
  <p:sldLayoutIdLst>
    <p:sldLayoutId id="2147483714" r:id="rId1"/>
    <p:sldLayoutId id="2147483715" r:id="rId2"/>
    <p:sldLayoutId id="2147483716" r:id="rId3"/>
    <p:sldLayoutId id="2147483717" r:id="rId4"/>
    <p:sldLayoutId id="2147483718" r:id="rId5"/>
    <p:sldLayoutId id="2147483719" r:id="rId6"/>
    <p:sldLayoutId id="2147483720" r:id="rId7"/>
    <p:sldLayoutId id="2147483721" r:id="rId8"/>
    <p:sldLayoutId id="2147483722" r:id="rId9"/>
    <p:sldLayoutId id="2147483723" r:id="rId10"/>
    <p:sldLayoutId id="2147483724" r:id="rId11"/>
    <p:sldLayoutId id="2147483725" r:id="rId12"/>
    <p:sldLayoutId id="2147483726" r:id="rId13"/>
    <p:sldLayoutId id="2147483727" r:id="rId14"/>
    <p:sldLayoutId id="2147483728" r:id="rId15"/>
    <p:sldLayoutId id="2147483729" r:id="rId16"/>
    <p:sldLayoutId id="2147483730" r:id="rId17"/>
    <p:sldLayoutId id="2147483731" r:id="rId18"/>
  </p:sldLayoutIdLst>
  <p:txStyles>
    <p:titleStyle>
      <a:lvl1pPr algn="l" defTabSz="914400" rtl="0" eaLnBrk="1" latinLnBrk="0" hangingPunct="1">
        <a:lnSpc>
          <a:spcPct val="90000"/>
        </a:lnSpc>
        <a:spcBef>
          <a:spcPct val="0"/>
        </a:spcBef>
        <a:buNone/>
        <a:defRPr sz="3600" kern="1200" cap="all" baseline="0">
          <a:solidFill>
            <a:schemeClr val="tx1"/>
          </a:solidFill>
          <a:latin typeface="+mj-lt"/>
          <a:ea typeface="+mj-ea"/>
          <a:cs typeface="+mj-cs"/>
        </a:defRPr>
      </a:lvl1pPr>
    </p:titleStyle>
    <p:bodyStyle>
      <a:lvl1pPr marL="228600" indent="-228600" algn="l" defTabSz="914400" rtl="0" eaLnBrk="1" latinLnBrk="0" hangingPunct="1">
        <a:lnSpc>
          <a:spcPct val="120000"/>
        </a:lnSpc>
        <a:spcBef>
          <a:spcPts val="1000"/>
        </a:spcBef>
        <a:buSzPct val="125000"/>
        <a:buFont typeface="Arial" panose="020B0604020202020204" pitchFamily="34" charset="0"/>
        <a:buChar char="•"/>
        <a:defRPr sz="2400" kern="1200">
          <a:solidFill>
            <a:schemeClr val="tx1"/>
          </a:solidFill>
          <a:latin typeface="+mn-lt"/>
          <a:ea typeface="+mn-ea"/>
          <a:cs typeface="+mn-cs"/>
        </a:defRPr>
      </a:lvl1pPr>
      <a:lvl2pPr marL="685800" indent="-228600" algn="l" defTabSz="914400" rtl="0" eaLnBrk="1" latinLnBrk="0" hangingPunct="1">
        <a:lnSpc>
          <a:spcPct val="120000"/>
        </a:lnSpc>
        <a:spcBef>
          <a:spcPts val="500"/>
        </a:spcBef>
        <a:buSzPct val="125000"/>
        <a:buFont typeface="Arial" panose="020B0604020202020204" pitchFamily="34" charset="0"/>
        <a:buChar char="•"/>
        <a:defRPr sz="2000" kern="1200">
          <a:solidFill>
            <a:schemeClr val="tx1"/>
          </a:solidFill>
          <a:latin typeface="+mn-lt"/>
          <a:ea typeface="+mn-ea"/>
          <a:cs typeface="+mn-cs"/>
        </a:defRPr>
      </a:lvl2pPr>
      <a:lvl3pPr marL="1143000" indent="-228600" algn="l" defTabSz="914400" rtl="0" eaLnBrk="1" latinLnBrk="0" hangingPunct="1">
        <a:lnSpc>
          <a:spcPct val="120000"/>
        </a:lnSpc>
        <a:spcBef>
          <a:spcPts val="500"/>
        </a:spcBef>
        <a:buSzPct val="125000"/>
        <a:buFont typeface="Arial" panose="020B0604020202020204" pitchFamily="34" charset="0"/>
        <a:buChar char="•"/>
        <a:defRPr sz="1800" kern="1200">
          <a:solidFill>
            <a:schemeClr val="tx1"/>
          </a:solidFill>
          <a:latin typeface="+mn-lt"/>
          <a:ea typeface="+mn-ea"/>
          <a:cs typeface="+mn-cs"/>
        </a:defRPr>
      </a:lvl3pPr>
      <a:lvl4pPr marL="1600200" indent="-228600" algn="l" defTabSz="914400" rtl="0" eaLnBrk="1" latinLnBrk="0" hangingPunct="1">
        <a:lnSpc>
          <a:spcPct val="120000"/>
        </a:lnSpc>
        <a:spcBef>
          <a:spcPts val="500"/>
        </a:spcBef>
        <a:buSzPct val="125000"/>
        <a:buFont typeface="Arial" panose="020B0604020202020204" pitchFamily="34" charset="0"/>
        <a:buChar char="•"/>
        <a:defRPr sz="1600" kern="1200">
          <a:solidFill>
            <a:schemeClr val="tx1"/>
          </a:solidFill>
          <a:latin typeface="+mn-lt"/>
          <a:ea typeface="+mn-ea"/>
          <a:cs typeface="+mn-cs"/>
        </a:defRPr>
      </a:lvl4pPr>
      <a:lvl5pPr marL="2057400" indent="-228600" algn="l" defTabSz="914400" rtl="0" eaLnBrk="1" latinLnBrk="0" hangingPunct="1">
        <a:lnSpc>
          <a:spcPct val="120000"/>
        </a:lnSpc>
        <a:spcBef>
          <a:spcPts val="500"/>
        </a:spcBef>
        <a:buSzPct val="125000"/>
        <a:buFont typeface="Arial" panose="020B0604020202020204" pitchFamily="34" charset="0"/>
        <a:buChar char="•"/>
        <a:defRPr sz="1600" kern="1200">
          <a:solidFill>
            <a:schemeClr val="tx1"/>
          </a:solidFill>
          <a:latin typeface="+mn-lt"/>
          <a:ea typeface="+mn-ea"/>
          <a:cs typeface="+mn-cs"/>
        </a:defRPr>
      </a:lvl5pPr>
      <a:lvl6pPr marL="2514600" indent="-228600" algn="l" defTabSz="914400" rtl="0" eaLnBrk="1" latinLnBrk="0" hangingPunct="1">
        <a:lnSpc>
          <a:spcPct val="120000"/>
        </a:lnSpc>
        <a:spcBef>
          <a:spcPts val="500"/>
        </a:spcBef>
        <a:buSzPct val="125000"/>
        <a:buFont typeface="Arial" panose="020B0604020202020204" pitchFamily="34" charset="0"/>
        <a:buChar char="•"/>
        <a:defRPr sz="1400" kern="1200">
          <a:solidFill>
            <a:schemeClr val="tx1"/>
          </a:solidFill>
          <a:latin typeface="+mn-lt"/>
          <a:ea typeface="+mn-ea"/>
          <a:cs typeface="+mn-cs"/>
        </a:defRPr>
      </a:lvl6pPr>
      <a:lvl7pPr marL="2971800" indent="-228600" algn="l" defTabSz="914400" rtl="0" eaLnBrk="1" latinLnBrk="0" hangingPunct="1">
        <a:lnSpc>
          <a:spcPct val="120000"/>
        </a:lnSpc>
        <a:spcBef>
          <a:spcPts val="500"/>
        </a:spcBef>
        <a:buSzPct val="125000"/>
        <a:buFont typeface="Arial" panose="020B0604020202020204" pitchFamily="34" charset="0"/>
        <a:buChar char="•"/>
        <a:defRPr sz="1400" kern="1200">
          <a:solidFill>
            <a:schemeClr val="tx1"/>
          </a:solidFill>
          <a:latin typeface="+mn-lt"/>
          <a:ea typeface="+mn-ea"/>
          <a:cs typeface="+mn-cs"/>
        </a:defRPr>
      </a:lvl7pPr>
      <a:lvl8pPr marL="3429000" indent="-228600" algn="l" defTabSz="914400" rtl="0" eaLnBrk="1" latinLnBrk="0" hangingPunct="1">
        <a:lnSpc>
          <a:spcPct val="120000"/>
        </a:lnSpc>
        <a:spcBef>
          <a:spcPts val="500"/>
        </a:spcBef>
        <a:buSzPct val="125000"/>
        <a:buFont typeface="Arial" panose="020B0604020202020204" pitchFamily="34" charset="0"/>
        <a:buChar char="•"/>
        <a:defRPr sz="1400" kern="1200">
          <a:solidFill>
            <a:schemeClr val="tx1"/>
          </a:solidFill>
          <a:latin typeface="+mn-lt"/>
          <a:ea typeface="+mn-ea"/>
          <a:cs typeface="+mn-cs"/>
        </a:defRPr>
      </a:lvl8pPr>
      <a:lvl9pPr marL="3886200" indent="-228600" algn="l" defTabSz="914400" rtl="0" eaLnBrk="1" latinLnBrk="0" hangingPunct="1">
        <a:lnSpc>
          <a:spcPct val="120000"/>
        </a:lnSpc>
        <a:spcBef>
          <a:spcPts val="500"/>
        </a:spcBef>
        <a:buSzPct val="125000"/>
        <a:buFont typeface="Arial" panose="020B0604020202020204" pitchFamily="34" charset="0"/>
        <a:buChar char="•"/>
        <a:defRPr sz="1400" kern="1200">
          <a:solidFill>
            <a:schemeClr val="tx1"/>
          </a:solidFill>
          <a:latin typeface="+mn-lt"/>
          <a:ea typeface="+mn-ea"/>
          <a:cs typeface="+mn-cs"/>
        </a:defRPr>
      </a:lvl9pPr>
    </p:bodyStyle>
    <p:other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p:otherStyle>
  </p:txStyles>
</p:sldMaster>
</file>

<file path=ppt/slides/_rels/slide1.xml.rels><?xml version="1.0" encoding="UTF-8" standalone="yes"?>
<Relationships xmlns="http://schemas.openxmlformats.org/package/2006/relationships"><Relationship Id="rId1" Type="http://schemas.openxmlformats.org/officeDocument/2006/relationships/slideLayout" Target="../slideLayouts/slideLayout1.xml"/></Relationships>
</file>

<file path=ppt/slides/_rels/slide2.xml.rels><?xml version="1.0" encoding="UTF-8" standalone="yes"?>
<Relationships xmlns="http://schemas.openxmlformats.org/package/2006/relationships"><Relationship Id="rId1" Type="http://schemas.openxmlformats.org/officeDocument/2006/relationships/slideLayout" Target="../slideLayouts/slideLayout7.xml"/></Relationships>
</file>

<file path=ppt/slides/_rels/slide3.xml.rels><?xml version="1.0" encoding="UTF-8" standalone="yes"?>
<Relationships xmlns="http://schemas.openxmlformats.org/package/2006/relationships"><Relationship Id="rId1" Type="http://schemas.openxmlformats.org/officeDocument/2006/relationships/slideLayout" Target="../slideLayouts/slideLayout1.xml"/></Relationships>
</file>

<file path=ppt/slides/_rels/slide4.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5.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6.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7.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8.xml.rels><?xml version="1.0" encoding="UTF-8" standalone="yes"?>
<Relationships xmlns="http://schemas.openxmlformats.org/package/2006/relationships"><Relationship Id="rId1" Type="http://schemas.openxmlformats.org/officeDocument/2006/relationships/slideLayout" Target="../slideLayouts/slideLayout2.xml"/></Relationships>
</file>

<file path=ppt/slides/_rels/slide9.xml.rels><?xml version="1.0" encoding="UTF-8" standalone="yes"?>
<Relationships xmlns="http://schemas.openxmlformats.org/package/2006/relationships"><Relationship Id="rId1" Type="http://schemas.openxmlformats.org/officeDocument/2006/relationships/slideLayout" Target="../slideLayouts/slideLayout18.xml"/></Relationships>
</file>

<file path=ppt/slides/slide1.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a:extLst>
              <a:ext uri="{FF2B5EF4-FFF2-40B4-BE49-F238E27FC236}">
                <a16:creationId xmlns:a16="http://schemas.microsoft.com/office/drawing/2014/main" id="{EDF8FBDF-8069-D4BB-B363-347E1AAB4059}"/>
              </a:ext>
            </a:extLst>
          </p:cNvPr>
          <p:cNvSpPr>
            <a:spLocks noGrp="1"/>
          </p:cNvSpPr>
          <p:nvPr>
            <p:ph type="ctrTitle"/>
          </p:nvPr>
        </p:nvSpPr>
        <p:spPr/>
        <p:txBody>
          <a:bodyPr anchor="ctr">
            <a:normAutofit/>
          </a:bodyPr>
          <a:lstStyle/>
          <a:p>
            <a:pPr algn="ctr"/>
            <a:r>
              <a:rPr lang="en-US" dirty="0">
                <a:solidFill>
                  <a:schemeClr val="bg1"/>
                </a:solidFill>
                <a:latin typeface="Arial" panose="020B0604020202020204" pitchFamily="34" charset="0"/>
                <a:cs typeface="Arial" panose="020B0604020202020204" pitchFamily="34" charset="0"/>
              </a:rPr>
              <a:t>IOT USING SMART PLANT MONITORING</a:t>
            </a:r>
            <a:br>
              <a:rPr lang="en-US" dirty="0">
                <a:solidFill>
                  <a:schemeClr val="bg1"/>
                </a:solidFill>
                <a:latin typeface="Arial" panose="020B0604020202020204" pitchFamily="34" charset="0"/>
                <a:cs typeface="Arial" panose="020B0604020202020204" pitchFamily="34" charset="0"/>
              </a:rPr>
            </a:br>
            <a:r>
              <a:rPr lang="en-US" dirty="0">
                <a:solidFill>
                  <a:schemeClr val="bg1"/>
                </a:solidFill>
                <a:latin typeface="Arial" panose="020B0604020202020204" pitchFamily="34" charset="0"/>
                <a:cs typeface="Arial" panose="020B0604020202020204" pitchFamily="34" charset="0"/>
              </a:rPr>
              <a:t> SYSTEM</a:t>
            </a:r>
            <a:endParaRPr lang="en-IN" dirty="0">
              <a:solidFill>
                <a:schemeClr val="bg1"/>
              </a:solidFill>
              <a:latin typeface="Arial" panose="020B0604020202020204" pitchFamily="34" charset="0"/>
              <a:cs typeface="Arial" panose="020B0604020202020204" pitchFamily="34" charset="0"/>
            </a:endParaRPr>
          </a:p>
        </p:txBody>
      </p:sp>
    </p:spTree>
    <p:extLst>
      <p:ext uri="{BB962C8B-B14F-4D97-AF65-F5344CB8AC3E}">
        <p14:creationId xmlns:p14="http://schemas.microsoft.com/office/powerpoint/2010/main" val="3892666949"/>
      </p:ext>
    </p:extLst>
  </p:cSld>
  <p:clrMapOvr>
    <a:masterClrMapping/>
  </p:clrMapOvr>
</p:sld>
</file>

<file path=ppt/slides/slide2.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4" name="TextBox 3">
            <a:extLst>
              <a:ext uri="{FF2B5EF4-FFF2-40B4-BE49-F238E27FC236}">
                <a16:creationId xmlns:a16="http://schemas.microsoft.com/office/drawing/2014/main" id="{0DB0E2F8-0F82-F32F-0609-39041E560E40}"/>
              </a:ext>
            </a:extLst>
          </p:cNvPr>
          <p:cNvSpPr txBox="1"/>
          <p:nvPr/>
        </p:nvSpPr>
        <p:spPr>
          <a:xfrm>
            <a:off x="1614195" y="2573521"/>
            <a:ext cx="7777455" cy="1938992"/>
          </a:xfrm>
          <a:prstGeom prst="rect">
            <a:avLst/>
          </a:prstGeom>
          <a:noFill/>
        </p:spPr>
        <p:txBody>
          <a:bodyPr wrap="square" rtlCol="0" anchor="ctr" anchorCtr="1">
            <a:spAutoFit/>
          </a:bodyPr>
          <a:lstStyle/>
          <a:p>
            <a:r>
              <a:rPr lang="en-US" sz="4000" dirty="0">
                <a:solidFill>
                  <a:schemeClr val="bg1"/>
                </a:solidFill>
                <a:latin typeface="Arial" panose="020B0604020202020204" pitchFamily="34" charset="0"/>
                <a:cs typeface="Arial" panose="020B0604020202020204" pitchFamily="34" charset="0"/>
              </a:rPr>
              <a:t>BY STUDENTS OF EEE PANIMALAR ENGINEERING COLLEGE</a:t>
            </a:r>
            <a:endParaRPr lang="en-IN" dirty="0">
              <a:solidFill>
                <a:schemeClr val="bg1"/>
              </a:solidFill>
              <a:latin typeface="Copperplate Gothic Bold" panose="020E0705020206020404" pitchFamily="34" charset="0"/>
            </a:endParaRPr>
          </a:p>
        </p:txBody>
      </p:sp>
      <p:sp>
        <p:nvSpPr>
          <p:cNvPr id="7" name="TextBox 6">
            <a:extLst>
              <a:ext uri="{FF2B5EF4-FFF2-40B4-BE49-F238E27FC236}">
                <a16:creationId xmlns:a16="http://schemas.microsoft.com/office/drawing/2014/main" id="{0334D8E3-CAE3-23F0-C11B-07AAE3CD5477}"/>
              </a:ext>
            </a:extLst>
          </p:cNvPr>
          <p:cNvSpPr txBox="1"/>
          <p:nvPr/>
        </p:nvSpPr>
        <p:spPr>
          <a:xfrm>
            <a:off x="7229474" y="4666966"/>
            <a:ext cx="3876676" cy="1200329"/>
          </a:xfrm>
          <a:prstGeom prst="rect">
            <a:avLst/>
          </a:prstGeom>
          <a:noFill/>
        </p:spPr>
        <p:txBody>
          <a:bodyPr wrap="square" rtlCol="0">
            <a:spAutoFit/>
          </a:bodyPr>
          <a:lstStyle/>
          <a:p>
            <a:pPr algn="just"/>
            <a:r>
              <a:rPr lang="en-US" dirty="0">
                <a:solidFill>
                  <a:schemeClr val="bg1"/>
                </a:solidFill>
                <a:latin typeface="Arial" panose="020B0604020202020204" pitchFamily="34" charset="0"/>
                <a:cs typeface="Arial" panose="020B0604020202020204" pitchFamily="34" charset="0"/>
              </a:rPr>
              <a:t>P.THARUN                211420105335</a:t>
            </a:r>
          </a:p>
          <a:p>
            <a:pPr algn="just"/>
            <a:r>
              <a:rPr lang="en-US" dirty="0">
                <a:solidFill>
                  <a:schemeClr val="bg1"/>
                </a:solidFill>
                <a:latin typeface="Arial" panose="020B0604020202020204" pitchFamily="34" charset="0"/>
                <a:cs typeface="Arial" panose="020B0604020202020204" pitchFamily="34" charset="0"/>
              </a:rPr>
              <a:t>J.SHREEBHASKER 211420105326</a:t>
            </a:r>
          </a:p>
          <a:p>
            <a:pPr algn="just"/>
            <a:r>
              <a:rPr lang="en-US" dirty="0">
                <a:solidFill>
                  <a:schemeClr val="bg1"/>
                </a:solidFill>
                <a:latin typeface="Arial" panose="020B0604020202020204" pitchFamily="34" charset="0"/>
                <a:cs typeface="Arial" panose="020B0604020202020204" pitchFamily="34" charset="0"/>
              </a:rPr>
              <a:t>S.SRIDHAR              211420105330</a:t>
            </a:r>
          </a:p>
          <a:p>
            <a:pPr algn="just"/>
            <a:r>
              <a:rPr lang="en-US" dirty="0">
                <a:solidFill>
                  <a:schemeClr val="bg1"/>
                </a:solidFill>
                <a:latin typeface="Arial" panose="020B0604020202020204" pitchFamily="34" charset="0"/>
                <a:cs typeface="Arial" panose="020B0604020202020204" pitchFamily="34" charset="0"/>
              </a:rPr>
              <a:t>M.NYASWANTH       211420105340</a:t>
            </a:r>
            <a:endParaRPr lang="en-IN" dirty="0">
              <a:solidFill>
                <a:schemeClr val="bg1"/>
              </a:solidFill>
              <a:latin typeface="Arial" panose="020B0604020202020204" pitchFamily="34" charset="0"/>
              <a:cs typeface="Arial" panose="020B0604020202020204" pitchFamily="34" charset="0"/>
            </a:endParaRPr>
          </a:p>
        </p:txBody>
      </p:sp>
    </p:spTree>
    <p:extLst>
      <p:ext uri="{BB962C8B-B14F-4D97-AF65-F5344CB8AC3E}">
        <p14:creationId xmlns:p14="http://schemas.microsoft.com/office/powerpoint/2010/main" val="1855324556"/>
      </p:ext>
    </p:extLst>
  </p:cSld>
  <p:clrMapOvr>
    <a:masterClrMapping/>
  </p:clrMapOvr>
</p:sld>
</file>

<file path=ppt/slides/slide3.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 name="Title 1">
            <a:extLst>
              <a:ext uri="{FF2B5EF4-FFF2-40B4-BE49-F238E27FC236}">
                <a16:creationId xmlns:a16="http://schemas.microsoft.com/office/drawing/2014/main" id="{268AFF97-E222-C94D-4E8E-BF07F906C8BC}"/>
              </a:ext>
            </a:extLst>
          </p:cNvPr>
          <p:cNvSpPr>
            <a:spLocks noGrp="1"/>
          </p:cNvSpPr>
          <p:nvPr>
            <p:ph type="ctrTitle"/>
          </p:nvPr>
        </p:nvSpPr>
        <p:spPr>
          <a:xfrm>
            <a:off x="942392" y="541176"/>
            <a:ext cx="9517223" cy="5794310"/>
          </a:xfrm>
        </p:spPr>
        <p:txBody>
          <a:bodyPr>
            <a:normAutofit fontScale="90000"/>
          </a:bodyPr>
          <a:lstStyle/>
          <a:p>
            <a:pPr>
              <a:lnSpc>
                <a:spcPct val="115000"/>
              </a:lnSpc>
              <a:spcAft>
                <a:spcPts val="800"/>
              </a:spcAft>
            </a:pPr>
            <a:r>
              <a:rPr lang="en-IN" sz="1800" b="1" dirty="0">
                <a:effectLst/>
                <a:latin typeface="Times New Roman" panose="02020603050405020304" pitchFamily="18" charset="0"/>
                <a:ea typeface="Calibri" panose="020F0502020204030204" pitchFamily="34" charset="0"/>
                <a:cs typeface="Times New Roman" panose="02020603050405020304" pitchFamily="18" charset="0"/>
              </a:rPr>
              <a:t>ABSTRACT</a:t>
            </a:r>
            <a:br>
              <a:rPr lang="en-IN" sz="1800" dirty="0">
                <a:effectLst/>
                <a:latin typeface="Calibri" panose="020F0502020204030204" pitchFamily="34" charset="0"/>
                <a:ea typeface="Calibri" panose="020F0502020204030204" pitchFamily="34" charset="0"/>
                <a:cs typeface="Times New Roman" panose="02020603050405020304" pitchFamily="18" charset="0"/>
              </a:rPr>
            </a:br>
            <a:r>
              <a:rPr lang="en-IN" sz="1800" dirty="0">
                <a:solidFill>
                  <a:srgbClr val="000000"/>
                </a:solidFill>
                <a:effectLst/>
                <a:latin typeface="Times New Roman" panose="02020603050405020304" pitchFamily="18" charset="0"/>
                <a:ea typeface="Calibri" panose="020F0502020204030204" pitchFamily="34" charset="0"/>
                <a:cs typeface="Times New Roman" panose="02020603050405020304" pitchFamily="18" charset="0"/>
              </a:rPr>
              <a:t>Now-a-days world is fully overtaken by the internet and internet of things. Internet is use for basic need of all human beings. The Internet of Things (IOT) is the network of physical objects.. In order to overcome this irrigation process can be automated. The use of Internet of things in this field will be helpful to reduce the wastage of water. So that the temperature as well as humidity and light are measured by means of sensors and depend up on the outcome further processing can be performed. We propose a system that will capture all the details about the soil and the temperature by means of different sensors IOT permits objects to be sensed or controlled remotely across the network infrastructure. The result improves accuracy, economic benefits, efficiency and reduces intervention of human. In this paper we are going to deal with basic and important concepts of IOT and its scope in upcoming future. This project studies the need of IOT in day to day life for different applications and gives brief information about IOT. IOT contributes significantly toward revolutionary farming methods. So we are trying to demonstrate IOT in Automatic watering system. Automatic watering system monitors and maintain the approximate moisture content in soil. Arduino UNO is used as microcontroller to implement the control unit. The set up uses the temperature sensor, moisture sensor and humidity sensor which measure the approximate temperature, moisture and humidity in the soil. This value enables the system to use appropriate soil quality which avoids over/under irrigation.</a:t>
            </a:r>
            <a:endParaRPr lang="en-IN" sz="1800" dirty="0">
              <a:latin typeface="Arial" panose="020B0604020202020204" pitchFamily="34" charset="0"/>
              <a:cs typeface="Arial" panose="020B0604020202020204" pitchFamily="34" charset="0"/>
            </a:endParaRPr>
          </a:p>
        </p:txBody>
      </p:sp>
    </p:spTree>
    <p:extLst>
      <p:ext uri="{BB962C8B-B14F-4D97-AF65-F5344CB8AC3E}">
        <p14:creationId xmlns:p14="http://schemas.microsoft.com/office/powerpoint/2010/main" val="3917092767"/>
      </p:ext>
    </p:extLst>
  </p:cSld>
  <p:clrMapOvr>
    <a:masterClrMapping/>
  </p:clrMapOvr>
</p:sld>
</file>

<file path=ppt/slides/slide4.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5" name="Content Placeholder 4">
            <a:extLst>
              <a:ext uri="{FF2B5EF4-FFF2-40B4-BE49-F238E27FC236}">
                <a16:creationId xmlns:a16="http://schemas.microsoft.com/office/drawing/2014/main" id="{196A49FF-60DD-3F53-ADD2-C669F417DB45}"/>
              </a:ext>
            </a:extLst>
          </p:cNvPr>
          <p:cNvSpPr>
            <a:spLocks noGrp="1"/>
          </p:cNvSpPr>
          <p:nvPr>
            <p:ph idx="1"/>
          </p:nvPr>
        </p:nvSpPr>
        <p:spPr>
          <a:xfrm>
            <a:off x="410547" y="158620"/>
            <a:ext cx="10226351" cy="5290458"/>
          </a:xfrm>
        </p:spPr>
        <p:txBody>
          <a:bodyPr>
            <a:noAutofit/>
          </a:bodyPr>
          <a:lstStyle/>
          <a:p>
            <a:pPr algn="just">
              <a:lnSpc>
                <a:spcPct val="115000"/>
              </a:lnSpc>
              <a:spcAft>
                <a:spcPts val="800"/>
              </a:spcAft>
            </a:pPr>
            <a:r>
              <a:rPr lang="en-IN" sz="1800" b="1" dirty="0">
                <a:effectLst/>
                <a:latin typeface="Times New Roman" panose="02020603050405020304" pitchFamily="18" charset="0"/>
                <a:ea typeface="Calibri" panose="020F0502020204030204" pitchFamily="34" charset="0"/>
                <a:cs typeface="Times New Roman" panose="02020603050405020304" pitchFamily="18" charset="0"/>
              </a:rPr>
              <a:t>INTRODUCTION</a:t>
            </a: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a:p>
            <a:pPr algn="just">
              <a:lnSpc>
                <a:spcPct val="115000"/>
              </a:lnSpc>
              <a:spcAft>
                <a:spcPts val="800"/>
              </a:spcAft>
            </a:pPr>
            <a:r>
              <a:rPr lang="en-IN" sz="1800" b="1" dirty="0">
                <a:effectLst/>
                <a:latin typeface="Times New Roman" panose="02020603050405020304" pitchFamily="18" charset="0"/>
                <a:ea typeface="Calibri" panose="020F0502020204030204" pitchFamily="34" charset="0"/>
                <a:cs typeface="Times New Roman" panose="02020603050405020304" pitchFamily="18" charset="0"/>
              </a:rPr>
              <a:t>1.1 BACKGROUND OF THE STUDY</a:t>
            </a: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a:p>
            <a:pPr algn="just">
              <a:lnSpc>
                <a:spcPct val="115000"/>
              </a:lnSpc>
              <a:spcAft>
                <a:spcPts val="800"/>
              </a:spcAft>
            </a:pPr>
            <a:r>
              <a:rPr lang="en-IN" sz="1800" dirty="0">
                <a:solidFill>
                  <a:srgbClr val="000000"/>
                </a:solidFill>
                <a:effectLst/>
                <a:latin typeface="Times New Roman" panose="02020603050405020304" pitchFamily="18" charset="0"/>
                <a:ea typeface="Calibri" panose="020F0502020204030204" pitchFamily="34" charset="0"/>
                <a:cs typeface="Times New Roman" panose="02020603050405020304" pitchFamily="18" charset="0"/>
              </a:rPr>
              <a:t>Plant plays a vital role in maintaining the ecological cycle and forms the foundation of a food chain pyramid and thus to maintain the plant’s proper growth and health adequate monitoring is required. Hence the aim at making plant monitoring system smart is using automation and Internet of Things (IOT) technology. This topic highlights various features such as smart decision making based on soil moisture real time data.</a:t>
            </a:r>
            <a:r>
              <a:rPr lang="en-IN" sz="1800" dirty="0">
                <a:effectLst/>
                <a:latin typeface="Times New Roman" panose="02020603050405020304" pitchFamily="18" charset="0"/>
                <a:ea typeface="Calibri" panose="020F0502020204030204" pitchFamily="34" charset="0"/>
                <a:cs typeface="Times New Roman" panose="02020603050405020304" pitchFamily="18" charset="0"/>
              </a:rPr>
              <a:t> </a:t>
            </a:r>
            <a:r>
              <a:rPr lang="en-IN" sz="1800" dirty="0">
                <a:solidFill>
                  <a:srgbClr val="000000"/>
                </a:solidFill>
                <a:effectLst/>
                <a:latin typeface="Times New Roman" panose="02020603050405020304" pitchFamily="18" charset="0"/>
                <a:ea typeface="Calibri" panose="020F0502020204030204" pitchFamily="34" charset="0"/>
                <a:cs typeface="Times New Roman" panose="02020603050405020304" pitchFamily="18" charset="0"/>
              </a:rPr>
              <a:t>Automation and IoT technology in plant monitoring can provide numerous benefits. One of the most significant advantages is the ability to collect real-time data on soil moisture, temperature, humidity, light intensity, and other environmental factors that impact plant growth and health. By monitoring these factors, farmers and gardeners can make more informed decisions about when to water, fertilize, or adjust other environmental conditions.</a:t>
            </a: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a:p>
            <a:pPr algn="just">
              <a:lnSpc>
                <a:spcPct val="115000"/>
              </a:lnSpc>
              <a:spcAft>
                <a:spcPts val="800"/>
              </a:spcAft>
            </a:pPr>
            <a:r>
              <a:rPr lang="en-IN" sz="1800" dirty="0">
                <a:solidFill>
                  <a:srgbClr val="000000"/>
                </a:solidFill>
                <a:effectLst/>
                <a:latin typeface="Times New Roman" panose="02020603050405020304" pitchFamily="18" charset="0"/>
                <a:ea typeface="Calibri" panose="020F0502020204030204" pitchFamily="34" charset="0"/>
                <a:cs typeface="Times New Roman" panose="02020603050405020304" pitchFamily="18" charset="0"/>
              </a:rPr>
              <a:t>Smart decision-making based on soil moisture real-time data can be achieved through the use of sensors placed in the soil, which provide continuous feedback on the moisture level. The data collected can be analysed using machine learning algorithms and used to make decisions on the optimal time and amount of irrigation required for the plants. This can lead to significant water savings, reduced labour costs, and increased crop yields.</a:t>
            </a: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p:txBody>
      </p:sp>
    </p:spTree>
    <p:extLst>
      <p:ext uri="{BB962C8B-B14F-4D97-AF65-F5344CB8AC3E}">
        <p14:creationId xmlns:p14="http://schemas.microsoft.com/office/powerpoint/2010/main" val="2548747949"/>
      </p:ext>
    </p:extLst>
  </p:cSld>
  <p:clrMapOvr>
    <a:masterClrMapping/>
  </p:clrMapOvr>
</p:sld>
</file>

<file path=ppt/slides/slide5.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3" name="Content Placeholder 2">
            <a:extLst>
              <a:ext uri="{FF2B5EF4-FFF2-40B4-BE49-F238E27FC236}">
                <a16:creationId xmlns:a16="http://schemas.microsoft.com/office/drawing/2014/main" id="{8DC68026-B63E-A69D-F9B5-40C09623BF4C}"/>
              </a:ext>
            </a:extLst>
          </p:cNvPr>
          <p:cNvSpPr>
            <a:spLocks noGrp="1"/>
          </p:cNvSpPr>
          <p:nvPr>
            <p:ph idx="1"/>
          </p:nvPr>
        </p:nvSpPr>
        <p:spPr>
          <a:xfrm>
            <a:off x="233266" y="597160"/>
            <a:ext cx="9816588" cy="5651240"/>
          </a:xfrm>
        </p:spPr>
        <p:txBody>
          <a:bodyPr/>
          <a:lstStyle/>
          <a:p>
            <a:pPr algn="just">
              <a:lnSpc>
                <a:spcPct val="115000"/>
              </a:lnSpc>
              <a:spcAft>
                <a:spcPts val="800"/>
              </a:spcAft>
            </a:pPr>
            <a:r>
              <a:rPr lang="en-IN" sz="1800" dirty="0">
                <a:solidFill>
                  <a:srgbClr val="000000"/>
                </a:solidFill>
                <a:effectLst/>
                <a:latin typeface="Times New Roman" panose="02020603050405020304" pitchFamily="18" charset="0"/>
                <a:ea typeface="Calibri" panose="020F0502020204030204" pitchFamily="34" charset="0"/>
                <a:cs typeface="Times New Roman" panose="02020603050405020304" pitchFamily="18" charset="0"/>
              </a:rPr>
              <a:t>Another feature of smart plant monitoring systems is the ability to remotely control environmental conditions, such as adjusting temperature and humidity levels, based on the data collected. This can be done through the use of IoT-enabled devices such as smart thermostats and humidifiers.</a:t>
            </a: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a:p>
            <a:pPr algn="just">
              <a:lnSpc>
                <a:spcPct val="115000"/>
              </a:lnSpc>
              <a:spcAft>
                <a:spcPts val="800"/>
              </a:spcAft>
            </a:pPr>
            <a:r>
              <a:rPr lang="en-IN" sz="1800" dirty="0">
                <a:solidFill>
                  <a:srgbClr val="000000"/>
                </a:solidFill>
                <a:effectLst/>
                <a:latin typeface="Times New Roman" panose="02020603050405020304" pitchFamily="18" charset="0"/>
                <a:ea typeface="Calibri" panose="020F0502020204030204" pitchFamily="34" charset="0"/>
                <a:cs typeface="Times New Roman" panose="02020603050405020304" pitchFamily="18" charset="0"/>
              </a:rPr>
              <a:t>Overall, the use of automation and IoT technology in plant monitoring can lead to more efficient use of resources, better decision-making, and ultimately healthier plants.</a:t>
            </a: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a:p>
            <a:endParaRPr lang="en-IN" dirty="0"/>
          </a:p>
        </p:txBody>
      </p:sp>
    </p:spTree>
    <p:extLst>
      <p:ext uri="{BB962C8B-B14F-4D97-AF65-F5344CB8AC3E}">
        <p14:creationId xmlns:p14="http://schemas.microsoft.com/office/powerpoint/2010/main" val="3307191263"/>
      </p:ext>
    </p:extLst>
  </p:cSld>
  <p:clrMapOvr>
    <a:masterClrMapping/>
  </p:clrMapOvr>
</p:sld>
</file>

<file path=ppt/slides/slide6.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3" name="Content Placeholder 2">
            <a:extLst>
              <a:ext uri="{FF2B5EF4-FFF2-40B4-BE49-F238E27FC236}">
                <a16:creationId xmlns:a16="http://schemas.microsoft.com/office/drawing/2014/main" id="{44C1C594-C9A6-EFB1-EF54-76C5AC593785}"/>
              </a:ext>
            </a:extLst>
          </p:cNvPr>
          <p:cNvSpPr>
            <a:spLocks noGrp="1"/>
          </p:cNvSpPr>
          <p:nvPr>
            <p:ph idx="1"/>
          </p:nvPr>
        </p:nvSpPr>
        <p:spPr>
          <a:xfrm>
            <a:off x="522514" y="447870"/>
            <a:ext cx="9527339" cy="5800530"/>
          </a:xfrm>
        </p:spPr>
        <p:txBody>
          <a:bodyPr>
            <a:normAutofit fontScale="92500" lnSpcReduction="20000"/>
          </a:bodyPr>
          <a:lstStyle/>
          <a:p>
            <a:pPr algn="just">
              <a:lnSpc>
                <a:spcPct val="115000"/>
              </a:lnSpc>
              <a:spcAft>
                <a:spcPts val="800"/>
              </a:spcAft>
            </a:pPr>
            <a:r>
              <a:rPr lang="en-IN" sz="1800" b="1" dirty="0">
                <a:effectLst/>
                <a:latin typeface="Times New Roman" panose="02020603050405020304" pitchFamily="18" charset="0"/>
                <a:ea typeface="Calibri" panose="020F0502020204030204" pitchFamily="34" charset="0"/>
                <a:cs typeface="Times New Roman" panose="02020603050405020304" pitchFamily="18" charset="0"/>
              </a:rPr>
              <a:t>1.2 Computerized water system framework</a:t>
            </a: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a:p>
            <a:pPr algn="just">
              <a:lnSpc>
                <a:spcPct val="115000"/>
              </a:lnSpc>
              <a:spcAft>
                <a:spcPts val="800"/>
              </a:spcAft>
            </a:pPr>
            <a:r>
              <a:rPr lang="en-IN" sz="1800" dirty="0">
                <a:solidFill>
                  <a:srgbClr val="000000"/>
                </a:solidFill>
                <a:effectLst/>
                <a:latin typeface="Times New Roman" panose="02020603050405020304" pitchFamily="18" charset="0"/>
                <a:ea typeface="Calibri" panose="020F0502020204030204" pitchFamily="34" charset="0"/>
                <a:cs typeface="Times New Roman" panose="02020603050405020304" pitchFamily="18" charset="0"/>
              </a:rPr>
              <a:t>The </a:t>
            </a:r>
            <a:r>
              <a:rPr lang="en-IN" sz="1900" dirty="0">
                <a:solidFill>
                  <a:srgbClr val="000000"/>
                </a:solidFill>
                <a:effectLst/>
                <a:latin typeface="Times New Roman" panose="02020603050405020304" pitchFamily="18" charset="0"/>
                <a:ea typeface="Calibri" panose="020F0502020204030204" pitchFamily="34" charset="0"/>
                <a:cs typeface="Times New Roman" panose="02020603050405020304" pitchFamily="18" charset="0"/>
              </a:rPr>
              <a:t>computerized</a:t>
            </a:r>
            <a:r>
              <a:rPr lang="en-IN" sz="1800" dirty="0">
                <a:solidFill>
                  <a:srgbClr val="000000"/>
                </a:solidFill>
                <a:effectLst/>
                <a:latin typeface="Times New Roman" panose="02020603050405020304" pitchFamily="18" charset="0"/>
                <a:ea typeface="Calibri" panose="020F0502020204030204" pitchFamily="34" charset="0"/>
                <a:cs typeface="Times New Roman" panose="02020603050405020304" pitchFamily="18" charset="0"/>
              </a:rPr>
              <a:t> water system framework with IOT is practically and financially sufficient for planning water resources for plantation (group of a plant). Adopting the automatic water system framework we can demonstrate that the utilization of water can be decreased for various plantations (group of plants) usages. The system framework has an appropriated microwaves (wireless) chain of moisture content in the soil through soil moisture sensor, humidity and temperature sensor set in the root zone of the plants and level of water (ultrasonic) sensor is set in tank for checking the water level in tank. The data will gather from the sensors and send to the web server (cloud).</a:t>
            </a: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a:p>
            <a:pPr algn="just">
              <a:lnSpc>
                <a:spcPct val="115000"/>
              </a:lnSpc>
              <a:spcAft>
                <a:spcPts val="800"/>
              </a:spcAft>
            </a:pPr>
            <a:r>
              <a:rPr lang="en-IN" sz="1800" dirty="0">
                <a:solidFill>
                  <a:schemeClr val="bg1"/>
                </a:solidFill>
                <a:effectLst/>
                <a:latin typeface="Times New Roman" panose="02020603050405020304" pitchFamily="18" charset="0"/>
                <a:ea typeface="Calibri" panose="020F0502020204030204" pitchFamily="34" charset="0"/>
                <a:cs typeface="Times New Roman" panose="02020603050405020304" pitchFamily="18" charset="0"/>
              </a:rPr>
              <a:t>A computerized water system framework with IoT can be a practical and cost-effective solution for planning water resources for plantations. By using soil moisture sensors, humidity and temperature sensors, and water level sensors, the system can collect real-time data on environmental conditions and water availability.</a:t>
            </a:r>
            <a:endParaRPr lang="en-IN" sz="1800" dirty="0">
              <a:solidFill>
                <a:schemeClr val="bg1"/>
              </a:solidFill>
              <a:effectLst/>
              <a:latin typeface="Calibri" panose="020F0502020204030204" pitchFamily="34" charset="0"/>
              <a:ea typeface="Calibri" panose="020F0502020204030204" pitchFamily="34" charset="0"/>
              <a:cs typeface="Times New Roman" panose="02020603050405020304" pitchFamily="18" charset="0"/>
            </a:endParaRPr>
          </a:p>
          <a:p>
            <a:pPr algn="just">
              <a:lnSpc>
                <a:spcPct val="115000"/>
              </a:lnSpc>
              <a:spcAft>
                <a:spcPts val="800"/>
              </a:spcAft>
            </a:pPr>
            <a:r>
              <a:rPr lang="en-IN" sz="1800" dirty="0">
                <a:solidFill>
                  <a:schemeClr val="bg1"/>
                </a:solidFill>
                <a:effectLst/>
                <a:latin typeface="Times New Roman" panose="02020603050405020304" pitchFamily="18" charset="0"/>
                <a:ea typeface="Calibri" panose="020F0502020204030204" pitchFamily="34" charset="0"/>
                <a:cs typeface="Times New Roman" panose="02020603050405020304" pitchFamily="18" charset="0"/>
              </a:rPr>
              <a:t>The data gathered from the sensors can be transmitted wirelessly to a web server or cloud-based platform, where it can be analysed and used to make decisions on when and how much water to apply to the plants. This can help optimize water usage and reduce waste, leading to cost savings and improved plant health.</a:t>
            </a:r>
            <a:endParaRPr lang="en-IN" sz="1800" dirty="0">
              <a:solidFill>
                <a:schemeClr val="bg1"/>
              </a:solidFill>
              <a:effectLst/>
              <a:latin typeface="Calibri" panose="020F0502020204030204" pitchFamily="34" charset="0"/>
              <a:ea typeface="Calibri" panose="020F0502020204030204" pitchFamily="34" charset="0"/>
              <a:cs typeface="Times New Roman" panose="02020603050405020304" pitchFamily="18" charset="0"/>
            </a:endParaRPr>
          </a:p>
          <a:p>
            <a:pPr algn="just">
              <a:lnSpc>
                <a:spcPct val="115000"/>
              </a:lnSpc>
              <a:spcAft>
                <a:spcPts val="800"/>
              </a:spcAft>
            </a:pPr>
            <a:r>
              <a:rPr lang="en-IN" sz="1800" dirty="0">
                <a:solidFill>
                  <a:schemeClr val="bg1"/>
                </a:solidFill>
                <a:effectLst/>
                <a:latin typeface="Times New Roman" panose="02020603050405020304" pitchFamily="18" charset="0"/>
                <a:ea typeface="Calibri" panose="020F0502020204030204" pitchFamily="34" charset="0"/>
                <a:cs typeface="Times New Roman" panose="02020603050405020304" pitchFamily="18" charset="0"/>
              </a:rPr>
              <a:t>The use of wireless sensors also makes it easier to monitor plantations located in remote areas, where it may be difficult or costly to install traditional monitoring systems.</a:t>
            </a:r>
            <a:endParaRPr lang="en-IN" sz="1800" dirty="0">
              <a:solidFill>
                <a:schemeClr val="bg1"/>
              </a:solidFill>
              <a:effectLst/>
              <a:latin typeface="Calibri" panose="020F0502020204030204" pitchFamily="34" charset="0"/>
              <a:ea typeface="Calibri" panose="020F0502020204030204" pitchFamily="34" charset="0"/>
              <a:cs typeface="Times New Roman" panose="02020603050405020304" pitchFamily="18" charset="0"/>
            </a:endParaRPr>
          </a:p>
        </p:txBody>
      </p:sp>
    </p:spTree>
    <p:extLst>
      <p:ext uri="{BB962C8B-B14F-4D97-AF65-F5344CB8AC3E}">
        <p14:creationId xmlns:p14="http://schemas.microsoft.com/office/powerpoint/2010/main" val="2251213709"/>
      </p:ext>
    </p:extLst>
  </p:cSld>
  <p:clrMapOvr>
    <a:masterClrMapping/>
  </p:clrMapOvr>
</p:sld>
</file>

<file path=ppt/slides/slide7.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20" name="Rectangle 17">
            <a:extLst>
              <a:ext uri="{FF2B5EF4-FFF2-40B4-BE49-F238E27FC236}">
                <a16:creationId xmlns:a16="http://schemas.microsoft.com/office/drawing/2014/main" id="{689567A0-5DF4-32C8-67EF-57EE955CD9BB}"/>
              </a:ext>
            </a:extLst>
          </p:cNvPr>
          <p:cNvSpPr>
            <a:spLocks noChangeArrowheads="1"/>
          </p:cNvSpPr>
          <p:nvPr/>
        </p:nvSpPr>
        <p:spPr bwMode="auto">
          <a:xfrm>
            <a:off x="352424" y="127933"/>
            <a:ext cx="20699507" cy="64633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spPr>
        <p:txBody>
          <a:bodyPr vert="horz" wrap="square" lIns="91440" tIns="45720" rIns="91440" bIns="45720" numCol="1" anchor="ctr" anchorCtr="0" compatLnSpc="1">
            <a:prstTxWarp prst="textNoShape">
              <a:avLst/>
            </a:prstTxWarp>
            <a:spAutoFit/>
          </a:bodyPr>
          <a:lstStyle/>
          <a:p>
            <a:pPr marL="0" marR="0" lvl="0" indent="0" algn="l" defTabSz="914400" rtl="0" eaLnBrk="0" fontAlgn="base" latinLnBrk="0" hangingPunct="0">
              <a:lnSpc>
                <a:spcPct val="100000"/>
              </a:lnSpc>
              <a:spcBef>
                <a:spcPct val="0"/>
              </a:spcBef>
              <a:spcAft>
                <a:spcPct val="0"/>
              </a:spcAft>
              <a:buClrTx/>
              <a:buSzTx/>
              <a:buFontTx/>
              <a:buNone/>
              <a:tabLst/>
            </a:pPr>
            <a:r>
              <a:rPr kumimoji="0" lang="en-US" altLang="en-US" b="1" i="0" u="none" strike="noStrike" cap="none" normalizeH="0" baseline="0" dirty="0">
                <a:ln>
                  <a:noFill/>
                </a:ln>
                <a:solidFill>
                  <a:schemeClr val="tx1"/>
                </a:solidFill>
                <a:effectLst/>
                <a:latin typeface="Times New Roman" panose="02020603050405020304" pitchFamily="18" charset="0"/>
                <a:ea typeface="Calibri" panose="020F0502020204030204" pitchFamily="34" charset="0"/>
                <a:cs typeface="Times New Roman" panose="02020603050405020304" pitchFamily="18" charset="0"/>
              </a:rPr>
              <a:t>BLOCK DIGARAM</a:t>
            </a:r>
            <a:endParaRPr kumimoji="0" lang="en-US" altLang="en-US" b="0" i="0" u="none" strike="noStrike" cap="none" normalizeH="0" baseline="0" dirty="0">
              <a:ln>
                <a:noFill/>
              </a:ln>
              <a:solidFill>
                <a:schemeClr val="tx1"/>
              </a:solidFill>
              <a:effectLst/>
            </a:endParaRPr>
          </a:p>
          <a:p>
            <a:pPr marL="0" marR="0" lvl="0" indent="0" algn="l" defTabSz="914400" rtl="0" eaLnBrk="0" fontAlgn="base" latinLnBrk="0" hangingPunct="0">
              <a:lnSpc>
                <a:spcPct val="100000"/>
              </a:lnSpc>
              <a:spcBef>
                <a:spcPct val="0"/>
              </a:spcBef>
              <a:spcAft>
                <a:spcPct val="0"/>
              </a:spcAft>
              <a:buClrTx/>
              <a:buSzTx/>
              <a:buFontTx/>
              <a:buNone/>
              <a:tabLst/>
            </a:pPr>
            <a:endParaRPr kumimoji="0" lang="en-US" altLang="en-US" sz="1800" b="0" i="0" u="none" strike="noStrike" cap="none" normalizeH="0" baseline="0" dirty="0">
              <a:ln>
                <a:noFill/>
              </a:ln>
              <a:solidFill>
                <a:schemeClr val="tx1"/>
              </a:solidFill>
              <a:effectLst/>
              <a:latin typeface="Arial" panose="020B0604020202020204" pitchFamily="34" charset="0"/>
            </a:endParaRPr>
          </a:p>
        </p:txBody>
      </p:sp>
      <p:sp>
        <p:nvSpPr>
          <p:cNvPr id="21" name="Rectangle 28">
            <a:extLst>
              <a:ext uri="{FF2B5EF4-FFF2-40B4-BE49-F238E27FC236}">
                <a16:creationId xmlns:a16="http://schemas.microsoft.com/office/drawing/2014/main" id="{FB01D02C-0AF5-D53A-76A7-F89699447B9C}"/>
              </a:ext>
            </a:extLst>
          </p:cNvPr>
          <p:cNvSpPr>
            <a:spLocks noChangeArrowheads="1"/>
          </p:cNvSpPr>
          <p:nvPr/>
        </p:nvSpPr>
        <p:spPr bwMode="auto">
          <a:xfrm>
            <a:off x="-149290" y="457199"/>
            <a:ext cx="21201222" cy="86802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spPr>
        <p:txBody>
          <a:bodyPr vert="horz" wrap="square" lIns="91440" tIns="45720" rIns="91440" bIns="45720" numCol="1" anchor="ctr" anchorCtr="0" compatLnSpc="1">
            <a:prstTxWarp prst="textNoShape">
              <a:avLst/>
            </a:prstTxWarp>
            <a:spAutoFit/>
          </a:bodyPr>
          <a:lstStyle/>
          <a:p>
            <a:endParaRPr lang="en-IN"/>
          </a:p>
        </p:txBody>
      </p:sp>
      <p:sp>
        <p:nvSpPr>
          <p:cNvPr id="2" name="Flowchart: Process 1">
            <a:extLst>
              <a:ext uri="{FF2B5EF4-FFF2-40B4-BE49-F238E27FC236}">
                <a16:creationId xmlns:a16="http://schemas.microsoft.com/office/drawing/2014/main" id="{9FBE0181-B6A1-3485-2A66-D3DC9AD278F6}"/>
              </a:ext>
            </a:extLst>
          </p:cNvPr>
          <p:cNvSpPr/>
          <p:nvPr/>
        </p:nvSpPr>
        <p:spPr>
          <a:xfrm>
            <a:off x="1447800" y="1638300"/>
            <a:ext cx="1714500" cy="590550"/>
          </a:xfrm>
          <a:prstGeom prst="flowChartProcess">
            <a:avLst/>
          </a:prstGeom>
        </p:spPr>
        <p:style>
          <a:lnRef idx="2">
            <a:schemeClr val="accent6"/>
          </a:lnRef>
          <a:fillRef idx="1">
            <a:schemeClr val="lt1"/>
          </a:fillRef>
          <a:effectRef idx="0">
            <a:schemeClr val="accent6"/>
          </a:effectRef>
          <a:fontRef idx="minor">
            <a:schemeClr val="dk1"/>
          </a:fontRef>
        </p:style>
        <p:txBody>
          <a:bodyPr rtlCol="0" anchor="ctr"/>
          <a:lstStyle/>
          <a:p>
            <a:pPr algn="ctr"/>
            <a:r>
              <a:rPr lang="en-IN" dirty="0"/>
              <a:t>SOIL MOISTURE</a:t>
            </a:r>
          </a:p>
        </p:txBody>
      </p:sp>
      <p:sp>
        <p:nvSpPr>
          <p:cNvPr id="5" name="Flowchart: Process 4">
            <a:extLst>
              <a:ext uri="{FF2B5EF4-FFF2-40B4-BE49-F238E27FC236}">
                <a16:creationId xmlns:a16="http://schemas.microsoft.com/office/drawing/2014/main" id="{A8912386-7BFA-8AF4-A919-E3BEDE4D66F0}"/>
              </a:ext>
            </a:extLst>
          </p:cNvPr>
          <p:cNvSpPr/>
          <p:nvPr/>
        </p:nvSpPr>
        <p:spPr>
          <a:xfrm>
            <a:off x="1466850" y="2653732"/>
            <a:ext cx="1685925" cy="590550"/>
          </a:xfrm>
          <a:prstGeom prst="flowChartProcess">
            <a:avLst/>
          </a:prstGeom>
        </p:spPr>
        <p:style>
          <a:lnRef idx="2">
            <a:schemeClr val="accent6"/>
          </a:lnRef>
          <a:fillRef idx="1">
            <a:schemeClr val="lt1"/>
          </a:fillRef>
          <a:effectRef idx="0">
            <a:schemeClr val="accent6"/>
          </a:effectRef>
          <a:fontRef idx="minor">
            <a:schemeClr val="dk1"/>
          </a:fontRef>
        </p:style>
        <p:txBody>
          <a:bodyPr rtlCol="0" anchor="ctr"/>
          <a:lstStyle/>
          <a:p>
            <a:pPr algn="ctr"/>
            <a:r>
              <a:rPr lang="en-IN" dirty="0"/>
              <a:t>DTH11</a:t>
            </a:r>
          </a:p>
        </p:txBody>
      </p:sp>
      <p:sp>
        <p:nvSpPr>
          <p:cNvPr id="22" name="Flowchart: Process 21">
            <a:extLst>
              <a:ext uri="{FF2B5EF4-FFF2-40B4-BE49-F238E27FC236}">
                <a16:creationId xmlns:a16="http://schemas.microsoft.com/office/drawing/2014/main" id="{2D1C20A2-CCF4-BC1B-74F0-A5F0C871D1B3}"/>
              </a:ext>
            </a:extLst>
          </p:cNvPr>
          <p:cNvSpPr/>
          <p:nvPr/>
        </p:nvSpPr>
        <p:spPr>
          <a:xfrm>
            <a:off x="1447800" y="3643937"/>
            <a:ext cx="1714500" cy="590550"/>
          </a:xfrm>
          <a:prstGeom prst="flowChartProcess">
            <a:avLst/>
          </a:prstGeom>
        </p:spPr>
        <p:style>
          <a:lnRef idx="2">
            <a:schemeClr val="accent6"/>
          </a:lnRef>
          <a:fillRef idx="1">
            <a:schemeClr val="lt1"/>
          </a:fillRef>
          <a:effectRef idx="0">
            <a:schemeClr val="accent6"/>
          </a:effectRef>
          <a:fontRef idx="minor">
            <a:schemeClr val="dk1"/>
          </a:fontRef>
        </p:style>
        <p:txBody>
          <a:bodyPr rtlCol="0" anchor="ctr"/>
          <a:lstStyle/>
          <a:p>
            <a:pPr algn="ctr"/>
            <a:r>
              <a:rPr lang="en-IN" dirty="0"/>
              <a:t>LDR</a:t>
            </a:r>
          </a:p>
        </p:txBody>
      </p:sp>
      <p:sp>
        <p:nvSpPr>
          <p:cNvPr id="23" name="Flowchart: Process 22">
            <a:extLst>
              <a:ext uri="{FF2B5EF4-FFF2-40B4-BE49-F238E27FC236}">
                <a16:creationId xmlns:a16="http://schemas.microsoft.com/office/drawing/2014/main" id="{DE9C1330-330D-CD1E-B77A-C97CDECD92E9}"/>
              </a:ext>
            </a:extLst>
          </p:cNvPr>
          <p:cNvSpPr/>
          <p:nvPr/>
        </p:nvSpPr>
        <p:spPr>
          <a:xfrm>
            <a:off x="1447800" y="4629151"/>
            <a:ext cx="1714500" cy="590550"/>
          </a:xfrm>
          <a:prstGeom prst="flowChartProcess">
            <a:avLst/>
          </a:prstGeom>
        </p:spPr>
        <p:style>
          <a:lnRef idx="2">
            <a:schemeClr val="accent6"/>
          </a:lnRef>
          <a:fillRef idx="1">
            <a:schemeClr val="lt1"/>
          </a:fillRef>
          <a:effectRef idx="0">
            <a:schemeClr val="accent6"/>
          </a:effectRef>
          <a:fontRef idx="minor">
            <a:schemeClr val="dk1"/>
          </a:fontRef>
        </p:style>
        <p:txBody>
          <a:bodyPr rtlCol="0" anchor="ctr"/>
          <a:lstStyle/>
          <a:p>
            <a:pPr algn="ctr"/>
            <a:r>
              <a:rPr lang="en-IN" dirty="0"/>
              <a:t>POWER SUPPLY</a:t>
            </a:r>
          </a:p>
        </p:txBody>
      </p:sp>
      <p:sp>
        <p:nvSpPr>
          <p:cNvPr id="24" name="Flowchart: Process 23">
            <a:extLst>
              <a:ext uri="{FF2B5EF4-FFF2-40B4-BE49-F238E27FC236}">
                <a16:creationId xmlns:a16="http://schemas.microsoft.com/office/drawing/2014/main" id="{83E9C81A-0FAD-6072-8A76-CEAC31BE6BEF}"/>
              </a:ext>
            </a:extLst>
          </p:cNvPr>
          <p:cNvSpPr/>
          <p:nvPr/>
        </p:nvSpPr>
        <p:spPr>
          <a:xfrm>
            <a:off x="4010025" y="1638301"/>
            <a:ext cx="1714500" cy="3581400"/>
          </a:xfrm>
          <a:prstGeom prst="flowChartProcess">
            <a:avLst/>
          </a:prstGeom>
        </p:spPr>
        <p:style>
          <a:lnRef idx="2">
            <a:schemeClr val="accent6"/>
          </a:lnRef>
          <a:fillRef idx="1">
            <a:schemeClr val="lt1"/>
          </a:fillRef>
          <a:effectRef idx="0">
            <a:schemeClr val="accent6"/>
          </a:effectRef>
          <a:fontRef idx="minor">
            <a:schemeClr val="dk1"/>
          </a:fontRef>
        </p:style>
        <p:txBody>
          <a:bodyPr rtlCol="0" anchor="ctr"/>
          <a:lstStyle/>
          <a:p>
            <a:pPr algn="ctr"/>
            <a:r>
              <a:rPr lang="en-IN" dirty="0"/>
              <a:t>ARDIUNO</a:t>
            </a:r>
          </a:p>
        </p:txBody>
      </p:sp>
      <p:sp>
        <p:nvSpPr>
          <p:cNvPr id="25" name="Flowchart: Process 24">
            <a:extLst>
              <a:ext uri="{FF2B5EF4-FFF2-40B4-BE49-F238E27FC236}">
                <a16:creationId xmlns:a16="http://schemas.microsoft.com/office/drawing/2014/main" id="{03C10971-F951-5A73-57B9-494A1F1ED0E3}"/>
              </a:ext>
            </a:extLst>
          </p:cNvPr>
          <p:cNvSpPr/>
          <p:nvPr/>
        </p:nvSpPr>
        <p:spPr>
          <a:xfrm>
            <a:off x="6667500" y="1695450"/>
            <a:ext cx="1714500" cy="590550"/>
          </a:xfrm>
          <a:prstGeom prst="flowChartProcess">
            <a:avLst/>
          </a:prstGeom>
        </p:spPr>
        <p:style>
          <a:lnRef idx="2">
            <a:schemeClr val="accent6"/>
          </a:lnRef>
          <a:fillRef idx="1">
            <a:schemeClr val="lt1"/>
          </a:fillRef>
          <a:effectRef idx="0">
            <a:schemeClr val="accent6"/>
          </a:effectRef>
          <a:fontRef idx="minor">
            <a:schemeClr val="dk1"/>
          </a:fontRef>
        </p:style>
        <p:txBody>
          <a:bodyPr rtlCol="0" anchor="ctr"/>
          <a:lstStyle/>
          <a:p>
            <a:pPr algn="ctr"/>
            <a:r>
              <a:rPr lang="en-IN" dirty="0"/>
              <a:t>RELAY</a:t>
            </a:r>
          </a:p>
        </p:txBody>
      </p:sp>
      <p:sp>
        <p:nvSpPr>
          <p:cNvPr id="26" name="Flowchart: Process 25">
            <a:extLst>
              <a:ext uri="{FF2B5EF4-FFF2-40B4-BE49-F238E27FC236}">
                <a16:creationId xmlns:a16="http://schemas.microsoft.com/office/drawing/2014/main" id="{D217E245-156E-21BB-9A6E-B001BBA09CDD}"/>
              </a:ext>
            </a:extLst>
          </p:cNvPr>
          <p:cNvSpPr/>
          <p:nvPr/>
        </p:nvSpPr>
        <p:spPr>
          <a:xfrm>
            <a:off x="6572250" y="2819399"/>
            <a:ext cx="1714500" cy="748733"/>
          </a:xfrm>
          <a:prstGeom prst="flowChartProcess">
            <a:avLst/>
          </a:prstGeom>
        </p:spPr>
        <p:style>
          <a:lnRef idx="2">
            <a:schemeClr val="accent6"/>
          </a:lnRef>
          <a:fillRef idx="1">
            <a:schemeClr val="lt1"/>
          </a:fillRef>
          <a:effectRef idx="0">
            <a:schemeClr val="accent6"/>
          </a:effectRef>
          <a:fontRef idx="minor">
            <a:schemeClr val="dk1"/>
          </a:fontRef>
        </p:style>
        <p:txBody>
          <a:bodyPr rtlCol="0" anchor="ctr"/>
          <a:lstStyle/>
          <a:p>
            <a:pPr algn="ctr"/>
            <a:r>
              <a:rPr lang="en-IN" dirty="0"/>
              <a:t>WATER PUMP</a:t>
            </a:r>
          </a:p>
        </p:txBody>
      </p:sp>
      <p:sp>
        <p:nvSpPr>
          <p:cNvPr id="27" name="Flowchart: Process 26">
            <a:extLst>
              <a:ext uri="{FF2B5EF4-FFF2-40B4-BE49-F238E27FC236}">
                <a16:creationId xmlns:a16="http://schemas.microsoft.com/office/drawing/2014/main" id="{71E76FF5-7890-8589-5B05-28125203B0AA}"/>
              </a:ext>
            </a:extLst>
          </p:cNvPr>
          <p:cNvSpPr/>
          <p:nvPr/>
        </p:nvSpPr>
        <p:spPr>
          <a:xfrm>
            <a:off x="6572250" y="4101531"/>
            <a:ext cx="1714500" cy="590550"/>
          </a:xfrm>
          <a:prstGeom prst="flowChartProcess">
            <a:avLst/>
          </a:prstGeom>
        </p:spPr>
        <p:style>
          <a:lnRef idx="2">
            <a:schemeClr val="accent6"/>
          </a:lnRef>
          <a:fillRef idx="1">
            <a:schemeClr val="lt1"/>
          </a:fillRef>
          <a:effectRef idx="0">
            <a:schemeClr val="accent6"/>
          </a:effectRef>
          <a:fontRef idx="minor">
            <a:schemeClr val="dk1"/>
          </a:fontRef>
        </p:style>
        <p:txBody>
          <a:bodyPr rtlCol="0" anchor="ctr"/>
          <a:lstStyle/>
          <a:p>
            <a:pPr algn="ctr"/>
            <a:r>
              <a:rPr lang="en-IN" dirty="0"/>
              <a:t>NODEMCU</a:t>
            </a:r>
          </a:p>
        </p:txBody>
      </p:sp>
      <p:sp>
        <p:nvSpPr>
          <p:cNvPr id="28" name="Flowchart: Process 27">
            <a:extLst>
              <a:ext uri="{FF2B5EF4-FFF2-40B4-BE49-F238E27FC236}">
                <a16:creationId xmlns:a16="http://schemas.microsoft.com/office/drawing/2014/main" id="{96530FB1-55FF-2D12-AFF1-D699EC367D5A}"/>
              </a:ext>
            </a:extLst>
          </p:cNvPr>
          <p:cNvSpPr/>
          <p:nvPr/>
        </p:nvSpPr>
        <p:spPr>
          <a:xfrm>
            <a:off x="9029700" y="1684513"/>
            <a:ext cx="1714500" cy="590550"/>
          </a:xfrm>
          <a:prstGeom prst="flowChartProcess">
            <a:avLst/>
          </a:prstGeom>
        </p:spPr>
        <p:style>
          <a:lnRef idx="2">
            <a:schemeClr val="accent6"/>
          </a:lnRef>
          <a:fillRef idx="1">
            <a:schemeClr val="lt1"/>
          </a:fillRef>
          <a:effectRef idx="0">
            <a:schemeClr val="accent6"/>
          </a:effectRef>
          <a:fontRef idx="minor">
            <a:schemeClr val="dk1"/>
          </a:fontRef>
        </p:style>
        <p:txBody>
          <a:bodyPr rtlCol="0" anchor="ctr"/>
          <a:lstStyle/>
          <a:p>
            <a:pPr algn="ctr"/>
            <a:r>
              <a:rPr lang="en-IN" dirty="0"/>
              <a:t>BULB</a:t>
            </a:r>
          </a:p>
        </p:txBody>
      </p:sp>
      <p:sp>
        <p:nvSpPr>
          <p:cNvPr id="29" name="Flowchart: Process 28">
            <a:extLst>
              <a:ext uri="{FF2B5EF4-FFF2-40B4-BE49-F238E27FC236}">
                <a16:creationId xmlns:a16="http://schemas.microsoft.com/office/drawing/2014/main" id="{B95860DB-7BD5-4201-2A0B-8F2618CFBE06}"/>
              </a:ext>
            </a:extLst>
          </p:cNvPr>
          <p:cNvSpPr/>
          <p:nvPr/>
        </p:nvSpPr>
        <p:spPr>
          <a:xfrm>
            <a:off x="9029700" y="4072957"/>
            <a:ext cx="1714500" cy="590550"/>
          </a:xfrm>
          <a:prstGeom prst="flowChartProcess">
            <a:avLst/>
          </a:prstGeom>
        </p:spPr>
        <p:style>
          <a:lnRef idx="2">
            <a:schemeClr val="accent6"/>
          </a:lnRef>
          <a:fillRef idx="1">
            <a:schemeClr val="lt1"/>
          </a:fillRef>
          <a:effectRef idx="0">
            <a:schemeClr val="accent6"/>
          </a:effectRef>
          <a:fontRef idx="minor">
            <a:schemeClr val="dk1"/>
          </a:fontRef>
        </p:style>
        <p:txBody>
          <a:bodyPr rtlCol="0" anchor="ctr"/>
          <a:lstStyle/>
          <a:p>
            <a:pPr algn="ctr"/>
            <a:r>
              <a:rPr lang="en-IN" dirty="0"/>
              <a:t>WEBPAGE</a:t>
            </a:r>
          </a:p>
        </p:txBody>
      </p:sp>
      <p:cxnSp>
        <p:nvCxnSpPr>
          <p:cNvPr id="31" name="Straight Arrow Connector 30">
            <a:extLst>
              <a:ext uri="{FF2B5EF4-FFF2-40B4-BE49-F238E27FC236}">
                <a16:creationId xmlns:a16="http://schemas.microsoft.com/office/drawing/2014/main" id="{B2650F4A-DDA5-AF70-7FF5-64B46849C64A}"/>
              </a:ext>
            </a:extLst>
          </p:cNvPr>
          <p:cNvCxnSpPr>
            <a:stCxn id="2" idx="3"/>
          </p:cNvCxnSpPr>
          <p:nvPr/>
        </p:nvCxnSpPr>
        <p:spPr>
          <a:xfrm>
            <a:off x="3162300" y="1933575"/>
            <a:ext cx="847725" cy="0"/>
          </a:xfrm>
          <a:prstGeom prst="straightConnector1">
            <a:avLst/>
          </a:prstGeom>
          <a:ln>
            <a:tailEnd type="triangle"/>
          </a:ln>
        </p:spPr>
        <p:style>
          <a:lnRef idx="1">
            <a:schemeClr val="accent1"/>
          </a:lnRef>
          <a:fillRef idx="0">
            <a:schemeClr val="accent1"/>
          </a:fillRef>
          <a:effectRef idx="0">
            <a:schemeClr val="accent1"/>
          </a:effectRef>
          <a:fontRef idx="minor">
            <a:schemeClr val="tx1"/>
          </a:fontRef>
        </p:style>
      </p:cxnSp>
      <p:cxnSp>
        <p:nvCxnSpPr>
          <p:cNvPr id="33" name="Straight Arrow Connector 32">
            <a:extLst>
              <a:ext uri="{FF2B5EF4-FFF2-40B4-BE49-F238E27FC236}">
                <a16:creationId xmlns:a16="http://schemas.microsoft.com/office/drawing/2014/main" id="{FF290285-4A61-6505-EA81-317D0B60691A}"/>
              </a:ext>
            </a:extLst>
          </p:cNvPr>
          <p:cNvCxnSpPr/>
          <p:nvPr/>
        </p:nvCxnSpPr>
        <p:spPr>
          <a:xfrm>
            <a:off x="3248025" y="2952750"/>
            <a:ext cx="762000" cy="0"/>
          </a:xfrm>
          <a:prstGeom prst="straightConnector1">
            <a:avLst/>
          </a:prstGeom>
          <a:ln>
            <a:tailEnd type="triangle"/>
          </a:ln>
        </p:spPr>
        <p:style>
          <a:lnRef idx="1">
            <a:schemeClr val="accent1"/>
          </a:lnRef>
          <a:fillRef idx="0">
            <a:schemeClr val="accent1"/>
          </a:fillRef>
          <a:effectRef idx="0">
            <a:schemeClr val="accent1"/>
          </a:effectRef>
          <a:fontRef idx="minor">
            <a:schemeClr val="tx1"/>
          </a:fontRef>
        </p:style>
      </p:cxnSp>
      <p:cxnSp>
        <p:nvCxnSpPr>
          <p:cNvPr id="35" name="Straight Arrow Connector 34">
            <a:extLst>
              <a:ext uri="{FF2B5EF4-FFF2-40B4-BE49-F238E27FC236}">
                <a16:creationId xmlns:a16="http://schemas.microsoft.com/office/drawing/2014/main" id="{9319EBD8-32DA-D137-AE6D-947F53F668C6}"/>
              </a:ext>
            </a:extLst>
          </p:cNvPr>
          <p:cNvCxnSpPr>
            <a:stCxn id="22" idx="3"/>
          </p:cNvCxnSpPr>
          <p:nvPr/>
        </p:nvCxnSpPr>
        <p:spPr>
          <a:xfrm>
            <a:off x="3162300" y="3939212"/>
            <a:ext cx="942975" cy="0"/>
          </a:xfrm>
          <a:prstGeom prst="straightConnector1">
            <a:avLst/>
          </a:prstGeom>
          <a:ln>
            <a:tailEnd type="triangle"/>
          </a:ln>
        </p:spPr>
        <p:style>
          <a:lnRef idx="1">
            <a:schemeClr val="accent1"/>
          </a:lnRef>
          <a:fillRef idx="0">
            <a:schemeClr val="accent1"/>
          </a:fillRef>
          <a:effectRef idx="0">
            <a:schemeClr val="accent1"/>
          </a:effectRef>
          <a:fontRef idx="minor">
            <a:schemeClr val="tx1"/>
          </a:fontRef>
        </p:style>
      </p:cxnSp>
      <p:cxnSp>
        <p:nvCxnSpPr>
          <p:cNvPr id="37" name="Straight Arrow Connector 36">
            <a:extLst>
              <a:ext uri="{FF2B5EF4-FFF2-40B4-BE49-F238E27FC236}">
                <a16:creationId xmlns:a16="http://schemas.microsoft.com/office/drawing/2014/main" id="{E211A71A-A3C1-9E40-3C48-935E430BADC7}"/>
              </a:ext>
            </a:extLst>
          </p:cNvPr>
          <p:cNvCxnSpPr>
            <a:stCxn id="23" idx="3"/>
          </p:cNvCxnSpPr>
          <p:nvPr/>
        </p:nvCxnSpPr>
        <p:spPr>
          <a:xfrm flipV="1">
            <a:off x="3162300" y="4924425"/>
            <a:ext cx="847725" cy="1"/>
          </a:xfrm>
          <a:prstGeom prst="straightConnector1">
            <a:avLst/>
          </a:prstGeom>
          <a:ln>
            <a:tailEnd type="triangle"/>
          </a:ln>
        </p:spPr>
        <p:style>
          <a:lnRef idx="1">
            <a:schemeClr val="accent1"/>
          </a:lnRef>
          <a:fillRef idx="0">
            <a:schemeClr val="accent1"/>
          </a:fillRef>
          <a:effectRef idx="0">
            <a:schemeClr val="accent1"/>
          </a:effectRef>
          <a:fontRef idx="minor">
            <a:schemeClr val="tx1"/>
          </a:fontRef>
        </p:style>
      </p:cxnSp>
      <p:cxnSp>
        <p:nvCxnSpPr>
          <p:cNvPr id="39" name="Straight Arrow Connector 38">
            <a:extLst>
              <a:ext uri="{FF2B5EF4-FFF2-40B4-BE49-F238E27FC236}">
                <a16:creationId xmlns:a16="http://schemas.microsoft.com/office/drawing/2014/main" id="{899F065E-02BE-88F5-704F-4A07BE59A2A4}"/>
              </a:ext>
            </a:extLst>
          </p:cNvPr>
          <p:cNvCxnSpPr>
            <a:endCxn id="25" idx="1"/>
          </p:cNvCxnSpPr>
          <p:nvPr/>
        </p:nvCxnSpPr>
        <p:spPr>
          <a:xfrm flipV="1">
            <a:off x="5810250" y="1990725"/>
            <a:ext cx="857250" cy="61879"/>
          </a:xfrm>
          <a:prstGeom prst="straightConnector1">
            <a:avLst/>
          </a:prstGeom>
          <a:ln>
            <a:tailEnd type="triangle"/>
          </a:ln>
        </p:spPr>
        <p:style>
          <a:lnRef idx="1">
            <a:schemeClr val="accent1"/>
          </a:lnRef>
          <a:fillRef idx="0">
            <a:schemeClr val="accent1"/>
          </a:fillRef>
          <a:effectRef idx="0">
            <a:schemeClr val="accent1"/>
          </a:effectRef>
          <a:fontRef idx="minor">
            <a:schemeClr val="tx1"/>
          </a:fontRef>
        </p:style>
      </p:cxnSp>
      <p:cxnSp>
        <p:nvCxnSpPr>
          <p:cNvPr id="41" name="Straight Arrow Connector 40">
            <a:extLst>
              <a:ext uri="{FF2B5EF4-FFF2-40B4-BE49-F238E27FC236}">
                <a16:creationId xmlns:a16="http://schemas.microsoft.com/office/drawing/2014/main" id="{63681D93-F765-3244-0EF2-AED3D240D1C1}"/>
              </a:ext>
            </a:extLst>
          </p:cNvPr>
          <p:cNvCxnSpPr>
            <a:endCxn id="26" idx="0"/>
          </p:cNvCxnSpPr>
          <p:nvPr/>
        </p:nvCxnSpPr>
        <p:spPr>
          <a:xfrm flipH="1">
            <a:off x="7429500" y="2343150"/>
            <a:ext cx="9525" cy="476249"/>
          </a:xfrm>
          <a:prstGeom prst="straightConnector1">
            <a:avLst/>
          </a:prstGeom>
          <a:ln>
            <a:tailEnd type="triangle"/>
          </a:ln>
        </p:spPr>
        <p:style>
          <a:lnRef idx="1">
            <a:schemeClr val="accent1"/>
          </a:lnRef>
          <a:fillRef idx="0">
            <a:schemeClr val="accent1"/>
          </a:fillRef>
          <a:effectRef idx="0">
            <a:schemeClr val="accent1"/>
          </a:effectRef>
          <a:fontRef idx="minor">
            <a:schemeClr val="tx1"/>
          </a:fontRef>
        </p:style>
      </p:cxnSp>
      <p:cxnSp>
        <p:nvCxnSpPr>
          <p:cNvPr id="43" name="Straight Arrow Connector 42">
            <a:extLst>
              <a:ext uri="{FF2B5EF4-FFF2-40B4-BE49-F238E27FC236}">
                <a16:creationId xmlns:a16="http://schemas.microsoft.com/office/drawing/2014/main" id="{EC2D9C84-EF29-DCBA-29B9-432C980E6B5C}"/>
              </a:ext>
            </a:extLst>
          </p:cNvPr>
          <p:cNvCxnSpPr>
            <a:stCxn id="25" idx="3"/>
            <a:endCxn id="28" idx="1"/>
          </p:cNvCxnSpPr>
          <p:nvPr/>
        </p:nvCxnSpPr>
        <p:spPr>
          <a:xfrm flipV="1">
            <a:off x="8382000" y="1979788"/>
            <a:ext cx="647700" cy="10937"/>
          </a:xfrm>
          <a:prstGeom prst="straightConnector1">
            <a:avLst/>
          </a:prstGeom>
          <a:ln>
            <a:tailEnd type="triangle"/>
          </a:ln>
        </p:spPr>
        <p:style>
          <a:lnRef idx="1">
            <a:schemeClr val="accent1"/>
          </a:lnRef>
          <a:fillRef idx="0">
            <a:schemeClr val="accent1"/>
          </a:fillRef>
          <a:effectRef idx="0">
            <a:schemeClr val="accent1"/>
          </a:effectRef>
          <a:fontRef idx="minor">
            <a:schemeClr val="tx1"/>
          </a:fontRef>
        </p:style>
      </p:cxnSp>
      <p:cxnSp>
        <p:nvCxnSpPr>
          <p:cNvPr id="45" name="Straight Arrow Connector 44">
            <a:extLst>
              <a:ext uri="{FF2B5EF4-FFF2-40B4-BE49-F238E27FC236}">
                <a16:creationId xmlns:a16="http://schemas.microsoft.com/office/drawing/2014/main" id="{416C1A68-8498-DF2D-BD48-243F45D4B69B}"/>
              </a:ext>
            </a:extLst>
          </p:cNvPr>
          <p:cNvCxnSpPr>
            <a:endCxn id="27" idx="1"/>
          </p:cNvCxnSpPr>
          <p:nvPr/>
        </p:nvCxnSpPr>
        <p:spPr>
          <a:xfrm flipV="1">
            <a:off x="5724525" y="4396806"/>
            <a:ext cx="847725" cy="66674"/>
          </a:xfrm>
          <a:prstGeom prst="straightConnector1">
            <a:avLst/>
          </a:prstGeom>
          <a:ln>
            <a:tailEnd type="triangle"/>
          </a:ln>
        </p:spPr>
        <p:style>
          <a:lnRef idx="1">
            <a:schemeClr val="accent1"/>
          </a:lnRef>
          <a:fillRef idx="0">
            <a:schemeClr val="accent1"/>
          </a:fillRef>
          <a:effectRef idx="0">
            <a:schemeClr val="accent1"/>
          </a:effectRef>
          <a:fontRef idx="minor">
            <a:schemeClr val="tx1"/>
          </a:fontRef>
        </p:style>
      </p:cxnSp>
      <p:cxnSp>
        <p:nvCxnSpPr>
          <p:cNvPr id="47" name="Straight Arrow Connector 46">
            <a:extLst>
              <a:ext uri="{FF2B5EF4-FFF2-40B4-BE49-F238E27FC236}">
                <a16:creationId xmlns:a16="http://schemas.microsoft.com/office/drawing/2014/main" id="{2EF8F3F3-A108-BB02-11B9-6A298257FBC2}"/>
              </a:ext>
            </a:extLst>
          </p:cNvPr>
          <p:cNvCxnSpPr>
            <a:stCxn id="27" idx="3"/>
            <a:endCxn id="29" idx="1"/>
          </p:cNvCxnSpPr>
          <p:nvPr/>
        </p:nvCxnSpPr>
        <p:spPr>
          <a:xfrm flipV="1">
            <a:off x="8286750" y="4368232"/>
            <a:ext cx="742950" cy="28574"/>
          </a:xfrm>
          <a:prstGeom prst="straightConnector1">
            <a:avLst/>
          </a:prstGeom>
          <a:ln>
            <a:tailEnd type="triangle"/>
          </a:ln>
        </p:spPr>
        <p:style>
          <a:lnRef idx="1">
            <a:schemeClr val="accent1"/>
          </a:lnRef>
          <a:fillRef idx="0">
            <a:schemeClr val="accent1"/>
          </a:fillRef>
          <a:effectRef idx="0">
            <a:schemeClr val="accent1"/>
          </a:effectRef>
          <a:fontRef idx="minor">
            <a:schemeClr val="tx1"/>
          </a:fontRef>
        </p:style>
      </p:cxnSp>
    </p:spTree>
    <p:extLst>
      <p:ext uri="{BB962C8B-B14F-4D97-AF65-F5344CB8AC3E}">
        <p14:creationId xmlns:p14="http://schemas.microsoft.com/office/powerpoint/2010/main" val="4108618594"/>
      </p:ext>
    </p:extLst>
  </p:cSld>
  <p:clrMapOvr>
    <a:masterClrMapping/>
  </p:clrMapOvr>
</p:sld>
</file>

<file path=ppt/slides/slide8.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3" name="Content Placeholder 2">
            <a:extLst>
              <a:ext uri="{FF2B5EF4-FFF2-40B4-BE49-F238E27FC236}">
                <a16:creationId xmlns:a16="http://schemas.microsoft.com/office/drawing/2014/main" id="{0D896C3C-6D9B-FE10-C8FF-E581F92E7589}"/>
              </a:ext>
            </a:extLst>
          </p:cNvPr>
          <p:cNvSpPr>
            <a:spLocks noGrp="1"/>
          </p:cNvSpPr>
          <p:nvPr>
            <p:ph idx="1"/>
          </p:nvPr>
        </p:nvSpPr>
        <p:spPr>
          <a:xfrm>
            <a:off x="727788" y="251926"/>
            <a:ext cx="11094098" cy="6447453"/>
          </a:xfrm>
        </p:spPr>
        <p:txBody>
          <a:bodyPr>
            <a:noAutofit/>
          </a:bodyPr>
          <a:lstStyle/>
          <a:p>
            <a:pPr algn="just">
              <a:lnSpc>
                <a:spcPct val="115000"/>
              </a:lnSpc>
              <a:spcAft>
                <a:spcPts val="800"/>
              </a:spcAft>
            </a:pPr>
            <a:r>
              <a:rPr lang="en-IN" sz="1800" b="1" dirty="0">
                <a:effectLst/>
                <a:latin typeface="Times New Roman" panose="02020603050405020304" pitchFamily="18" charset="0"/>
                <a:ea typeface="Calibri" panose="020F0502020204030204" pitchFamily="34" charset="0"/>
                <a:cs typeface="Times New Roman" panose="02020603050405020304" pitchFamily="18" charset="0"/>
              </a:rPr>
              <a:t>Conclusion</a:t>
            </a: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a:p>
            <a:pPr algn="just">
              <a:lnSpc>
                <a:spcPct val="115000"/>
              </a:lnSpc>
              <a:spcAft>
                <a:spcPts val="800"/>
              </a:spcAft>
            </a:pPr>
            <a:r>
              <a:rPr lang="en-IN" sz="1800" dirty="0">
                <a:solidFill>
                  <a:schemeClr val="bg1"/>
                </a:solidFill>
                <a:effectLst/>
                <a:latin typeface="Times New Roman" panose="02020603050405020304" pitchFamily="18" charset="0"/>
                <a:ea typeface="Calibri" panose="020F0502020204030204" pitchFamily="34" charset="0"/>
                <a:cs typeface="Times New Roman" panose="02020603050405020304" pitchFamily="18" charset="0"/>
              </a:rPr>
              <a:t>The implementation of Smart Garden system using the Internet of Things has been verified to satisfactorily work by connecting different parameters of the soil to the cloud and was successfully controlled remotely through a mobile application. The system designed not only monitors the sensor data, like moisture, humidity, temperature and ultrasonic but also actuates other parameters according to the requirement, for example, if the water level in tank is reduced to a minimum value then the motor switch is turned on automatically to the water level of the tank reaches the maximum value. The initial cost and the installation of this system are cheap and hence it can be implemented anywhere. With the development of sensor technology, the system can be elevated to the next level which helps the users to utilize their investment in an economic manner. If soil nutrient sensors can be installed, then the system can be modified to supply fertilizers to the garden precisely. This system saves manpower and efficiently utilizes the water resources available ultimately leading to more profit. The feedback provided by the system will improve the implementation of the gardening process A system to monitor temperature, humidity, moisture level in the soil was designed and the project provides an opportunity to study the existing systems, along with their features and drawbacks. Agriculture is one of the most water-consuming activities. The proposed system can be used to switch the motor (on/off) depending on favourable condition of plants </a:t>
            </a:r>
            <a:r>
              <a:rPr lang="en-IN" sz="1800" dirty="0" err="1">
                <a:solidFill>
                  <a:schemeClr val="bg1"/>
                </a:solidFill>
                <a:effectLst/>
                <a:latin typeface="Times New Roman" panose="02020603050405020304" pitchFamily="18" charset="0"/>
                <a:ea typeface="Calibri" panose="020F0502020204030204" pitchFamily="34" charset="0"/>
                <a:cs typeface="Times New Roman" panose="02020603050405020304" pitchFamily="18" charset="0"/>
              </a:rPr>
              <a:t>i.e</a:t>
            </a:r>
            <a:r>
              <a:rPr lang="en-IN" sz="1800" dirty="0">
                <a:solidFill>
                  <a:schemeClr val="bg1"/>
                </a:solidFill>
                <a:effectLst/>
                <a:latin typeface="Times New Roman" panose="02020603050405020304" pitchFamily="18" charset="0"/>
                <a:ea typeface="Calibri" panose="020F0502020204030204" pitchFamily="34" charset="0"/>
                <a:cs typeface="Times New Roman" panose="02020603050405020304" pitchFamily="18" charset="0"/>
              </a:rPr>
              <a:t> sensor values, thereby automating the process of irrigation. Which is one of the most time efficient activities in farming, which helps to prevent over irrigation or under irrigation of soil thereby avoiding crop damage. Though this project can be concluded that there can be considerable development in farming with the use of IOT and automation</a:t>
            </a:r>
            <a:endParaRPr lang="en-IN" sz="1800" dirty="0">
              <a:solidFill>
                <a:schemeClr val="bg1"/>
              </a:solidFill>
              <a:effectLst/>
              <a:latin typeface="Calibri" panose="020F0502020204030204" pitchFamily="34" charset="0"/>
              <a:ea typeface="Calibri" panose="020F0502020204030204" pitchFamily="34" charset="0"/>
              <a:cs typeface="Times New Roman" panose="02020603050405020304" pitchFamily="18" charset="0"/>
            </a:endParaRPr>
          </a:p>
          <a:p>
            <a:pPr marL="0" indent="0" algn="just">
              <a:lnSpc>
                <a:spcPct val="115000"/>
              </a:lnSpc>
              <a:spcAft>
                <a:spcPts val="800"/>
              </a:spcAft>
              <a:buNone/>
            </a:pP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a:p>
            <a:pPr algn="just">
              <a:lnSpc>
                <a:spcPct val="115000"/>
              </a:lnSpc>
              <a:spcAft>
                <a:spcPts val="800"/>
              </a:spcAft>
            </a:pPr>
            <a:r>
              <a:rPr lang="en-IN" sz="1800" b="1" dirty="0">
                <a:effectLst/>
                <a:latin typeface="Times New Roman" panose="02020603050405020304" pitchFamily="18" charset="0"/>
                <a:ea typeface="Calibri" panose="020F0502020204030204" pitchFamily="34" charset="0"/>
                <a:cs typeface="Times New Roman" panose="02020603050405020304" pitchFamily="18" charset="0"/>
              </a:rPr>
              <a:t> </a:t>
            </a: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a:p>
            <a:pPr algn="just">
              <a:lnSpc>
                <a:spcPct val="115000"/>
              </a:lnSpc>
              <a:spcAft>
                <a:spcPts val="800"/>
              </a:spcAft>
            </a:pPr>
            <a:r>
              <a:rPr lang="en-IN" sz="1800" b="1" dirty="0">
                <a:effectLst/>
                <a:latin typeface="Times New Roman" panose="02020603050405020304" pitchFamily="18" charset="0"/>
                <a:ea typeface="Calibri" panose="020F0502020204030204" pitchFamily="34" charset="0"/>
                <a:cs typeface="Times New Roman" panose="02020603050405020304" pitchFamily="18" charset="0"/>
              </a:rPr>
              <a:t> </a:t>
            </a:r>
            <a:endParaRPr lang="en-IN" sz="1800" dirty="0">
              <a:effectLst/>
              <a:latin typeface="Calibri" panose="020F0502020204030204" pitchFamily="34" charset="0"/>
              <a:ea typeface="Calibri" panose="020F0502020204030204" pitchFamily="34" charset="0"/>
              <a:cs typeface="Times New Roman" panose="02020603050405020304" pitchFamily="18" charset="0"/>
            </a:endParaRPr>
          </a:p>
          <a:p>
            <a:pPr>
              <a:lnSpc>
                <a:spcPct val="107000"/>
              </a:lnSpc>
              <a:spcAft>
                <a:spcPts val="800"/>
              </a:spcAft>
            </a:pPr>
            <a:r>
              <a:rPr lang="en-IN" sz="1800" dirty="0">
                <a:effectLst/>
                <a:latin typeface="Calibri" panose="020F0502020204030204" pitchFamily="34" charset="0"/>
                <a:ea typeface="Calibri" panose="020F0502020204030204" pitchFamily="34" charset="0"/>
                <a:cs typeface="Times New Roman" panose="02020603050405020304" pitchFamily="18" charset="0"/>
              </a:rPr>
              <a:t> </a:t>
            </a:r>
          </a:p>
          <a:p>
            <a:endParaRPr lang="en-IN" sz="1800" dirty="0"/>
          </a:p>
        </p:txBody>
      </p:sp>
    </p:spTree>
    <p:extLst>
      <p:ext uri="{BB962C8B-B14F-4D97-AF65-F5344CB8AC3E}">
        <p14:creationId xmlns:p14="http://schemas.microsoft.com/office/powerpoint/2010/main" val="392318009"/>
      </p:ext>
    </p:extLst>
  </p:cSld>
  <p:clrMapOvr>
    <a:masterClrMapping/>
  </p:clrMapOvr>
</p:sld>
</file>

<file path=ppt/slides/slide9.xml><?xml version="1.0" encoding="utf-8"?>
<p:sld xmlns:a="http://schemas.openxmlformats.org/drawingml/2006/main" xmlns:r="http://schemas.openxmlformats.org/officeDocument/2006/relationships" xmlns:p="http://schemas.openxmlformats.org/presentationml/2006/main">
  <p:cSld>
    <p:spTree>
      <p:nvGrpSpPr>
        <p:cNvPr id="1" name=""/>
        <p:cNvGrpSpPr/>
        <p:nvPr/>
      </p:nvGrpSpPr>
      <p:grpSpPr>
        <a:xfrm>
          <a:off x="0" y="0"/>
          <a:ext cx="0" cy="0"/>
          <a:chOff x="0" y="0"/>
          <a:chExt cx="0" cy="0"/>
        </a:xfrm>
      </p:grpSpPr>
      <p:sp>
        <p:nvSpPr>
          <p:cNvPr id="4" name="Title 3">
            <a:extLst>
              <a:ext uri="{FF2B5EF4-FFF2-40B4-BE49-F238E27FC236}">
                <a16:creationId xmlns:a16="http://schemas.microsoft.com/office/drawing/2014/main" id="{B9E0068A-DD9A-3E33-F4DA-670E5E990150}"/>
              </a:ext>
            </a:extLst>
          </p:cNvPr>
          <p:cNvSpPr>
            <a:spLocks noGrp="1"/>
          </p:cNvSpPr>
          <p:nvPr>
            <p:ph type="title"/>
          </p:nvPr>
        </p:nvSpPr>
        <p:spPr>
          <a:xfrm>
            <a:off x="953763" y="2197252"/>
            <a:ext cx="8926255" cy="1231748"/>
          </a:xfrm>
        </p:spPr>
        <p:txBody>
          <a:bodyPr/>
          <a:lstStyle/>
          <a:p>
            <a:r>
              <a:rPr lang="en-IN" dirty="0"/>
              <a:t>               </a:t>
            </a:r>
            <a:endParaRPr lang="en-IN" sz="6000" dirty="0">
              <a:solidFill>
                <a:schemeClr val="bg1"/>
              </a:solidFill>
              <a:latin typeface="Arial" panose="020B0604020202020204" pitchFamily="34" charset="0"/>
              <a:cs typeface="Arial" panose="020B0604020202020204" pitchFamily="34" charset="0"/>
            </a:endParaRPr>
          </a:p>
        </p:txBody>
      </p:sp>
      <p:sp>
        <p:nvSpPr>
          <p:cNvPr id="6" name="Rectangle 5">
            <a:extLst>
              <a:ext uri="{FF2B5EF4-FFF2-40B4-BE49-F238E27FC236}">
                <a16:creationId xmlns:a16="http://schemas.microsoft.com/office/drawing/2014/main" id="{11100C86-F2A1-D70B-9C02-D1DB743EBF24}"/>
              </a:ext>
            </a:extLst>
          </p:cNvPr>
          <p:cNvSpPr/>
          <p:nvPr/>
        </p:nvSpPr>
        <p:spPr>
          <a:xfrm>
            <a:off x="3661519" y="2967335"/>
            <a:ext cx="4868962" cy="923330"/>
          </a:xfrm>
          <a:prstGeom prst="rect">
            <a:avLst/>
          </a:prstGeom>
          <a:noFill/>
        </p:spPr>
        <p:txBody>
          <a:bodyPr wrap="none" lIns="91440" tIns="45720" rIns="91440" bIns="45720">
            <a:spAutoFit/>
          </a:bodyPr>
          <a:lstStyle/>
          <a:p>
            <a:pPr algn="ctr"/>
            <a:r>
              <a:rPr lang="en-IN" sz="5400" b="1" dirty="0">
                <a:ln w="12700">
                  <a:solidFill>
                    <a:sysClr val="windowText" lastClr="000000"/>
                  </a:solidFill>
                  <a:prstDash val="solid"/>
                </a:ln>
                <a:solidFill>
                  <a:sysClr val="windowText" lastClr="000000"/>
                </a:solidFill>
                <a:effectLst>
                  <a:outerShdw dist="38100" dir="2640000" algn="bl" rotWithShape="0">
                    <a:schemeClr val="accent1"/>
                  </a:outerShdw>
                </a:effectLst>
                <a:latin typeface="Arial" panose="020B0604020202020204" pitchFamily="34" charset="0"/>
                <a:cs typeface="Arial" panose="020B0604020202020204" pitchFamily="34" charset="0"/>
              </a:rPr>
              <a:t>THANK YOU </a:t>
            </a:r>
            <a:r>
              <a:rPr lang="en-IN" sz="5400" b="1" dirty="0">
                <a:ln w="12700">
                  <a:solidFill>
                    <a:sysClr val="windowText" lastClr="000000"/>
                  </a:solidFill>
                  <a:prstDash val="solid"/>
                </a:ln>
                <a:solidFill>
                  <a:sysClr val="windowText" lastClr="000000"/>
                </a:solidFill>
                <a:effectLst>
                  <a:outerShdw dist="38100" dir="2640000" algn="bl" rotWithShape="0">
                    <a:schemeClr val="accent1"/>
                  </a:outerShdw>
                </a:effectLst>
              </a:rPr>
              <a:t>  </a:t>
            </a:r>
          </a:p>
        </p:txBody>
      </p:sp>
    </p:spTree>
    <p:extLst>
      <p:ext uri="{BB962C8B-B14F-4D97-AF65-F5344CB8AC3E}">
        <p14:creationId xmlns:p14="http://schemas.microsoft.com/office/powerpoint/2010/main" val="3772500144"/>
      </p:ext>
    </p:extLst>
  </p:cSld>
  <p:clrMapOvr>
    <a:masterClrMapping/>
  </p:clrMapOvr>
</p:sld>
</file>

<file path=ppt/theme/_rels/theme1.xml.rels><?xml version="1.0" encoding="UTF-8" standalone="yes"?>
<Relationships xmlns="http://schemas.openxmlformats.org/package/2006/relationships"><Relationship Id="rId1" Type="http://schemas.openxmlformats.org/officeDocument/2006/relationships/image" Target="../media/image1.jpeg"/></Relationships>
</file>

<file path=ppt/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TM04033919[[fn=Circuit]]</Template>
  <TotalTime>70</TotalTime>
  <Words>1228</Words>
  <Application>Microsoft Office PowerPoint</Application>
  <PresentationFormat>Widescreen</PresentationFormat>
  <Paragraphs>37</Paragraphs>
  <Slides>9</Slides>
  <Notes>0</Notes>
  <HiddenSlides>0</HiddenSlides>
  <MMClips>0</MMClips>
  <ScaleCrop>false</ScaleCrop>
  <HeadingPairs>
    <vt:vector size="6" baseType="variant">
      <vt:variant>
        <vt:lpstr>Fonts Used</vt:lpstr>
      </vt:variant>
      <vt:variant>
        <vt:i4>5</vt:i4>
      </vt:variant>
      <vt:variant>
        <vt:lpstr>Theme</vt:lpstr>
      </vt:variant>
      <vt:variant>
        <vt:i4>1</vt:i4>
      </vt:variant>
      <vt:variant>
        <vt:lpstr>Slide Titles</vt:lpstr>
      </vt:variant>
      <vt:variant>
        <vt:i4>9</vt:i4>
      </vt:variant>
    </vt:vector>
  </HeadingPairs>
  <TitlesOfParts>
    <vt:vector size="15" baseType="lpstr">
      <vt:lpstr>Arial</vt:lpstr>
      <vt:lpstr>Calibri</vt:lpstr>
      <vt:lpstr>Copperplate Gothic Bold</vt:lpstr>
      <vt:lpstr>Times New Roman</vt:lpstr>
      <vt:lpstr>Tw Cen MT</vt:lpstr>
      <vt:lpstr>Circuit</vt:lpstr>
      <vt:lpstr>IOT USING SMART PLANT MONITORING  SYSTEM</vt:lpstr>
      <vt:lpstr>PowerPoint Presentation</vt:lpstr>
      <vt:lpstr>ABSTRACT Now-a-days world is fully overtaken by the internet and internet of things. Internet is use for basic need of all human beings. The Internet of Things (IOT) is the network of physical objects.. In order to overcome this irrigation process can be automated. The use of Internet of things in this field will be helpful to reduce the wastage of water. So that the temperature as well as humidity and light are measured by means of sensors and depend up on the outcome further processing can be performed. We propose a system that will capture all the details about the soil and the temperature by means of different sensors IOT permits objects to be sensed or controlled remotely across the network infrastructure. The result improves accuracy, economic benefits, efficiency and reduces intervention of human. In this paper we are going to deal with basic and important concepts of IOT and its scope in upcoming future. This project studies the need of IOT in day to day life for different applications and gives brief information about IOT. IOT contributes significantly toward revolutionary farming methods. So we are trying to demonstrate IOT in Automatic watering system. Automatic watering system monitors and maintain the approximate moisture content in soil. Arduino UNO is used as microcontroller to implement the control unit. The set up uses the temperature sensor, moisture sensor and humidity sensor which measure the approximate temperature, moisture and humidity in the soil. This value enables the system to use appropriate soil quality which avoids over/under irrigation.</vt:lpstr>
      <vt:lpstr>PowerPoint Presentation</vt:lpstr>
      <vt:lpstr>PowerPoint Presentation</vt:lpstr>
      <vt:lpstr>PowerPoint Presentation</vt:lpstr>
      <vt:lpstr>PowerPoint Presentation</vt:lpstr>
      <vt:lpstr>PowerPoint Presentation</vt:lpstr>
      <vt:lpstr>               </vt:lpstr>
    </vt:vector>
  </TitlesOfParts>
  <Company/>
  <LinksUpToDate>false</LinksUpToDate>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USING SMART PLANT MONITORING  SYSTEM</dc:title>
  <dc:creator>shree bhasker</dc:creator>
  <cp:lastModifiedBy>sridhar kumar</cp:lastModifiedBy>
  <cp:revision>3</cp:revision>
  <dcterms:created xsi:type="dcterms:W3CDTF">2023-04-27T15:45:14Z</dcterms:created>
  <dcterms:modified xsi:type="dcterms:W3CDTF">2023-05-02T14:31:47Z</dcterms:modified>
</cp:coreProperties>
</file>